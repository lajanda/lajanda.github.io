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1C23" w:rsidRPr="00B35AD5" w:rsidRDefault="004279BD" w:rsidP="00956674">
      <w:pPr>
        <w:pStyle w:val="Tittel"/>
        <w:rPr>
          <w:lang w:val="nb-NO"/>
        </w:rPr>
      </w:pPr>
      <w:proofErr w:type="spellStart"/>
      <w:r>
        <w:rPr>
          <w:lang w:val="nb-NO"/>
        </w:rPr>
        <w:t>Davvisámi</w:t>
      </w:r>
      <w:proofErr w:type="spellEnd"/>
      <w:r>
        <w:rPr>
          <w:lang w:val="nb-NO"/>
        </w:rPr>
        <w:t xml:space="preserve"> </w:t>
      </w:r>
      <w:proofErr w:type="spellStart"/>
      <w:r>
        <w:rPr>
          <w:lang w:val="nb-NO"/>
        </w:rPr>
        <w:t>e</w:t>
      </w:r>
      <w:r w:rsidR="00B35AD5">
        <w:rPr>
          <w:lang w:val="nb-NO"/>
        </w:rPr>
        <w:t>arutkeahtes</w:t>
      </w:r>
      <w:proofErr w:type="spellEnd"/>
      <w:r w:rsidR="00B35AD5">
        <w:rPr>
          <w:lang w:val="nb-NO"/>
        </w:rPr>
        <w:t xml:space="preserve"> </w:t>
      </w:r>
      <w:proofErr w:type="spellStart"/>
      <w:r w:rsidR="00B35AD5">
        <w:rPr>
          <w:lang w:val="nb-NO"/>
        </w:rPr>
        <w:t>oamasteapmi</w:t>
      </w:r>
      <w:proofErr w:type="spellEnd"/>
    </w:p>
    <w:p w:rsidR="000D1C23" w:rsidRPr="004C0959" w:rsidRDefault="00CF306B" w:rsidP="00A07F0A">
      <w:pPr>
        <w:pStyle w:val="lli"/>
        <w:tabs>
          <w:tab w:val="left" w:pos="426"/>
        </w:tabs>
        <w:rPr>
          <w:lang w:val="se-NO"/>
        </w:rPr>
      </w:pPr>
      <w:r>
        <w:rPr>
          <w:lang w:val="se-NO"/>
        </w:rPr>
        <w:t>Lene Antonsen</w:t>
      </w:r>
      <w:r w:rsidR="008207A2" w:rsidRPr="004C0959">
        <w:rPr>
          <w:lang w:val="se-NO"/>
        </w:rPr>
        <w:t xml:space="preserve"> – </w:t>
      </w:r>
      <w:r>
        <w:rPr>
          <w:lang w:val="se-NO"/>
        </w:rPr>
        <w:t>Laura Janda</w:t>
      </w:r>
      <w:r w:rsidR="000D1C23" w:rsidRPr="004C0959">
        <w:rPr>
          <w:lang w:val="se-NO"/>
        </w:rPr>
        <w:t xml:space="preserve"> </w:t>
      </w:r>
    </w:p>
    <w:p w:rsidR="000D1C23" w:rsidRPr="004C0959" w:rsidRDefault="00CF306B" w:rsidP="00A07F0A">
      <w:pPr>
        <w:pStyle w:val="sahus"/>
        <w:tabs>
          <w:tab w:val="left" w:pos="426"/>
        </w:tabs>
        <w:rPr>
          <w:lang w:val="se-NO"/>
        </w:rPr>
      </w:pPr>
      <w:r>
        <w:rPr>
          <w:lang w:val="se-NO"/>
        </w:rPr>
        <w:t>UiT – Norgga árktalaš universitehta</w:t>
      </w:r>
    </w:p>
    <w:p w:rsidR="007F326E" w:rsidRPr="007F326E" w:rsidRDefault="00755D22" w:rsidP="007F326E">
      <w:pPr>
        <w:pStyle w:val="Abstrkta-artihkkalalggus"/>
      </w:pPr>
      <w:r w:rsidRPr="0044421E">
        <w:rPr>
          <w:lang w:val="se-NO"/>
        </w:rPr>
        <w:t>Č</w:t>
      </w:r>
      <w:r w:rsidR="007F326E" w:rsidRPr="0044421E">
        <w:rPr>
          <w:lang w:val="se-NO"/>
        </w:rPr>
        <w:t xml:space="preserve">ájehetne ahte davvisámegielas lea grammatihkalaš erohus </w:t>
      </w:r>
      <w:r w:rsidR="00B06972" w:rsidRPr="0044421E">
        <w:rPr>
          <w:lang w:val="se-NO"/>
        </w:rPr>
        <w:t>guovtt</w:t>
      </w:r>
      <w:r w:rsidR="00C713C0" w:rsidRPr="0044421E">
        <w:rPr>
          <w:lang w:val="se-NO"/>
        </w:rPr>
        <w:t>elágan</w:t>
      </w:r>
      <w:r w:rsidR="007F326E" w:rsidRPr="0044421E">
        <w:rPr>
          <w:lang w:val="se-NO"/>
        </w:rPr>
        <w:t xml:space="preserve"> oamastemi</w:t>
      </w:r>
      <w:r w:rsidR="00C713C0" w:rsidRPr="0044421E">
        <w:rPr>
          <w:lang w:val="se-NO"/>
        </w:rPr>
        <w:t>id</w:t>
      </w:r>
      <w:r w:rsidR="007F326E" w:rsidRPr="0044421E">
        <w:rPr>
          <w:lang w:val="se-NO"/>
        </w:rPr>
        <w:t xml:space="preserve"> gaskkas</w:t>
      </w:r>
      <w:r w:rsidR="0044421E" w:rsidRPr="0044421E">
        <w:rPr>
          <w:lang w:val="se-NO"/>
        </w:rPr>
        <w:t>:</w:t>
      </w:r>
      <w:r w:rsidR="007F326E" w:rsidRPr="0044421E">
        <w:rPr>
          <w:lang w:val="se-NO"/>
        </w:rPr>
        <w:t xml:space="preserve"> go substantiiva oktan oamastangehčosiin</w:t>
      </w:r>
      <w:r w:rsidR="007F326E" w:rsidRPr="0044421E">
        <w:t xml:space="preserve"> </w:t>
      </w:r>
      <w:r w:rsidR="007F326E" w:rsidRPr="0044421E">
        <w:rPr>
          <w:lang w:val="se-NO"/>
        </w:rPr>
        <w:t xml:space="preserve">geavahuvvo muitalit </w:t>
      </w:r>
      <w:r w:rsidR="00B06972" w:rsidRPr="0044421E">
        <w:rPr>
          <w:lang w:val="se-NO"/>
        </w:rPr>
        <w:t xml:space="preserve">earutkeahtes </w:t>
      </w:r>
      <w:r w:rsidR="007F326E" w:rsidRPr="0044421E">
        <w:rPr>
          <w:lang w:val="se-NO"/>
        </w:rPr>
        <w:t>oamasteami</w:t>
      </w:r>
      <w:r w:rsidR="00B06972" w:rsidRPr="0044421E">
        <w:rPr>
          <w:lang w:val="se-NO"/>
        </w:rPr>
        <w:t xml:space="preserve"> (</w:t>
      </w:r>
      <w:r w:rsidR="00C713C0" w:rsidRPr="0044421E">
        <w:rPr>
          <w:lang w:val="se-NO"/>
        </w:rPr>
        <w:t xml:space="preserve">dan </w:t>
      </w:r>
      <w:r w:rsidR="00B06972" w:rsidRPr="0044421E">
        <w:rPr>
          <w:lang w:val="se-NO"/>
        </w:rPr>
        <w:t>maid olmmoš ii sáhte addit earáide)</w:t>
      </w:r>
      <w:r w:rsidR="009504A9" w:rsidRPr="0044421E">
        <w:rPr>
          <w:lang w:val="se-NO"/>
        </w:rPr>
        <w:t>,</w:t>
      </w:r>
      <w:r w:rsidR="007F326E" w:rsidRPr="0044421E">
        <w:t xml:space="preserve"> ja </w:t>
      </w:r>
      <w:proofErr w:type="spellStart"/>
      <w:r w:rsidR="007F326E" w:rsidRPr="0044421E">
        <w:rPr>
          <w:i/>
        </w:rPr>
        <w:t>ieža</w:t>
      </w:r>
      <w:r w:rsidR="007F326E" w:rsidRPr="0044421E">
        <w:t>-pronomena</w:t>
      </w:r>
      <w:proofErr w:type="spellEnd"/>
      <w:r w:rsidR="007F326E" w:rsidRPr="0044421E">
        <w:t xml:space="preserve"> </w:t>
      </w:r>
      <w:proofErr w:type="spellStart"/>
      <w:r w:rsidR="007F326E" w:rsidRPr="0044421E">
        <w:t>genitiivahápmi</w:t>
      </w:r>
      <w:proofErr w:type="spellEnd"/>
      <w:r w:rsidR="007F326E" w:rsidRPr="0044421E">
        <w:t xml:space="preserve"> fas </w:t>
      </w:r>
      <w:proofErr w:type="spellStart"/>
      <w:r w:rsidR="007F326E" w:rsidRPr="0044421E">
        <w:t>geavahuvvo</w:t>
      </w:r>
      <w:proofErr w:type="spellEnd"/>
      <w:r w:rsidR="007F326E" w:rsidRPr="0044421E">
        <w:t xml:space="preserve"> </w:t>
      </w:r>
      <w:proofErr w:type="spellStart"/>
      <w:r w:rsidR="007F326E" w:rsidRPr="0044421E">
        <w:t>muitalit</w:t>
      </w:r>
      <w:proofErr w:type="spellEnd"/>
      <w:r w:rsidR="007F326E" w:rsidRPr="0044421E">
        <w:t xml:space="preserve"> </w:t>
      </w:r>
      <w:proofErr w:type="spellStart"/>
      <w:r w:rsidR="007F326E" w:rsidRPr="0044421E">
        <w:t>sihke</w:t>
      </w:r>
      <w:proofErr w:type="spellEnd"/>
      <w:r w:rsidR="007F326E" w:rsidRPr="0044421E">
        <w:t xml:space="preserve"> </w:t>
      </w:r>
      <w:r w:rsidR="007F326E" w:rsidRPr="0044421E">
        <w:rPr>
          <w:lang w:val="se-NO"/>
        </w:rPr>
        <w:t>earu</w:t>
      </w:r>
      <w:r w:rsidR="007F326E" w:rsidRPr="0044421E">
        <w:t>t</w:t>
      </w:r>
      <w:r w:rsidR="007F326E" w:rsidRPr="0044421E">
        <w:rPr>
          <w:lang w:val="se-NO"/>
        </w:rPr>
        <w:t>keahtes</w:t>
      </w:r>
      <w:r w:rsidR="007F326E" w:rsidRPr="0044421E">
        <w:t xml:space="preserve"> ja </w:t>
      </w:r>
      <w:r w:rsidR="007F326E" w:rsidRPr="0044421E">
        <w:rPr>
          <w:lang w:val="se-NO"/>
        </w:rPr>
        <w:t>earuhahtti</w:t>
      </w:r>
      <w:r w:rsidR="007F326E" w:rsidRPr="0044421E">
        <w:t xml:space="preserve"> </w:t>
      </w:r>
      <w:r w:rsidR="007F326E" w:rsidRPr="0044421E">
        <w:rPr>
          <w:lang w:val="se-NO"/>
        </w:rPr>
        <w:t xml:space="preserve">oamasteami. </w:t>
      </w:r>
      <w:proofErr w:type="spellStart"/>
      <w:r w:rsidR="007F326E" w:rsidRPr="0044421E">
        <w:t>Davvisámegiella</w:t>
      </w:r>
      <w:proofErr w:type="spellEnd"/>
      <w:r w:rsidR="007F326E" w:rsidRPr="0044421E">
        <w:t xml:space="preserve"> </w:t>
      </w:r>
      <w:proofErr w:type="spellStart"/>
      <w:r w:rsidR="007F326E" w:rsidRPr="0044421E">
        <w:t>deavdá</w:t>
      </w:r>
      <w:proofErr w:type="spellEnd"/>
      <w:r w:rsidR="007F326E" w:rsidRPr="0044421E">
        <w:t xml:space="preserve"> </w:t>
      </w:r>
      <w:proofErr w:type="spellStart"/>
      <w:r w:rsidR="007F326E" w:rsidRPr="0044421E">
        <w:t>buot</w:t>
      </w:r>
      <w:proofErr w:type="spellEnd"/>
      <w:r w:rsidR="007F326E" w:rsidRPr="0044421E">
        <w:t xml:space="preserve"> </w:t>
      </w:r>
      <w:proofErr w:type="spellStart"/>
      <w:r w:rsidR="007F326E" w:rsidRPr="0044421E">
        <w:t>kriteri</w:t>
      </w:r>
      <w:r w:rsidR="008579BA" w:rsidRPr="0044421E">
        <w:t>aid</w:t>
      </w:r>
      <w:proofErr w:type="spellEnd"/>
      <w:r w:rsidR="007F326E" w:rsidRPr="0044421E">
        <w:t xml:space="preserve"> </w:t>
      </w:r>
      <w:proofErr w:type="spellStart"/>
      <w:r w:rsidR="007F326E" w:rsidRPr="0044421E">
        <w:t>maid</w:t>
      </w:r>
      <w:proofErr w:type="spellEnd"/>
      <w:r w:rsidR="007F326E" w:rsidRPr="0044421E">
        <w:t xml:space="preserve"> </w:t>
      </w:r>
      <w:proofErr w:type="spellStart"/>
      <w:r w:rsidR="007F326E" w:rsidRPr="0044421E">
        <w:t>gielladutkit</w:t>
      </w:r>
      <w:proofErr w:type="spellEnd"/>
      <w:r w:rsidR="007F326E" w:rsidRPr="0044421E">
        <w:t xml:space="preserve"> </w:t>
      </w:r>
      <w:proofErr w:type="spellStart"/>
      <w:r w:rsidR="007F326E" w:rsidRPr="0044421E">
        <w:t>leat</w:t>
      </w:r>
      <w:proofErr w:type="spellEnd"/>
      <w:r w:rsidR="007F326E" w:rsidRPr="0044421E">
        <w:t xml:space="preserve"> </w:t>
      </w:r>
      <w:proofErr w:type="spellStart"/>
      <w:r w:rsidR="007F326E" w:rsidRPr="0044421E">
        <w:t>gávd</w:t>
      </w:r>
      <w:r w:rsidR="0061776E" w:rsidRPr="0044421E">
        <w:t>n</w:t>
      </w:r>
      <w:r w:rsidR="007F326E" w:rsidRPr="0044421E">
        <w:t>an</w:t>
      </w:r>
      <w:proofErr w:type="spellEnd"/>
      <w:r w:rsidR="007F326E" w:rsidRPr="0044421E">
        <w:t xml:space="preserve"> </w:t>
      </w:r>
      <w:proofErr w:type="spellStart"/>
      <w:r w:rsidR="007F326E" w:rsidRPr="0044421E">
        <w:t>leat</w:t>
      </w:r>
      <w:proofErr w:type="spellEnd"/>
      <w:r w:rsidR="007F326E" w:rsidRPr="0044421E">
        <w:t xml:space="preserve"> </w:t>
      </w:r>
      <w:proofErr w:type="spellStart"/>
      <w:r w:rsidR="007F326E" w:rsidRPr="0044421E">
        <w:t>mihtilmasat</w:t>
      </w:r>
      <w:proofErr w:type="spellEnd"/>
      <w:r w:rsidR="007F326E" w:rsidRPr="0044421E">
        <w:t xml:space="preserve"> </w:t>
      </w:r>
      <w:proofErr w:type="spellStart"/>
      <w:r w:rsidR="007F326E" w:rsidRPr="0044421E">
        <w:t>gielaide</w:t>
      </w:r>
      <w:proofErr w:type="spellEnd"/>
      <w:r w:rsidR="007F326E" w:rsidRPr="0044421E">
        <w:t xml:space="preserve"> </w:t>
      </w:r>
      <w:proofErr w:type="spellStart"/>
      <w:r w:rsidR="007F326E" w:rsidRPr="0044421E">
        <w:t>main</w:t>
      </w:r>
      <w:proofErr w:type="spellEnd"/>
      <w:r w:rsidR="007F326E" w:rsidRPr="0044421E">
        <w:t xml:space="preserve"> </w:t>
      </w:r>
      <w:proofErr w:type="spellStart"/>
      <w:r w:rsidR="007F326E" w:rsidRPr="0044421E">
        <w:t>lea</w:t>
      </w:r>
      <w:proofErr w:type="spellEnd"/>
      <w:r w:rsidR="007F326E" w:rsidRPr="0044421E">
        <w:t xml:space="preserve"> </w:t>
      </w:r>
      <w:proofErr w:type="spellStart"/>
      <w:r w:rsidR="007F326E" w:rsidRPr="0044421E">
        <w:t>dákkár</w:t>
      </w:r>
      <w:proofErr w:type="spellEnd"/>
      <w:r w:rsidR="007F326E" w:rsidRPr="0044421E">
        <w:t xml:space="preserve"> </w:t>
      </w:r>
      <w:r w:rsidRPr="0044421E">
        <w:rPr>
          <w:lang w:val="se-NO"/>
        </w:rPr>
        <w:t xml:space="preserve">grammatihkalaš </w:t>
      </w:r>
      <w:proofErr w:type="spellStart"/>
      <w:r w:rsidR="007F326E" w:rsidRPr="0044421E">
        <w:t>erohus</w:t>
      </w:r>
      <w:proofErr w:type="spellEnd"/>
      <w:r w:rsidR="007F326E" w:rsidRPr="0044421E">
        <w:t xml:space="preserve">. </w:t>
      </w:r>
      <w:proofErr w:type="spellStart"/>
      <w:r w:rsidR="007F326E" w:rsidRPr="0044421E">
        <w:t>Sániid</w:t>
      </w:r>
      <w:proofErr w:type="spellEnd"/>
      <w:r w:rsidR="007F326E" w:rsidRPr="0044421E">
        <w:t xml:space="preserve"> </w:t>
      </w:r>
      <w:proofErr w:type="spellStart"/>
      <w:r w:rsidR="007F326E" w:rsidRPr="0044421E">
        <w:t>dávjodat</w:t>
      </w:r>
      <w:proofErr w:type="spellEnd"/>
      <w:r w:rsidR="007F326E" w:rsidRPr="0044421E">
        <w:t xml:space="preserve"> ii </w:t>
      </w:r>
      <w:proofErr w:type="spellStart"/>
      <w:r w:rsidR="007F326E" w:rsidRPr="0044421E">
        <w:t>sáhte</w:t>
      </w:r>
      <w:proofErr w:type="spellEnd"/>
      <w:r w:rsidR="007F326E" w:rsidRPr="0044421E">
        <w:t xml:space="preserve"> </w:t>
      </w:r>
      <w:proofErr w:type="spellStart"/>
      <w:r w:rsidR="007F326E" w:rsidRPr="0044421E">
        <w:t>čilget</w:t>
      </w:r>
      <w:proofErr w:type="spellEnd"/>
      <w:r w:rsidR="007F326E" w:rsidRPr="0044421E">
        <w:t xml:space="preserve"> </w:t>
      </w:r>
      <w:proofErr w:type="spellStart"/>
      <w:r w:rsidR="007F326E" w:rsidRPr="0044421E">
        <w:t>erohusa</w:t>
      </w:r>
      <w:proofErr w:type="spellEnd"/>
      <w:r w:rsidR="009504A9" w:rsidRPr="0044421E">
        <w:rPr>
          <w:lang w:val="se-NO"/>
        </w:rPr>
        <w:t>; sániid semantihkka lea deháleamos fáktor.</w:t>
      </w:r>
      <w:r w:rsidR="007F326E" w:rsidRPr="0044421E">
        <w:t xml:space="preserve"> </w:t>
      </w:r>
      <w:r w:rsidR="00E2412B" w:rsidRPr="0044421E">
        <w:rPr>
          <w:lang w:val="se-NO"/>
        </w:rPr>
        <w:t>Oamastangeažus</w:t>
      </w:r>
      <w:r w:rsidR="007F326E" w:rsidRPr="0044421E">
        <w:t xml:space="preserve"> </w:t>
      </w:r>
      <w:proofErr w:type="spellStart"/>
      <w:r w:rsidR="007F326E" w:rsidRPr="0044421E">
        <w:t>geavahuvvo</w:t>
      </w:r>
      <w:proofErr w:type="spellEnd"/>
      <w:r w:rsidR="007F326E" w:rsidRPr="0044421E">
        <w:t xml:space="preserve"> </w:t>
      </w:r>
      <w:proofErr w:type="spellStart"/>
      <w:r w:rsidR="007F326E" w:rsidRPr="0044421E">
        <w:t>erenoamážit</w:t>
      </w:r>
      <w:proofErr w:type="spellEnd"/>
      <w:r w:rsidR="007F326E" w:rsidRPr="0044421E">
        <w:t xml:space="preserve"> </w:t>
      </w:r>
      <w:proofErr w:type="spellStart"/>
      <w:r w:rsidR="007F326E" w:rsidRPr="0044421E">
        <w:t>fuolke</w:t>
      </w:r>
      <w:proofErr w:type="spellEnd"/>
      <w:r w:rsidR="009504A9" w:rsidRPr="0044421E">
        <w:rPr>
          <w:lang w:val="se-NO"/>
        </w:rPr>
        <w:t>-</w:t>
      </w:r>
      <w:r w:rsidR="007F326E" w:rsidRPr="0044421E">
        <w:t xml:space="preserve"> ja </w:t>
      </w:r>
      <w:proofErr w:type="spellStart"/>
      <w:r w:rsidR="007F326E" w:rsidRPr="0044421E">
        <w:t>rumašsániiguin</w:t>
      </w:r>
      <w:proofErr w:type="spellEnd"/>
      <w:r w:rsidR="007F326E" w:rsidRPr="0044421E">
        <w:t xml:space="preserve">, </w:t>
      </w:r>
      <w:proofErr w:type="spellStart"/>
      <w:r w:rsidR="007F326E" w:rsidRPr="0044421E">
        <w:t>muhto</w:t>
      </w:r>
      <w:proofErr w:type="spellEnd"/>
      <w:r w:rsidR="007F326E" w:rsidRPr="0044421E">
        <w:t xml:space="preserve"> </w:t>
      </w:r>
      <w:proofErr w:type="spellStart"/>
      <w:r w:rsidR="007F326E" w:rsidRPr="0044421E">
        <w:t>stuorra</w:t>
      </w:r>
      <w:proofErr w:type="spellEnd"/>
      <w:r w:rsidR="007F326E" w:rsidRPr="0044421E">
        <w:t xml:space="preserve"> </w:t>
      </w:r>
      <w:proofErr w:type="spellStart"/>
      <w:r w:rsidR="007F326E" w:rsidRPr="0044421E">
        <w:t>joavku</w:t>
      </w:r>
      <w:proofErr w:type="spellEnd"/>
      <w:r w:rsidR="009504A9" w:rsidRPr="0044421E">
        <w:rPr>
          <w:lang w:val="se-NO"/>
        </w:rPr>
        <w:t>n</w:t>
      </w:r>
      <w:r w:rsidR="007F326E" w:rsidRPr="0044421E">
        <w:t xml:space="preserve"> </w:t>
      </w:r>
      <w:proofErr w:type="spellStart"/>
      <w:r w:rsidR="007F326E" w:rsidRPr="0044421E">
        <w:t>lea</w:t>
      </w:r>
      <w:proofErr w:type="spellEnd"/>
      <w:r w:rsidR="009504A9" w:rsidRPr="0044421E">
        <w:rPr>
          <w:lang w:val="se-NO"/>
        </w:rPr>
        <w:t>t</w:t>
      </w:r>
      <w:r w:rsidR="00F117EE" w:rsidRPr="0044421E">
        <w:rPr>
          <w:lang w:val="se-NO"/>
        </w:rPr>
        <w:t xml:space="preserve"> olbmo</w:t>
      </w:r>
      <w:r w:rsidR="007F326E" w:rsidRPr="0044421E">
        <w:t xml:space="preserve"> </w:t>
      </w:r>
      <w:proofErr w:type="spellStart"/>
      <w:r w:rsidR="007F326E" w:rsidRPr="0044421E">
        <w:t>konkrehta</w:t>
      </w:r>
      <w:proofErr w:type="spellEnd"/>
      <w:r w:rsidR="007F326E" w:rsidRPr="0044421E">
        <w:t xml:space="preserve"> ja </w:t>
      </w:r>
      <w:proofErr w:type="spellStart"/>
      <w:r w:rsidR="007F326E" w:rsidRPr="0044421E">
        <w:t>abstrákta</w:t>
      </w:r>
      <w:proofErr w:type="spellEnd"/>
      <w:r w:rsidR="007F326E" w:rsidRPr="0044421E">
        <w:t xml:space="preserve"> </w:t>
      </w:r>
      <w:proofErr w:type="spellStart"/>
      <w:r w:rsidR="007F326E" w:rsidRPr="0044421E">
        <w:t>buktagat</w:t>
      </w:r>
      <w:proofErr w:type="spellEnd"/>
      <w:r w:rsidR="007F326E" w:rsidRPr="0044421E">
        <w:t xml:space="preserve">. </w:t>
      </w:r>
      <w:proofErr w:type="spellStart"/>
      <w:r w:rsidR="007F326E" w:rsidRPr="0044421E">
        <w:t>Unnit</w:t>
      </w:r>
      <w:proofErr w:type="spellEnd"/>
      <w:r w:rsidR="009947B1" w:rsidRPr="0044421E">
        <w:rPr>
          <w:lang w:val="se-NO"/>
        </w:rPr>
        <w:t xml:space="preserve"> </w:t>
      </w:r>
      <w:proofErr w:type="spellStart"/>
      <w:r w:rsidR="007F326E" w:rsidRPr="0044421E">
        <w:t>joavk</w:t>
      </w:r>
      <w:proofErr w:type="spellEnd"/>
      <w:r w:rsidR="00F117EE" w:rsidRPr="0044421E">
        <w:rPr>
          <w:lang w:val="se-NO"/>
        </w:rPr>
        <w:t>kus</w:t>
      </w:r>
      <w:r w:rsidR="007F326E" w:rsidRPr="0044421E">
        <w:t xml:space="preserve"> </w:t>
      </w:r>
      <w:proofErr w:type="spellStart"/>
      <w:r w:rsidR="007F326E" w:rsidRPr="0044421E">
        <w:t>leat</w:t>
      </w:r>
      <w:proofErr w:type="spellEnd"/>
      <w:r w:rsidR="007F326E" w:rsidRPr="0044421E">
        <w:t xml:space="preserve"> </w:t>
      </w:r>
      <w:proofErr w:type="spellStart"/>
      <w:r w:rsidR="007F326E" w:rsidRPr="0044421E">
        <w:t>sánit</w:t>
      </w:r>
      <w:proofErr w:type="spellEnd"/>
      <w:r w:rsidR="007F326E" w:rsidRPr="0044421E">
        <w:t xml:space="preserve"> mat </w:t>
      </w:r>
      <w:proofErr w:type="spellStart"/>
      <w:r w:rsidR="007F326E" w:rsidRPr="0044421E">
        <w:t>leat</w:t>
      </w:r>
      <w:proofErr w:type="spellEnd"/>
      <w:r w:rsidR="007F326E" w:rsidRPr="0044421E">
        <w:t xml:space="preserve"> </w:t>
      </w:r>
      <w:proofErr w:type="spellStart"/>
      <w:r w:rsidR="007F326E" w:rsidRPr="0044421E">
        <w:t>čadnon</w:t>
      </w:r>
      <w:proofErr w:type="spellEnd"/>
      <w:r w:rsidR="007F326E" w:rsidRPr="0044421E">
        <w:t xml:space="preserve"> </w:t>
      </w:r>
      <w:proofErr w:type="spellStart"/>
      <w:r w:rsidR="007F326E" w:rsidRPr="0044421E">
        <w:t>ide</w:t>
      </w:r>
      <w:r w:rsidR="003578DE" w:rsidRPr="0044421E">
        <w:t>n</w:t>
      </w:r>
      <w:r w:rsidR="007F326E" w:rsidRPr="0044421E">
        <w:t>titehtii</w:t>
      </w:r>
      <w:proofErr w:type="spellEnd"/>
      <w:r w:rsidR="007F326E" w:rsidRPr="0044421E">
        <w:t xml:space="preserve"> ja </w:t>
      </w:r>
      <w:proofErr w:type="spellStart"/>
      <w:r w:rsidR="007F326E" w:rsidRPr="0044421E">
        <w:t>eallinláibái</w:t>
      </w:r>
      <w:proofErr w:type="spellEnd"/>
      <w:r w:rsidR="007F326E" w:rsidRPr="0044421E">
        <w:t xml:space="preserve">. </w:t>
      </w:r>
      <w:proofErr w:type="spellStart"/>
      <w:r w:rsidR="007F326E" w:rsidRPr="0044421E">
        <w:t>Vaikko</w:t>
      </w:r>
      <w:proofErr w:type="spellEnd"/>
      <w:r w:rsidR="007F326E" w:rsidRPr="0044421E">
        <w:t xml:space="preserve"> </w:t>
      </w:r>
      <w:proofErr w:type="spellStart"/>
      <w:r w:rsidR="007F326E" w:rsidRPr="0044421E">
        <w:rPr>
          <w:i/>
        </w:rPr>
        <w:t>ieža</w:t>
      </w:r>
      <w:r w:rsidR="007F326E" w:rsidRPr="0044421E">
        <w:t>-pronomena</w:t>
      </w:r>
      <w:proofErr w:type="spellEnd"/>
      <w:r w:rsidR="007F326E" w:rsidRPr="0044421E">
        <w:t xml:space="preserve"> </w:t>
      </w:r>
      <w:proofErr w:type="spellStart"/>
      <w:r w:rsidR="007F326E" w:rsidRPr="0044421E">
        <w:t>genitiivahápmi</w:t>
      </w:r>
      <w:proofErr w:type="spellEnd"/>
      <w:r w:rsidR="007F326E" w:rsidRPr="0044421E">
        <w:t xml:space="preserve"> </w:t>
      </w:r>
      <w:proofErr w:type="spellStart"/>
      <w:r w:rsidR="007F326E" w:rsidRPr="0044421E">
        <w:t>ollu</w:t>
      </w:r>
      <w:proofErr w:type="spellEnd"/>
      <w:r w:rsidR="0042208C" w:rsidRPr="0044421E">
        <w:t xml:space="preserve"> </w:t>
      </w:r>
      <w:proofErr w:type="spellStart"/>
      <w:r w:rsidR="0042208C" w:rsidRPr="0044421E">
        <w:t>lea</w:t>
      </w:r>
      <w:proofErr w:type="spellEnd"/>
      <w:r w:rsidR="007F326E" w:rsidRPr="0044421E">
        <w:t xml:space="preserve"> </w:t>
      </w:r>
      <w:proofErr w:type="spellStart"/>
      <w:r w:rsidR="007F326E" w:rsidRPr="0044421E">
        <w:t>váldán</w:t>
      </w:r>
      <w:proofErr w:type="spellEnd"/>
      <w:r w:rsidR="007F326E" w:rsidRPr="0044421E">
        <w:t xml:space="preserve"> </w:t>
      </w:r>
      <w:r w:rsidR="00E2412B" w:rsidRPr="0044421E">
        <w:rPr>
          <w:lang w:val="se-NO"/>
        </w:rPr>
        <w:t>oamastangehčosii</w:t>
      </w:r>
      <w:r w:rsidR="00E27182" w:rsidRPr="0044421E">
        <w:rPr>
          <w:lang w:val="se-NO"/>
        </w:rPr>
        <w:t>d</w:t>
      </w:r>
      <w:r w:rsidR="007F326E" w:rsidRPr="0044421E">
        <w:t xml:space="preserve"> </w:t>
      </w:r>
      <w:proofErr w:type="spellStart"/>
      <w:r w:rsidR="007F326E" w:rsidRPr="0044421E">
        <w:t>saji</w:t>
      </w:r>
      <w:proofErr w:type="spellEnd"/>
      <w:r w:rsidR="007F326E" w:rsidRPr="0044421E">
        <w:t xml:space="preserve">, de </w:t>
      </w:r>
      <w:r w:rsidR="00E2412B" w:rsidRPr="0044421E">
        <w:rPr>
          <w:lang w:val="se-NO"/>
        </w:rPr>
        <w:t>dan</w:t>
      </w:r>
      <w:r w:rsidR="007F326E" w:rsidRPr="0044421E">
        <w:t xml:space="preserve"> </w:t>
      </w:r>
      <w:proofErr w:type="spellStart"/>
      <w:r w:rsidR="007F326E" w:rsidRPr="0044421E">
        <w:t>geavahus</w:t>
      </w:r>
      <w:proofErr w:type="spellEnd"/>
      <w:r w:rsidR="00E27182" w:rsidRPr="0044421E">
        <w:rPr>
          <w:lang w:val="se-NO"/>
        </w:rPr>
        <w:t xml:space="preserve"> oktan substantiivvain</w:t>
      </w:r>
      <w:r w:rsidR="00A070EC" w:rsidRPr="0044421E">
        <w:rPr>
          <w:lang w:val="se-NO"/>
        </w:rPr>
        <w:t xml:space="preserve"> lea</w:t>
      </w:r>
      <w:r w:rsidR="007F326E" w:rsidRPr="0044421E">
        <w:t xml:space="preserve"> </w:t>
      </w:r>
      <w:proofErr w:type="spellStart"/>
      <w:r w:rsidR="009A7FF1" w:rsidRPr="0044421E">
        <w:t>velge</w:t>
      </w:r>
      <w:proofErr w:type="spellEnd"/>
      <w:r w:rsidR="007F326E" w:rsidRPr="0044421E">
        <w:t xml:space="preserve"> </w:t>
      </w:r>
      <w:proofErr w:type="spellStart"/>
      <w:r w:rsidR="007F326E" w:rsidRPr="0044421E">
        <w:t>produktiiva</w:t>
      </w:r>
      <w:proofErr w:type="spellEnd"/>
      <w:r w:rsidR="007F326E" w:rsidRPr="0044421E">
        <w:t>.</w:t>
      </w:r>
    </w:p>
    <w:p w:rsidR="005912A6" w:rsidRPr="004C0959" w:rsidRDefault="005912A6" w:rsidP="00A07F0A">
      <w:pPr>
        <w:pStyle w:val="Abstrkta-artihkkalalggus"/>
        <w:tabs>
          <w:tab w:val="left" w:pos="426"/>
        </w:tabs>
        <w:rPr>
          <w:lang w:val="se-NO"/>
        </w:rPr>
      </w:pPr>
      <w:r w:rsidRPr="004C0959">
        <w:rPr>
          <w:lang w:val="se-NO"/>
        </w:rPr>
        <w:t xml:space="preserve">Fáddásánit: </w:t>
      </w:r>
      <w:r>
        <w:rPr>
          <w:lang w:val="se-NO"/>
        </w:rPr>
        <w:t>davvisámegiella</w:t>
      </w:r>
      <w:r w:rsidRPr="004C0959">
        <w:rPr>
          <w:lang w:val="se-NO"/>
        </w:rPr>
        <w:t xml:space="preserve">, </w:t>
      </w:r>
      <w:r w:rsidR="00A7752D">
        <w:rPr>
          <w:lang w:val="se-NO"/>
        </w:rPr>
        <w:t>oamasteapmi</w:t>
      </w:r>
      <w:r>
        <w:rPr>
          <w:lang w:val="se-NO"/>
        </w:rPr>
        <w:t>,</w:t>
      </w:r>
      <w:r w:rsidR="00723769">
        <w:rPr>
          <w:lang w:val="se-NO"/>
        </w:rPr>
        <w:t xml:space="preserve"> oamastangehčosat,</w:t>
      </w:r>
      <w:r>
        <w:rPr>
          <w:lang w:val="se-NO"/>
        </w:rPr>
        <w:t xml:space="preserve"> giellarievdan</w:t>
      </w:r>
      <w:r w:rsidR="00330D8D">
        <w:rPr>
          <w:lang w:val="se-NO"/>
        </w:rPr>
        <w:t xml:space="preserve">, </w:t>
      </w:r>
      <w:r w:rsidR="005361FB">
        <w:rPr>
          <w:lang w:val="se-NO"/>
        </w:rPr>
        <w:t>earutkeahttávuohta</w:t>
      </w:r>
    </w:p>
    <w:p w:rsidR="00E65425" w:rsidRPr="004C0959" w:rsidRDefault="00A84C4E" w:rsidP="00A07F0A">
      <w:pPr>
        <w:pStyle w:val="Overskrift1"/>
        <w:tabs>
          <w:tab w:val="left" w:pos="426"/>
        </w:tabs>
        <w:rPr>
          <w:lang w:val="se-NO"/>
        </w:rPr>
      </w:pPr>
      <w:r>
        <w:rPr>
          <w:lang w:val="se-NO"/>
        </w:rPr>
        <w:t>Láidehus</w:t>
      </w:r>
      <w:r w:rsidR="00E95174">
        <w:rPr>
          <w:lang w:val="se-NO"/>
        </w:rPr>
        <w:t>: Refleksiiva oamastanráhkadusat davvisámegielas</w:t>
      </w:r>
    </w:p>
    <w:p w:rsidR="000D1C23" w:rsidRPr="00A76437" w:rsidRDefault="00CF306B" w:rsidP="00AB2410">
      <w:pPr>
        <w:tabs>
          <w:tab w:val="left" w:pos="360"/>
        </w:tabs>
      </w:pPr>
      <w:r w:rsidRPr="00F064B1">
        <w:t>Oamastanráhkadus sáhttá leat predikatii</w:t>
      </w:r>
      <w:r w:rsidR="000C3E3C">
        <w:t>v</w:t>
      </w:r>
      <w:r w:rsidRPr="00F064B1">
        <w:t xml:space="preserve">valaš ráhkadus, nugo </w:t>
      </w:r>
      <w:r w:rsidRPr="00F064B1">
        <w:rPr>
          <w:i/>
        </w:rPr>
        <w:t>sus lea girji</w:t>
      </w:r>
      <w:r w:rsidRPr="00F064B1">
        <w:t xml:space="preserve">, ja </w:t>
      </w:r>
      <w:r w:rsidRPr="00F064B1">
        <w:rPr>
          <w:i/>
        </w:rPr>
        <w:t>girji lea su</w:t>
      </w:r>
      <w:r w:rsidRPr="00F064B1">
        <w:t xml:space="preserve">, dahje adnominála ráhkadus, nugo </w:t>
      </w:r>
      <w:r w:rsidRPr="00F064B1">
        <w:rPr>
          <w:i/>
        </w:rPr>
        <w:t>su girji</w:t>
      </w:r>
      <w:r w:rsidRPr="00F064B1">
        <w:t>. Davvisámegielas leat guokte adnominála refleksiiva oamastanráhkadusa</w:t>
      </w:r>
      <w:r w:rsidR="006D6608">
        <w:t>;</w:t>
      </w:r>
      <w:r w:rsidR="002D2FA8">
        <w:t xml:space="preserve"> </w:t>
      </w:r>
      <w:r w:rsidR="00E44BD8">
        <w:t>ráhkadus</w:t>
      </w:r>
      <w:r w:rsidR="002D2FA8">
        <w:t xml:space="preserve"> čujuha oamasteaddjái mii lea namuhuvvon, dábálaččat subje</w:t>
      </w:r>
      <w:r w:rsidR="00DA277F">
        <w:t>a</w:t>
      </w:r>
      <w:r w:rsidR="002D2FA8">
        <w:t>k</w:t>
      </w:r>
      <w:r w:rsidR="00DA277F">
        <w:t>ta</w:t>
      </w:r>
      <w:r w:rsidRPr="00F064B1">
        <w:t>. Nubbi ráhkadus lea oamastangehčosa lasiheapmi substantiivii</w:t>
      </w:r>
      <w:r w:rsidR="009030B5" w:rsidRPr="009030B5">
        <w:t>,</w:t>
      </w:r>
      <w:r w:rsidRPr="00F064B1">
        <w:t xml:space="preserve"> nugo </w:t>
      </w:r>
      <w:r w:rsidRPr="00F064B1">
        <w:rPr>
          <w:i/>
        </w:rPr>
        <w:t>girjjiid</w:t>
      </w:r>
      <w:r w:rsidRPr="00F064B1">
        <w:t>+</w:t>
      </w:r>
      <w:r w:rsidRPr="00F064B1">
        <w:rPr>
          <w:i/>
        </w:rPr>
        <w:t>easkka</w:t>
      </w:r>
      <w:r w:rsidR="00BB06A3">
        <w:t xml:space="preserve"> </w:t>
      </w:r>
      <w:r w:rsidRPr="00F064B1">
        <w:t>cealkag</w:t>
      </w:r>
      <w:r w:rsidR="009030B5" w:rsidRPr="009030B5">
        <w:t>is</w:t>
      </w:r>
      <w:r w:rsidR="00722423">
        <w:t xml:space="preserve"> (1)</w:t>
      </w:r>
      <w:r w:rsidRPr="00F064B1">
        <w:t xml:space="preserve">. Oamasteapmi almmuhuvvo </w:t>
      </w:r>
      <w:r w:rsidRPr="00F064B1">
        <w:rPr>
          <w:i/>
        </w:rPr>
        <w:t>easkka</w:t>
      </w:r>
      <w:r w:rsidR="00BB06A3">
        <w:t>-gehčosa bokte</w:t>
      </w:r>
      <w:r w:rsidR="00F32312">
        <w:t>, man morfologalaš sárggus</w:t>
      </w:r>
      <w:r w:rsidRPr="00F064B1">
        <w:t xml:space="preserve"> lea guvttiidlogu 3. persovnna oamasteapmi. </w:t>
      </w:r>
      <w:r w:rsidR="00EE6015">
        <w:t xml:space="preserve">Artihkkalis gohčodetne </w:t>
      </w:r>
      <w:r w:rsidR="00AC4A91">
        <w:t>dán vuogi almmuhit oamasteami</w:t>
      </w:r>
      <w:r w:rsidR="009F1438">
        <w:t xml:space="preserve"> </w:t>
      </w:r>
      <w:r w:rsidRPr="00CF306B">
        <w:t>SOG:n (substantiiva oamastangehčosiin)</w:t>
      </w:r>
      <w:r w:rsidR="00353589" w:rsidRPr="004C0959">
        <w:t>.</w:t>
      </w:r>
      <w:r w:rsidR="00D83AF0" w:rsidRPr="004C0959">
        <w:t xml:space="preserve"> </w:t>
      </w:r>
      <w:r w:rsidR="00A76437">
        <w:t>Nubbi vuohki lea geavahit refleksiiva pronomena genitiivvas</w:t>
      </w:r>
      <w:r w:rsidR="009030B5" w:rsidRPr="009030B5">
        <w:t xml:space="preserve"> substantiivva attribuhttan</w:t>
      </w:r>
      <w:r w:rsidR="00A76437">
        <w:t xml:space="preserve">, nugo </w:t>
      </w:r>
      <w:r w:rsidR="00A76437" w:rsidRPr="00A76437">
        <w:rPr>
          <w:i/>
        </w:rPr>
        <w:t>iežas girjjiin</w:t>
      </w:r>
      <w:r w:rsidR="00A76437">
        <w:t xml:space="preserve"> cealkagis</w:t>
      </w:r>
      <w:r w:rsidR="00F32312">
        <w:t xml:space="preserve"> (2)</w:t>
      </w:r>
      <w:r w:rsidR="00A76437">
        <w:t>.</w:t>
      </w:r>
      <w:r w:rsidR="00A76437" w:rsidRPr="00A76437">
        <w:t xml:space="preserve"> </w:t>
      </w:r>
      <w:r w:rsidR="00AD6F8D" w:rsidRPr="00AD6F8D">
        <w:rPr>
          <w:i/>
        </w:rPr>
        <w:t>Iežas</w:t>
      </w:r>
      <w:r w:rsidR="00AD6F8D">
        <w:t xml:space="preserve">-pronomen almmuha ovttaidlogus 3. persovnna oamasteami. </w:t>
      </w:r>
      <w:r w:rsidR="00A76437" w:rsidRPr="00AD6F8D">
        <w:t>Dán</w:t>
      </w:r>
      <w:r w:rsidR="00A76437">
        <w:t xml:space="preserve"> ráhkadusa gohčodetne </w:t>
      </w:r>
      <w:r w:rsidR="00A76437" w:rsidRPr="00665DE0">
        <w:rPr>
          <w:i/>
        </w:rPr>
        <w:t>ieža</w:t>
      </w:r>
      <w:r w:rsidR="00A76437">
        <w:t>-gihppun.</w:t>
      </w:r>
    </w:p>
    <w:p w:rsidR="00D81457" w:rsidRPr="0053615D" w:rsidRDefault="00D81457" w:rsidP="00570A24">
      <w:pPr>
        <w:pStyle w:val="Giellavdnasat-nummaraston"/>
        <w:rPr>
          <w:lang w:val="se-NO"/>
        </w:rPr>
      </w:pPr>
      <w:proofErr w:type="spellStart"/>
      <w:r w:rsidRPr="0053615D">
        <w:t>Soai</w:t>
      </w:r>
      <w:proofErr w:type="spellEnd"/>
      <w:r w:rsidRPr="0053615D">
        <w:t xml:space="preserve"> </w:t>
      </w:r>
      <w:proofErr w:type="spellStart"/>
      <w:r w:rsidRPr="0053615D">
        <w:t>almmuheaba</w:t>
      </w:r>
      <w:proofErr w:type="spellEnd"/>
      <w:r w:rsidRPr="0053615D">
        <w:t xml:space="preserve"> </w:t>
      </w:r>
      <w:proofErr w:type="spellStart"/>
      <w:r w:rsidRPr="0053615D">
        <w:rPr>
          <w:b/>
        </w:rPr>
        <w:t>girjjiideaskka</w:t>
      </w:r>
      <w:proofErr w:type="spellEnd"/>
      <w:r w:rsidR="00300F6C">
        <w:rPr>
          <w:lang w:val="se-NO"/>
        </w:rPr>
        <w:t xml:space="preserve"> </w:t>
      </w:r>
      <w:proofErr w:type="spellStart"/>
      <w:r w:rsidRPr="0053615D">
        <w:t>dutkanprošeavtta</w:t>
      </w:r>
      <w:proofErr w:type="spellEnd"/>
      <w:r w:rsidRPr="0053615D">
        <w:t xml:space="preserve"> </w:t>
      </w:r>
      <w:proofErr w:type="spellStart"/>
      <w:r w:rsidRPr="0053615D">
        <w:t>oktavuođas</w:t>
      </w:r>
      <w:proofErr w:type="spellEnd"/>
      <w:r w:rsidRPr="0053615D">
        <w:t>.</w:t>
      </w:r>
      <w:r w:rsidRPr="0053615D">
        <w:rPr>
          <w:rStyle w:val="Fotnotereferanse"/>
        </w:rPr>
        <w:footnoteReference w:id="1"/>
      </w:r>
    </w:p>
    <w:p w:rsidR="00D81457" w:rsidRPr="0053615D" w:rsidRDefault="00D81457" w:rsidP="00570A24">
      <w:pPr>
        <w:pStyle w:val="Giellavdnasat-nummaraston"/>
        <w:rPr>
          <w:lang w:val="se-NO"/>
        </w:rPr>
      </w:pPr>
      <w:bookmarkStart w:id="0" w:name="_Ref27724506"/>
      <w:proofErr w:type="spellStart"/>
      <w:r w:rsidRPr="0053615D">
        <w:t>Dát</w:t>
      </w:r>
      <w:proofErr w:type="spellEnd"/>
      <w:r w:rsidRPr="0053615D">
        <w:t xml:space="preserve"> </w:t>
      </w:r>
      <w:proofErr w:type="spellStart"/>
      <w:r w:rsidRPr="0053615D">
        <w:t>muittuha</w:t>
      </w:r>
      <w:proofErr w:type="spellEnd"/>
      <w:r w:rsidRPr="0053615D">
        <w:t xml:space="preserve"> ge </w:t>
      </w:r>
      <w:proofErr w:type="spellStart"/>
      <w:r w:rsidRPr="0053615D">
        <w:t>márkaniid</w:t>
      </w:r>
      <w:proofErr w:type="spellEnd"/>
      <w:r w:rsidRPr="0053615D">
        <w:t xml:space="preserve"> </w:t>
      </w:r>
      <w:proofErr w:type="spellStart"/>
      <w:r w:rsidRPr="0053615D">
        <w:t>maid</w:t>
      </w:r>
      <w:proofErr w:type="spellEnd"/>
      <w:r w:rsidRPr="0053615D">
        <w:t xml:space="preserve"> </w:t>
      </w:r>
      <w:proofErr w:type="spellStart"/>
      <w:r w:rsidRPr="0053615D">
        <w:t>Hamsun</w:t>
      </w:r>
      <w:proofErr w:type="spellEnd"/>
      <w:r w:rsidRPr="0053615D">
        <w:t xml:space="preserve"> </w:t>
      </w:r>
      <w:proofErr w:type="spellStart"/>
      <w:r w:rsidRPr="0053615D">
        <w:t>govvida</w:t>
      </w:r>
      <w:proofErr w:type="spellEnd"/>
      <w:r w:rsidRPr="0053615D">
        <w:t xml:space="preserve"> </w:t>
      </w:r>
      <w:proofErr w:type="spellStart"/>
      <w:r w:rsidRPr="0053615D">
        <w:rPr>
          <w:b/>
        </w:rPr>
        <w:t>iežas</w:t>
      </w:r>
      <w:proofErr w:type="spellEnd"/>
      <w:r w:rsidRPr="0053615D">
        <w:rPr>
          <w:b/>
        </w:rPr>
        <w:t xml:space="preserve"> </w:t>
      </w:r>
      <w:proofErr w:type="spellStart"/>
      <w:r w:rsidRPr="0053615D">
        <w:rPr>
          <w:b/>
        </w:rPr>
        <w:t>girjjiin</w:t>
      </w:r>
      <w:proofErr w:type="spellEnd"/>
      <w:r w:rsidRPr="0053615D">
        <w:t>.</w:t>
      </w:r>
      <w:bookmarkEnd w:id="0"/>
    </w:p>
    <w:p w:rsidR="00464D3A" w:rsidRDefault="00464D3A" w:rsidP="00464D3A">
      <w:pPr>
        <w:pStyle w:val="Giellavdnasat-nummaraston"/>
        <w:numPr>
          <w:ilvl w:val="0"/>
          <w:numId w:val="0"/>
        </w:numPr>
      </w:pPr>
    </w:p>
    <w:p w:rsidR="003971AD" w:rsidRPr="00E82DA1" w:rsidRDefault="003971AD" w:rsidP="00D21BF3">
      <w:pPr>
        <w:pStyle w:val="Giellavdnasat-nummaraston"/>
        <w:numPr>
          <w:ilvl w:val="0"/>
          <w:numId w:val="0"/>
        </w:numPr>
        <w:tabs>
          <w:tab w:val="left" w:pos="426"/>
        </w:tabs>
        <w:rPr>
          <w:lang w:val="se-NO"/>
        </w:rPr>
      </w:pPr>
      <w:r w:rsidRPr="00E82DA1">
        <w:rPr>
          <w:lang w:val="se-NO"/>
        </w:rPr>
        <w:lastRenderedPageBreak/>
        <w:t xml:space="preserve">Dán áigge geavahuvvo substantiiva oamastangehčosiiguin ollu unnit go ovdal, ja orru measta jávkamin beaivválaš gielas, go </w:t>
      </w:r>
      <w:r w:rsidRPr="00E82DA1">
        <w:rPr>
          <w:i/>
          <w:lang w:val="se-NO"/>
        </w:rPr>
        <w:t>ieža</w:t>
      </w:r>
      <w:r w:rsidRPr="00E82DA1">
        <w:rPr>
          <w:lang w:val="se-NO"/>
        </w:rPr>
        <w:t xml:space="preserve">-gihppu lea boahtán dan sadjái. Letne </w:t>
      </w:r>
      <w:r w:rsidR="0044421E" w:rsidRPr="00E82DA1">
        <w:rPr>
          <w:lang w:val="se-NO"/>
        </w:rPr>
        <w:t>fuomášan</w:t>
      </w:r>
      <w:r w:rsidRPr="00E82DA1">
        <w:rPr>
          <w:lang w:val="se-NO"/>
        </w:rPr>
        <w:t xml:space="preserve"> ahte SOG dattetge oidno</w:t>
      </w:r>
      <w:r w:rsidR="00C76F11" w:rsidRPr="00E82DA1">
        <w:rPr>
          <w:lang w:val="se-NO"/>
        </w:rPr>
        <w:t xml:space="preserve"> </w:t>
      </w:r>
      <w:r w:rsidR="003E5CFE" w:rsidRPr="00E82DA1">
        <w:rPr>
          <w:lang w:val="se-NO"/>
        </w:rPr>
        <w:t>teavsttain</w:t>
      </w:r>
      <w:r w:rsidR="00C76F11" w:rsidRPr="00E82DA1">
        <w:rPr>
          <w:lang w:val="se-NO"/>
        </w:rPr>
        <w:t>, ja maiddái</w:t>
      </w:r>
      <w:r w:rsidRPr="00E82DA1">
        <w:rPr>
          <w:lang w:val="se-NO"/>
        </w:rPr>
        <w:t xml:space="preserve"> aviisačállosiin, ja háliidetne guorahallat </w:t>
      </w:r>
      <w:r w:rsidR="00D21BF3" w:rsidRPr="00E82DA1">
        <w:rPr>
          <w:lang w:val="se-NO"/>
        </w:rPr>
        <w:t>maid dát geavahus čájeha, lea</w:t>
      </w:r>
      <w:r w:rsidR="00E80A68" w:rsidRPr="00E82DA1">
        <w:rPr>
          <w:lang w:val="se-NO"/>
        </w:rPr>
        <w:t>t</w:t>
      </w:r>
      <w:r w:rsidR="00D21BF3" w:rsidRPr="00E82DA1">
        <w:rPr>
          <w:lang w:val="se-NO"/>
        </w:rPr>
        <w:t>go dušše fásta dajaldagat vai leago produktiiva geavahus.</w:t>
      </w:r>
    </w:p>
    <w:p w:rsidR="006708AC" w:rsidRPr="00E82DA1" w:rsidRDefault="00D21BF3" w:rsidP="006708AC">
      <w:pPr>
        <w:pStyle w:val="Giellavdnasat-nummaraston"/>
        <w:numPr>
          <w:ilvl w:val="0"/>
          <w:numId w:val="0"/>
        </w:numPr>
        <w:tabs>
          <w:tab w:val="left" w:pos="426"/>
        </w:tabs>
        <w:rPr>
          <w:lang w:val="se-NO"/>
        </w:rPr>
      </w:pPr>
      <w:r w:rsidRPr="00E82DA1">
        <w:rPr>
          <w:lang w:val="se-NO"/>
        </w:rPr>
        <w:tab/>
        <w:t>Munno dutkanjearaldagat leat</w:t>
      </w:r>
      <w:r w:rsidR="00464D3A" w:rsidRPr="00E82DA1">
        <w:t xml:space="preserve">: </w:t>
      </w:r>
      <w:proofErr w:type="spellStart"/>
      <w:r w:rsidR="00464D3A" w:rsidRPr="00E82DA1">
        <w:t>Makkár</w:t>
      </w:r>
      <w:proofErr w:type="spellEnd"/>
      <w:r w:rsidR="00464D3A" w:rsidRPr="00E82DA1">
        <w:t xml:space="preserve"> </w:t>
      </w:r>
      <w:proofErr w:type="spellStart"/>
      <w:r w:rsidR="00464D3A" w:rsidRPr="00E82DA1">
        <w:t>semantihkalaš</w:t>
      </w:r>
      <w:proofErr w:type="spellEnd"/>
      <w:r w:rsidR="00464D3A" w:rsidRPr="00E82DA1">
        <w:t xml:space="preserve"> </w:t>
      </w:r>
      <w:proofErr w:type="spellStart"/>
      <w:r w:rsidR="00464D3A" w:rsidRPr="00E82DA1">
        <w:t>sárgosat</w:t>
      </w:r>
      <w:proofErr w:type="spellEnd"/>
      <w:r w:rsidR="00464D3A" w:rsidRPr="00E82DA1">
        <w:t xml:space="preserve"> </w:t>
      </w:r>
      <w:proofErr w:type="spellStart"/>
      <w:r w:rsidR="00464D3A" w:rsidRPr="00E82DA1">
        <w:t>leat</w:t>
      </w:r>
      <w:proofErr w:type="spellEnd"/>
      <w:r w:rsidR="00464D3A" w:rsidRPr="00E82DA1">
        <w:t xml:space="preserve"> </w:t>
      </w:r>
      <w:proofErr w:type="spellStart"/>
      <w:r w:rsidR="00464D3A" w:rsidRPr="00E82DA1">
        <w:t>sániin</w:t>
      </w:r>
      <w:proofErr w:type="spellEnd"/>
      <w:r w:rsidR="00464D3A" w:rsidRPr="00E82DA1">
        <w:t xml:space="preserve"> mat </w:t>
      </w:r>
      <w:proofErr w:type="spellStart"/>
      <w:r w:rsidR="00464D3A" w:rsidRPr="00E82DA1">
        <w:t>állanit</w:t>
      </w:r>
      <w:proofErr w:type="spellEnd"/>
      <w:r w:rsidR="00464D3A" w:rsidRPr="00E82DA1">
        <w:t xml:space="preserve"> </w:t>
      </w:r>
      <w:proofErr w:type="spellStart"/>
      <w:r w:rsidR="00464D3A" w:rsidRPr="00E82DA1">
        <w:t>geavahuvvot</w:t>
      </w:r>
      <w:proofErr w:type="spellEnd"/>
      <w:r w:rsidR="00464D3A" w:rsidRPr="00E82DA1">
        <w:t xml:space="preserve"> </w:t>
      </w:r>
      <w:proofErr w:type="spellStart"/>
      <w:r w:rsidR="00464D3A" w:rsidRPr="00E82DA1">
        <w:t>SOG-ráhkadusa</w:t>
      </w:r>
      <w:proofErr w:type="spellEnd"/>
      <w:r w:rsidR="00312C8D" w:rsidRPr="00E82DA1">
        <w:rPr>
          <w:lang w:val="se-NO"/>
        </w:rPr>
        <w:t>in</w:t>
      </w:r>
      <w:r w:rsidR="00464D3A" w:rsidRPr="00E82DA1">
        <w:t xml:space="preserve">? </w:t>
      </w:r>
      <w:proofErr w:type="spellStart"/>
      <w:r w:rsidR="00464D3A" w:rsidRPr="00E82DA1">
        <w:t>Čájehitgo</w:t>
      </w:r>
      <w:proofErr w:type="spellEnd"/>
      <w:r w:rsidR="00464D3A" w:rsidRPr="00E82DA1">
        <w:t xml:space="preserve"> </w:t>
      </w:r>
      <w:proofErr w:type="spellStart"/>
      <w:r w:rsidR="00464D3A" w:rsidRPr="00E82DA1">
        <w:t>dát</w:t>
      </w:r>
      <w:proofErr w:type="spellEnd"/>
      <w:r w:rsidR="00464D3A" w:rsidRPr="00E82DA1">
        <w:t xml:space="preserve"> </w:t>
      </w:r>
      <w:proofErr w:type="spellStart"/>
      <w:r w:rsidR="00464D3A" w:rsidRPr="00E82DA1">
        <w:t>sárgosat</w:t>
      </w:r>
      <w:proofErr w:type="spellEnd"/>
      <w:r w:rsidR="00464D3A" w:rsidRPr="00E82DA1">
        <w:t xml:space="preserve"> </w:t>
      </w:r>
      <w:proofErr w:type="spellStart"/>
      <w:r w:rsidR="00464D3A" w:rsidRPr="00E82DA1">
        <w:t>ahte</w:t>
      </w:r>
      <w:proofErr w:type="spellEnd"/>
      <w:r w:rsidR="00464D3A" w:rsidRPr="00E82DA1">
        <w:t xml:space="preserve"> </w:t>
      </w:r>
      <w:proofErr w:type="spellStart"/>
      <w:r w:rsidR="00464D3A" w:rsidRPr="00E82DA1">
        <w:t>earutkeahtes</w:t>
      </w:r>
      <w:proofErr w:type="spellEnd"/>
      <w:r w:rsidR="00464D3A" w:rsidRPr="00E82DA1">
        <w:t xml:space="preserve"> </w:t>
      </w:r>
      <w:proofErr w:type="spellStart"/>
      <w:r w:rsidR="00464D3A" w:rsidRPr="00E82DA1">
        <w:t>oamasteapmi</w:t>
      </w:r>
      <w:proofErr w:type="spellEnd"/>
      <w:r w:rsidR="00464D3A" w:rsidRPr="00E82DA1">
        <w:t xml:space="preserve"> </w:t>
      </w:r>
      <w:proofErr w:type="spellStart"/>
      <w:r w:rsidR="00464D3A" w:rsidRPr="00E82DA1">
        <w:t>lea</w:t>
      </w:r>
      <w:proofErr w:type="spellEnd"/>
      <w:r w:rsidR="00464D3A" w:rsidRPr="00E82DA1">
        <w:t xml:space="preserve"> </w:t>
      </w:r>
      <w:proofErr w:type="spellStart"/>
      <w:r w:rsidR="00464D3A" w:rsidRPr="00E82DA1">
        <w:t>váldosivva</w:t>
      </w:r>
      <w:proofErr w:type="spellEnd"/>
      <w:r w:rsidR="00464D3A" w:rsidRPr="00E82DA1">
        <w:t xml:space="preserve"> </w:t>
      </w:r>
      <w:proofErr w:type="spellStart"/>
      <w:r w:rsidR="00464D3A" w:rsidRPr="00E82DA1">
        <w:t>válljet</w:t>
      </w:r>
      <w:proofErr w:type="spellEnd"/>
      <w:r w:rsidR="00464D3A" w:rsidRPr="00E82DA1">
        <w:t xml:space="preserve"> </w:t>
      </w:r>
      <w:proofErr w:type="spellStart"/>
      <w:r w:rsidR="00464D3A" w:rsidRPr="00E82DA1">
        <w:t>SOG</w:t>
      </w:r>
      <w:proofErr w:type="spellEnd"/>
      <w:r w:rsidR="00464D3A" w:rsidRPr="00E82DA1">
        <w:t>?</w:t>
      </w:r>
      <w:r w:rsidR="003971AD" w:rsidRPr="00E82DA1">
        <w:rPr>
          <w:lang w:val="se-NO"/>
        </w:rPr>
        <w:t xml:space="preserve"> Leago SOG-geavahus produktiiva, vai leat go dušše fásta dajaldagat?</w:t>
      </w:r>
      <w:r w:rsidR="00464D3A" w:rsidRPr="00E82DA1">
        <w:rPr>
          <w:lang w:val="se-NO"/>
        </w:rPr>
        <w:t xml:space="preserve"> Čilgejetne doahpaga </w:t>
      </w:r>
      <w:proofErr w:type="spellStart"/>
      <w:r w:rsidR="00464D3A" w:rsidRPr="00E82DA1">
        <w:t>earutkeahtes</w:t>
      </w:r>
      <w:proofErr w:type="spellEnd"/>
      <w:r w:rsidR="00464D3A" w:rsidRPr="00E82DA1">
        <w:t xml:space="preserve"> </w:t>
      </w:r>
      <w:proofErr w:type="spellStart"/>
      <w:r w:rsidR="00464D3A" w:rsidRPr="00E82DA1">
        <w:t>oamasteapmi</w:t>
      </w:r>
      <w:proofErr w:type="spellEnd"/>
      <w:r w:rsidR="00464D3A" w:rsidRPr="00E82DA1">
        <w:t xml:space="preserve"> </w:t>
      </w:r>
      <w:r w:rsidR="00464D3A" w:rsidRPr="00E82DA1">
        <w:rPr>
          <w:lang w:val="se-NO"/>
        </w:rPr>
        <w:t>čuovvovaš kapihttalis.</w:t>
      </w:r>
    </w:p>
    <w:p w:rsidR="00F01490" w:rsidRPr="006708AC" w:rsidRDefault="00464D3A" w:rsidP="006708AC">
      <w:pPr>
        <w:pStyle w:val="Giellavdnasat-nummaraston"/>
        <w:numPr>
          <w:ilvl w:val="0"/>
          <w:numId w:val="0"/>
        </w:numPr>
        <w:tabs>
          <w:tab w:val="left" w:pos="426"/>
        </w:tabs>
        <w:rPr>
          <w:highlight w:val="yellow"/>
          <w:lang w:val="se-NO"/>
        </w:rPr>
      </w:pPr>
      <w:r>
        <w:tab/>
      </w:r>
      <w:r w:rsidR="002104D5">
        <w:t>Letne ovdal guorahallan SOG geavahusa čáppagirjjálašvuođas, ja dalle guorahalaime erenoamážit ráhkadusa syntávssalaš geavahusa</w:t>
      </w:r>
      <w:r w:rsidR="005722E9" w:rsidRPr="005722E9">
        <w:t xml:space="preserve"> </w:t>
      </w:r>
      <w:r w:rsidR="005722E9">
        <w:t>(Antonsen &amp; Janda 2015)</w:t>
      </w:r>
      <w:r w:rsidR="002104D5">
        <w:t xml:space="preserve">. Čájeheimme ahte SOG dávjjimusat geavahuvvo anaforalaččat: oamasteaddji lea seammá cealkagis, nugo cealkagis </w:t>
      </w:r>
      <w:r w:rsidR="006F265E" w:rsidRPr="006F265E">
        <w:t>(</w:t>
      </w:r>
      <w:r w:rsidR="002104D5">
        <w:t>1</w:t>
      </w:r>
      <w:r w:rsidR="006F265E" w:rsidRPr="00315492">
        <w:t>)</w:t>
      </w:r>
      <w:r w:rsidR="00315492">
        <w:t xml:space="preserve"> ma</w:t>
      </w:r>
      <w:r w:rsidR="00315492" w:rsidRPr="00315492">
        <w:t>n</w:t>
      </w:r>
      <w:r w:rsidR="002104D5">
        <w:t xml:space="preserve"> oamasteaddji lea</w:t>
      </w:r>
      <w:r w:rsidR="00A03160" w:rsidRPr="00A03160">
        <w:t xml:space="preserve"> </w:t>
      </w:r>
      <w:r w:rsidR="002104D5" w:rsidRPr="00A03160">
        <w:rPr>
          <w:i/>
        </w:rPr>
        <w:t>soai</w:t>
      </w:r>
      <w:r w:rsidR="002104D5">
        <w:t>. Dávjá cealkagis ii leat subjeaktasátni, danne go</w:t>
      </w:r>
      <w:r w:rsidR="00315492" w:rsidRPr="00614FF1">
        <w:t xml:space="preserve"> subjeakta almmuhuvvo</w:t>
      </w:r>
      <w:r w:rsidR="00614FF1">
        <w:t xml:space="preserve"> finihtta vearba </w:t>
      </w:r>
      <w:r w:rsidR="00DB63A7" w:rsidRPr="00DB63A7">
        <w:t>persovnna-logu-</w:t>
      </w:r>
      <w:r w:rsidR="00614FF1">
        <w:t>sojah</w:t>
      </w:r>
      <w:r w:rsidR="00614FF1" w:rsidRPr="00614FF1">
        <w:t>eami bokte</w:t>
      </w:r>
      <w:r w:rsidR="00F01490">
        <w:t xml:space="preserve">. </w:t>
      </w:r>
    </w:p>
    <w:p w:rsidR="00614E94" w:rsidRPr="0053615D" w:rsidRDefault="00614E94" w:rsidP="00570A24">
      <w:pPr>
        <w:pStyle w:val="Giellavdnasat-nummaraston"/>
        <w:rPr>
          <w:lang w:val="se-NO"/>
        </w:rPr>
      </w:pPr>
      <w:proofErr w:type="spellStart"/>
      <w:r w:rsidRPr="0053615D">
        <w:t>Gula</w:t>
      </w:r>
      <w:proofErr w:type="spellEnd"/>
      <w:r w:rsidRPr="0053615D">
        <w:t xml:space="preserve">, </w:t>
      </w:r>
      <w:proofErr w:type="spellStart"/>
      <w:r w:rsidRPr="0053615D">
        <w:rPr>
          <w:b/>
        </w:rPr>
        <w:t>mánážan</w:t>
      </w:r>
      <w:proofErr w:type="spellEnd"/>
      <w:r w:rsidRPr="0053615D">
        <w:t>. (</w:t>
      </w:r>
      <w:proofErr w:type="spellStart"/>
      <w:r w:rsidRPr="0053615D">
        <w:t>Paltto</w:t>
      </w:r>
      <w:proofErr w:type="spellEnd"/>
      <w:r w:rsidRPr="0053615D">
        <w:t xml:space="preserve"> 2007</w:t>
      </w:r>
      <w:r w:rsidR="00F9122F">
        <w:rPr>
          <w:lang w:val="se-NO"/>
        </w:rPr>
        <w:t>.</w:t>
      </w:r>
      <w:r w:rsidR="00F9122F">
        <w:t>)</w:t>
      </w:r>
    </w:p>
    <w:p w:rsidR="00614E94" w:rsidRPr="0053615D" w:rsidRDefault="00614E94" w:rsidP="00570A24">
      <w:pPr>
        <w:pStyle w:val="Giellavdnasat-nummaraston"/>
        <w:rPr>
          <w:lang w:val="se-NO"/>
        </w:rPr>
      </w:pPr>
      <w:r w:rsidRPr="0053615D">
        <w:t xml:space="preserve">Na de </w:t>
      </w:r>
      <w:proofErr w:type="spellStart"/>
      <w:r w:rsidRPr="0053615D">
        <w:t>geahččalii</w:t>
      </w:r>
      <w:proofErr w:type="spellEnd"/>
      <w:r w:rsidRPr="0053615D">
        <w:t xml:space="preserve"> </w:t>
      </w:r>
      <w:proofErr w:type="spellStart"/>
      <w:r w:rsidRPr="0053615D">
        <w:rPr>
          <w:b/>
        </w:rPr>
        <w:t>mearrananusvuođamet</w:t>
      </w:r>
      <w:proofErr w:type="spellEnd"/>
      <w:r w:rsidRPr="0053615D">
        <w:rPr>
          <w:lang w:val="nb-NO"/>
        </w:rPr>
        <w:t>.</w:t>
      </w:r>
      <w:r w:rsidRPr="0053615D">
        <w:t xml:space="preserve"> (</w:t>
      </w:r>
      <w:proofErr w:type="spellStart"/>
      <w:r w:rsidRPr="0053615D">
        <w:t>Turi</w:t>
      </w:r>
      <w:proofErr w:type="spellEnd"/>
      <w:r w:rsidRPr="0053615D">
        <w:t xml:space="preserve"> 1982</w:t>
      </w:r>
      <w:r w:rsidR="00F9122F">
        <w:rPr>
          <w:lang w:val="se-NO"/>
        </w:rPr>
        <w:t>.</w:t>
      </w:r>
      <w:r w:rsidR="00F9122F">
        <w:t>)</w:t>
      </w:r>
    </w:p>
    <w:p w:rsidR="002104D5" w:rsidRPr="003E5CAF" w:rsidRDefault="002104D5" w:rsidP="00AB2410">
      <w:pPr>
        <w:tabs>
          <w:tab w:val="left" w:pos="360"/>
        </w:tabs>
        <w:rPr>
          <w:lang w:val="nb-NO"/>
        </w:rPr>
      </w:pPr>
      <w:r>
        <w:t>Nubbi dábálaš refere</w:t>
      </w:r>
      <w:r w:rsidR="00627D28">
        <w:t>re</w:t>
      </w:r>
      <w:r>
        <w:t>nvuohki lea eksoforalaš geavahus: oam</w:t>
      </w:r>
      <w:r w:rsidR="00627D28">
        <w:t>asteaddji lea ságastallama oassá</w:t>
      </w:r>
      <w:r>
        <w:t xml:space="preserve">lasti, ja oamastangeažus lea dalle </w:t>
      </w:r>
      <w:r w:rsidR="00541B82" w:rsidRPr="00541B82">
        <w:t>2</w:t>
      </w:r>
      <w:r>
        <w:t xml:space="preserve">. dahje </w:t>
      </w:r>
      <w:r w:rsidR="00541B82" w:rsidRPr="00541B82">
        <w:t>1</w:t>
      </w:r>
      <w:r>
        <w:t>. persovnna</w:t>
      </w:r>
      <w:r w:rsidR="00FA16F5" w:rsidRPr="00541B82">
        <w:t xml:space="preserve"> sojaheamis</w:t>
      </w:r>
      <w:r>
        <w:t xml:space="preserve">, nugo cealkagiin </w:t>
      </w:r>
      <w:r w:rsidR="00F01490" w:rsidRPr="00F01490">
        <w:t>(</w:t>
      </w:r>
      <w:r>
        <w:t>3</w:t>
      </w:r>
      <w:r w:rsidR="00F01490" w:rsidRPr="00F01490">
        <w:t>)</w:t>
      </w:r>
      <w:r>
        <w:t xml:space="preserve"> ja </w:t>
      </w:r>
      <w:r w:rsidR="00F01490" w:rsidRPr="00F01490">
        <w:t>(</w:t>
      </w:r>
      <w:r>
        <w:t>4</w:t>
      </w:r>
      <w:r w:rsidR="00F01490" w:rsidRPr="00F01490">
        <w:t>)</w:t>
      </w:r>
      <w:r>
        <w:t xml:space="preserve">. </w:t>
      </w:r>
      <w:r w:rsidR="00F01490" w:rsidRPr="007F7782">
        <w:t xml:space="preserve">Cealkagis (3) SOG geavahuvvo </w:t>
      </w:r>
      <w:r w:rsidR="009F0979" w:rsidRPr="007F7782">
        <w:t>cealkkalahtus</w:t>
      </w:r>
      <w:r w:rsidR="00C84F13" w:rsidRPr="007F7782">
        <w:t xml:space="preserve"> mii</w:t>
      </w:r>
      <w:r w:rsidR="00F01490" w:rsidRPr="007F7782">
        <w:t xml:space="preserve"> almmuha geasa </w:t>
      </w:r>
      <w:r w:rsidR="00C975B5" w:rsidRPr="007F7782">
        <w:t>cealkin</w:t>
      </w:r>
      <w:r w:rsidR="00F01490" w:rsidRPr="007F7782">
        <w:t xml:space="preserve"> lea dárkkuhuvvon</w:t>
      </w:r>
      <w:r w:rsidR="00565B17" w:rsidRPr="007F7782">
        <w:t xml:space="preserve">. </w:t>
      </w:r>
      <w:r w:rsidR="003E5CAF">
        <w:rPr>
          <w:lang w:val="nb-NO"/>
        </w:rPr>
        <w:t>S</w:t>
      </w:r>
      <w:r w:rsidR="003E5CAF">
        <w:t>ámegielas d</w:t>
      </w:r>
      <w:r w:rsidR="00565B17" w:rsidRPr="007F7782">
        <w:t xml:space="preserve">ákkár cealkkalahttu </w:t>
      </w:r>
      <w:r w:rsidR="003E5CAF" w:rsidRPr="007F7782">
        <w:t>lea álo nominatiivvas</w:t>
      </w:r>
      <w:r w:rsidR="003E5CAF">
        <w:t>, ja</w:t>
      </w:r>
      <w:r w:rsidR="003E5CAF" w:rsidRPr="007F7782">
        <w:t xml:space="preserve"> </w:t>
      </w:r>
      <w:r w:rsidR="00565B17" w:rsidRPr="007F7782">
        <w:t>gohčod</w:t>
      </w:r>
      <w:proofErr w:type="spellStart"/>
      <w:r w:rsidR="00DE6A9B">
        <w:rPr>
          <w:lang w:val="nb-NO"/>
        </w:rPr>
        <w:t>etne</w:t>
      </w:r>
      <w:proofErr w:type="spellEnd"/>
      <w:r w:rsidR="003E5CAF">
        <w:rPr>
          <w:lang w:val="nb-NO"/>
        </w:rPr>
        <w:t xml:space="preserve"> </w:t>
      </w:r>
      <w:proofErr w:type="spellStart"/>
      <w:r w:rsidR="003E5CAF">
        <w:rPr>
          <w:lang w:val="nb-NO"/>
        </w:rPr>
        <w:t>dan</w:t>
      </w:r>
      <w:proofErr w:type="spellEnd"/>
      <w:r w:rsidR="00565B17" w:rsidRPr="007F7782">
        <w:t xml:space="preserve"> vokatiiva</w:t>
      </w:r>
      <w:r w:rsidR="003E5CAF">
        <w:t>n</w:t>
      </w:r>
      <w:r w:rsidR="003E5CAF">
        <w:rPr>
          <w:rStyle w:val="Fotnotereferanse"/>
        </w:rPr>
        <w:footnoteReference w:id="2"/>
      </w:r>
      <w:r w:rsidR="00F01490" w:rsidRPr="007F7782">
        <w:t>. Go</w:t>
      </w:r>
      <w:r w:rsidR="00CB1460" w:rsidRPr="007F7782">
        <w:t xml:space="preserve"> SOG</w:t>
      </w:r>
      <w:r w:rsidR="00F01490" w:rsidRPr="007F7782">
        <w:t xml:space="preserve"> geavahuvvo vokatiiva</w:t>
      </w:r>
      <w:r w:rsidR="003E5CAF">
        <w:t>n</w:t>
      </w:r>
      <w:r w:rsidR="00F01490" w:rsidRPr="007F7782">
        <w:t>, de</w:t>
      </w:r>
      <w:r w:rsidR="009F1438" w:rsidRPr="007F7782">
        <w:t xml:space="preserve"> </w:t>
      </w:r>
      <w:r w:rsidR="00F01490" w:rsidRPr="007F7782">
        <w:t xml:space="preserve">substantiiva </w:t>
      </w:r>
      <w:r w:rsidR="00CB1460" w:rsidRPr="007F7782">
        <w:t>dábálaččat lea</w:t>
      </w:r>
      <w:r w:rsidR="00F01490" w:rsidRPr="007F7782">
        <w:t xml:space="preserve"> diminutiivahápmi.</w:t>
      </w:r>
      <w:r w:rsidR="003E5CAF">
        <w:rPr>
          <w:lang w:val="nb-NO"/>
        </w:rPr>
        <w:t xml:space="preserve"> </w:t>
      </w:r>
    </w:p>
    <w:p w:rsidR="002104D5" w:rsidRDefault="002104D5" w:rsidP="00AB2410">
      <w:pPr>
        <w:tabs>
          <w:tab w:val="left" w:pos="360"/>
        </w:tabs>
      </w:pPr>
      <w:r>
        <w:tab/>
        <w:t>Anaforalaš geavahusas oamasteaddji lea cealkaga subjeakta 97 % dáhpáhusain, ja oapmi</w:t>
      </w:r>
      <w:r w:rsidR="00CD7C54">
        <w:t>, dat mii oamastuvvo,</w:t>
      </w:r>
      <w:r>
        <w:t xml:space="preserve"> lea dábá</w:t>
      </w:r>
      <w:r w:rsidR="001F7268">
        <w:t>laččamusat</w:t>
      </w:r>
      <w:r>
        <w:t xml:space="preserve"> akkusatiiva/genitiivvas (60 %), muhto</w:t>
      </w:r>
      <w:r w:rsidR="00F3407C">
        <w:t xml:space="preserve"> sáhttá</w:t>
      </w:r>
      <w:r>
        <w:t xml:space="preserve"> maiddái</w:t>
      </w:r>
      <w:r w:rsidR="00F3407C">
        <w:t xml:space="preserve"> lea</w:t>
      </w:r>
      <w:r>
        <w:t xml:space="preserve"> lokatiiv</w:t>
      </w:r>
      <w:r w:rsidR="00F3407C">
        <w:t>v</w:t>
      </w:r>
      <w:r>
        <w:t>a</w:t>
      </w:r>
      <w:r w:rsidR="00F3407C">
        <w:t>s</w:t>
      </w:r>
      <w:r>
        <w:t>, illatii</w:t>
      </w:r>
      <w:r w:rsidR="00F3407C">
        <w:t>v</w:t>
      </w:r>
      <w:r>
        <w:t>va</w:t>
      </w:r>
      <w:r w:rsidR="00F3407C">
        <w:t>s</w:t>
      </w:r>
      <w:r>
        <w:t xml:space="preserve"> ja komitatii</w:t>
      </w:r>
      <w:r w:rsidR="00F3407C">
        <w:t>v</w:t>
      </w:r>
      <w:r>
        <w:t>va</w:t>
      </w:r>
      <w:r w:rsidR="00F3407C">
        <w:t>s</w:t>
      </w:r>
      <w:r>
        <w:t>. Nominatiiva ja essiiva leat hárvvit</w:t>
      </w:r>
      <w:r w:rsidR="00E82CD6">
        <w:t xml:space="preserve"> kásusat</w:t>
      </w:r>
      <w:r>
        <w:t>, ja dahke</w:t>
      </w:r>
      <w:r w:rsidR="0026637B">
        <w:t>t</w:t>
      </w:r>
      <w:r>
        <w:t xml:space="preserve"> oktiibuot vuollil 1 % anaforalaš ráhkadusain. (Antonsen </w:t>
      </w:r>
      <w:r w:rsidR="00F27C85">
        <w:t>&amp;</w:t>
      </w:r>
      <w:r>
        <w:t xml:space="preserve"> Janda 2015.)</w:t>
      </w:r>
      <w:r w:rsidR="009F1438">
        <w:t xml:space="preserve"> </w:t>
      </w:r>
    </w:p>
    <w:p w:rsidR="00983610" w:rsidRDefault="00983610" w:rsidP="00A07F0A">
      <w:pPr>
        <w:keepNext/>
        <w:tabs>
          <w:tab w:val="left" w:pos="360"/>
          <w:tab w:val="left" w:pos="426"/>
        </w:tabs>
      </w:pPr>
      <w:r w:rsidRPr="00237B90">
        <w:rPr>
          <w:noProof/>
        </w:rPr>
        <w:lastRenderedPageBreak/>
        <w:drawing>
          <wp:inline distT="0" distB="0" distL="0" distR="0" wp14:anchorId="1ACC07F9" wp14:editId="205AA4F7">
            <wp:extent cx="5044965" cy="3783724"/>
            <wp:effectExtent l="0" t="0" r="0" b="127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2674" cy="3789506"/>
                    </a:xfrm>
                    <a:prstGeom prst="rect">
                      <a:avLst/>
                    </a:prstGeom>
                  </pic:spPr>
                </pic:pic>
              </a:graphicData>
            </a:graphic>
          </wp:inline>
        </w:drawing>
      </w:r>
    </w:p>
    <w:p w:rsidR="00983610" w:rsidRPr="004C0959" w:rsidRDefault="00983610" w:rsidP="00A07F0A">
      <w:pPr>
        <w:pStyle w:val="Bildetekst"/>
        <w:tabs>
          <w:tab w:val="left" w:pos="426"/>
        </w:tabs>
      </w:pPr>
      <w:r>
        <w:t xml:space="preserve">Govus </w:t>
      </w:r>
      <w:r>
        <w:fldChar w:fldCharType="begin"/>
      </w:r>
      <w:r>
        <w:instrText xml:space="preserve"> SEQ Govus \* ARABIC </w:instrText>
      </w:r>
      <w:r>
        <w:fldChar w:fldCharType="separate"/>
      </w:r>
      <w:r w:rsidR="00356B1C">
        <w:rPr>
          <w:noProof/>
        </w:rPr>
        <w:t>1</w:t>
      </w:r>
      <w:r>
        <w:fldChar w:fldCharType="end"/>
      </w:r>
      <w:r w:rsidRPr="006D3BD6">
        <w:t xml:space="preserve">. </w:t>
      </w:r>
      <w:r w:rsidRPr="006D3BD6">
        <w:rPr>
          <w:i w:val="0"/>
        </w:rPr>
        <w:t>Mo oktanuppelot girječálli geavahit</w:t>
      </w:r>
      <w:r w:rsidRPr="006D3BD6">
        <w:t xml:space="preserve"> ieža-</w:t>
      </w:r>
      <w:r w:rsidRPr="006D3BD6">
        <w:rPr>
          <w:i w:val="0"/>
        </w:rPr>
        <w:t xml:space="preserve">ráhkadusa SOG ektui </w:t>
      </w:r>
      <w:r w:rsidRPr="00983610">
        <w:rPr>
          <w:i w:val="0"/>
        </w:rPr>
        <w:t>(Antonsen &amp; Janda 2015).</w:t>
      </w:r>
    </w:p>
    <w:p w:rsidR="00983610" w:rsidRDefault="00983610" w:rsidP="00A07F0A">
      <w:pPr>
        <w:tabs>
          <w:tab w:val="left" w:pos="360"/>
          <w:tab w:val="left" w:pos="426"/>
        </w:tabs>
      </w:pPr>
    </w:p>
    <w:p w:rsidR="00983610" w:rsidRDefault="00983610" w:rsidP="00B97FC2">
      <w:pPr>
        <w:tabs>
          <w:tab w:val="left" w:pos="360"/>
        </w:tabs>
      </w:pPr>
      <w:r>
        <w:t xml:space="preserve">Čáppagirjjálašvuođa teavsttain čájehuvvui ahte boarráseamos čállit geavahedje SOG ollu dávjjibut go dálá čállit. Boarráseamos čállit geavahedje unnán </w:t>
      </w:r>
      <w:r w:rsidRPr="00CB65F9">
        <w:rPr>
          <w:i/>
        </w:rPr>
        <w:t>ieža</w:t>
      </w:r>
      <w:r>
        <w:t>-gihpuid, Boarráseamos gir</w:t>
      </w:r>
      <w:r w:rsidR="00643B93">
        <w:t>ječálliid gielas (riegádan 1880–</w:t>
      </w:r>
      <w:r>
        <w:t>1920) dagai SOG sullii 90 % buot adnominála refleksiiva oamastanráhkadusain</w:t>
      </w:r>
      <w:r w:rsidR="00643B93">
        <w:t xml:space="preserve"> (</w:t>
      </w:r>
      <w:r w:rsidR="00D93E34">
        <w:t xml:space="preserve">gč. </w:t>
      </w:r>
      <w:r w:rsidR="00643B93">
        <w:t>g</w:t>
      </w:r>
      <w:r w:rsidR="00455970">
        <w:t>o</w:t>
      </w:r>
      <w:r w:rsidR="00D93E34">
        <w:t>vvosa</w:t>
      </w:r>
      <w:r w:rsidR="00643B93">
        <w:t xml:space="preserve"> 1)</w:t>
      </w:r>
      <w:r>
        <w:t xml:space="preserve">, dahje eará sániiguin: Čállit geavahedje SOG ráhkadusa ovcci geardde eanet go </w:t>
      </w:r>
      <w:r w:rsidRPr="00CB65F9">
        <w:rPr>
          <w:i/>
        </w:rPr>
        <w:t>ieža</w:t>
      </w:r>
      <w:r>
        <w:t>-gihpu.</w:t>
      </w:r>
      <w:r w:rsidR="00C96DEB">
        <w:t xml:space="preserve"> </w:t>
      </w:r>
      <w:r>
        <w:t>Girječállit geat leat riegádan 100 jagi maŋŋel, geavahit SOG ollu hárvvibut, go SOG dahká dušše 40</w:t>
      </w:r>
      <w:r w:rsidR="007A22FE">
        <w:rPr>
          <w:lang w:val="nb-NO"/>
        </w:rPr>
        <w:t> </w:t>
      </w:r>
      <w:r>
        <w:t xml:space="preserve">% dákkár ráhkadusain </w:t>
      </w:r>
      <w:r w:rsidR="00F50CE3">
        <w:t>sin</w:t>
      </w:r>
      <w:r>
        <w:t xml:space="preserve"> teavsttain. (Antonsen </w:t>
      </w:r>
      <w:r w:rsidR="00F27C85">
        <w:t>&amp;</w:t>
      </w:r>
      <w:r>
        <w:t xml:space="preserve"> Janda 2015, 2016.)</w:t>
      </w:r>
    </w:p>
    <w:p w:rsidR="005F4DFE" w:rsidRPr="005F4DFE" w:rsidRDefault="00783FAB" w:rsidP="005F4DFE">
      <w:pPr>
        <w:pStyle w:val="Normla-vuosttalinnjsiskelii"/>
        <w:ind w:firstLine="0"/>
        <w:rPr>
          <w:lang w:val="se-NO"/>
        </w:rPr>
      </w:pPr>
      <w:r>
        <w:tab/>
      </w:r>
      <w:r w:rsidR="00983610">
        <w:t>Ovddeš dutkanbarggus guorahalaime erenoamážit</w:t>
      </w:r>
      <w:r w:rsidR="00CE48D6" w:rsidRPr="00CE48D6">
        <w:t xml:space="preserve"> SOG</w:t>
      </w:r>
      <w:r w:rsidR="00983610">
        <w:t xml:space="preserve"> syntávssalaš geavahusa, ja dál háliidetne erenoamážit</w:t>
      </w:r>
      <w:r w:rsidR="00731F92">
        <w:t xml:space="preserve"> guorahallat sániid semantihka</w:t>
      </w:r>
      <w:r w:rsidR="00731F92" w:rsidRPr="00731F92">
        <w:t xml:space="preserve">. </w:t>
      </w:r>
      <w:r w:rsidR="005F4DFE">
        <w:rPr>
          <w:lang w:val="se-NO"/>
        </w:rPr>
        <w:t>Substantiivvaid semantihkka ii leatge ovdal systemáhtalaččat dutkojuvvon</w:t>
      </w:r>
      <w:r w:rsidR="00A75556">
        <w:rPr>
          <w:lang w:val="se-NO"/>
        </w:rPr>
        <w:t xml:space="preserve"> SOG oktavuođas</w:t>
      </w:r>
      <w:r w:rsidR="005F4DFE">
        <w:rPr>
          <w:lang w:val="se-NO"/>
        </w:rPr>
        <w:t>. Nickel &amp; Sammallahti (2011) gieđahallaba SOG-ráhkadusa vuosttažettiin morfologalaččat ja s</w:t>
      </w:r>
      <w:proofErr w:type="spellStart"/>
      <w:r w:rsidR="005F4DFE">
        <w:rPr>
          <w:lang w:val="nb-NO"/>
        </w:rPr>
        <w:t>ynt</w:t>
      </w:r>
      <w:proofErr w:type="spellEnd"/>
      <w:r w:rsidR="005F4DFE">
        <w:rPr>
          <w:lang w:val="se-NO"/>
        </w:rPr>
        <w:t xml:space="preserve">ávssalaččat, ja semantihka birra čálliba ahte go oamasteaddji ii leat mielde seammá cealkagis, muhto lea </w:t>
      </w:r>
      <w:proofErr w:type="spellStart"/>
      <w:r w:rsidR="005F4DFE">
        <w:t>ságastallama</w:t>
      </w:r>
      <w:proofErr w:type="spellEnd"/>
      <w:r w:rsidR="005F4DFE">
        <w:t xml:space="preserve"> </w:t>
      </w:r>
      <w:proofErr w:type="spellStart"/>
      <w:r w:rsidR="005F4DFE">
        <w:t>oassálasti</w:t>
      </w:r>
      <w:proofErr w:type="spellEnd"/>
      <w:r w:rsidR="005F4DFE">
        <w:rPr>
          <w:lang w:val="se-NO"/>
        </w:rPr>
        <w:t xml:space="preserve"> dahje mielde muđui teavsttas, de oamastangeažus vuosttažettiin laktása fuolkevuođasániide</w:t>
      </w:r>
      <w:r w:rsidR="00751AE4">
        <w:rPr>
          <w:lang w:val="se-NO"/>
        </w:rPr>
        <w:t>. Anaforalaš geavahusas oamastangeažus sáhttá laktásit vaikko makkár substantiivii (</w:t>
      </w:r>
      <w:r w:rsidR="00751AE4">
        <w:rPr>
          <w:lang w:val="se-NO"/>
        </w:rPr>
        <w:t xml:space="preserve">2011: 502). </w:t>
      </w:r>
      <w:r w:rsidR="005F4DFE">
        <w:rPr>
          <w:lang w:val="se-NO"/>
        </w:rPr>
        <w:t xml:space="preserve"> </w:t>
      </w:r>
      <w:r w:rsidR="00D565E7">
        <w:rPr>
          <w:lang w:val="se-NO"/>
        </w:rPr>
        <w:t>Iežame</w:t>
      </w:r>
      <w:r w:rsidR="005F4DFE">
        <w:rPr>
          <w:lang w:val="se-NO"/>
        </w:rPr>
        <w:t xml:space="preserve"> ovddeš dutkamušas (</w:t>
      </w:r>
      <w:proofErr w:type="spellStart"/>
      <w:r w:rsidR="005F4DFE">
        <w:t>Antonsen</w:t>
      </w:r>
      <w:proofErr w:type="spellEnd"/>
      <w:r w:rsidR="005F4DFE">
        <w:t xml:space="preserve"> &amp; </w:t>
      </w:r>
      <w:proofErr w:type="spellStart"/>
      <w:r w:rsidR="005F4DFE">
        <w:t>Janda</w:t>
      </w:r>
      <w:proofErr w:type="spellEnd"/>
      <w:r w:rsidR="005F4DFE">
        <w:t xml:space="preserve"> 2015</w:t>
      </w:r>
      <w:r w:rsidR="005F4DFE">
        <w:rPr>
          <w:lang w:val="se-NO"/>
        </w:rPr>
        <w:t xml:space="preserve">) oinniime tendeanssaid dasa ahte </w:t>
      </w:r>
      <w:r w:rsidR="00587014">
        <w:rPr>
          <w:lang w:val="se-NO"/>
        </w:rPr>
        <w:lastRenderedPageBreak/>
        <w:t xml:space="preserve">oamastangeažus lasihuvvo dávjjimusas </w:t>
      </w:r>
      <w:r w:rsidR="005F4DFE">
        <w:rPr>
          <w:lang w:val="se-NO"/>
        </w:rPr>
        <w:t>fuolke- ja rumašsán</w:t>
      </w:r>
      <w:r w:rsidR="00587014">
        <w:rPr>
          <w:lang w:val="se-NO"/>
        </w:rPr>
        <w:t>i</w:t>
      </w:r>
      <w:r w:rsidR="005F4DFE">
        <w:rPr>
          <w:lang w:val="se-NO"/>
        </w:rPr>
        <w:t>i</w:t>
      </w:r>
      <w:r w:rsidR="00587014">
        <w:rPr>
          <w:lang w:val="se-NO"/>
        </w:rPr>
        <w:t>de, ja dasa lassin le</w:t>
      </w:r>
      <w:r w:rsidR="000321F1">
        <w:rPr>
          <w:lang w:val="se-NO"/>
        </w:rPr>
        <w:t>a</w:t>
      </w:r>
      <w:r w:rsidR="00587014">
        <w:rPr>
          <w:lang w:val="se-NO"/>
        </w:rPr>
        <w:t xml:space="preserve"> olbmo opmodat dehálaš joavku, muhto ean guorahallan d</w:t>
      </w:r>
      <w:r w:rsidR="00AC3E6D">
        <w:rPr>
          <w:lang w:val="se-NO"/>
        </w:rPr>
        <w:t>a</w:t>
      </w:r>
      <w:r w:rsidR="00587014">
        <w:rPr>
          <w:lang w:val="se-NO"/>
        </w:rPr>
        <w:t xml:space="preserve">n joavkku lagabut. </w:t>
      </w:r>
    </w:p>
    <w:p w:rsidR="009365D9" w:rsidRDefault="005F4DFE" w:rsidP="002C7F7E">
      <w:pPr>
        <w:tabs>
          <w:tab w:val="left" w:pos="360"/>
        </w:tabs>
      </w:pPr>
      <w:r>
        <w:tab/>
      </w:r>
      <w:r w:rsidR="00023308">
        <w:t>Dan dihte l</w:t>
      </w:r>
      <w:r w:rsidR="00983610">
        <w:t xml:space="preserve">etne </w:t>
      </w:r>
      <w:r w:rsidR="004274AE">
        <w:t xml:space="preserve">dál </w:t>
      </w:r>
      <w:r w:rsidR="00983610">
        <w:t>válljen guorahallat SOG-gea</w:t>
      </w:r>
      <w:r w:rsidR="00627D28">
        <w:t>vahusa áviisateavsttain, vuostta</w:t>
      </w:r>
      <w:r w:rsidR="00983610">
        <w:t>žettiin danne go lea ollu materiála</w:t>
      </w:r>
      <w:r w:rsidR="002B3F1F" w:rsidRPr="002B3F1F">
        <w:t xml:space="preserve"> ja lea dalle vejola</w:t>
      </w:r>
      <w:r w:rsidR="002B3F1F">
        <w:t xml:space="preserve">š gávdnat ollu dáhpáhusaid </w:t>
      </w:r>
      <w:r w:rsidR="00CA12A0">
        <w:t>juohke</w:t>
      </w:r>
      <w:r w:rsidR="002B3F1F">
        <w:t xml:space="preserve"> sáni</w:t>
      </w:r>
      <w:r w:rsidR="00CA12A0">
        <w:t>s</w:t>
      </w:r>
      <w:r w:rsidR="002B3F1F">
        <w:t xml:space="preserve">. </w:t>
      </w:r>
      <w:r w:rsidR="003E5F10">
        <w:t xml:space="preserve">Aviisateavsttat leat maiddái miellagiddevaččat danne go </w:t>
      </w:r>
      <w:r w:rsidR="00983610">
        <w:t>teavsttat ovddastit dán áigge oalle spontána čállingiela.</w:t>
      </w:r>
      <w:r w:rsidR="008F6A15">
        <w:rPr>
          <w:lang w:val="nb-NO"/>
        </w:rPr>
        <w:t xml:space="preserve"> </w:t>
      </w:r>
      <w:proofErr w:type="spellStart"/>
      <w:r w:rsidR="008F6A15">
        <w:rPr>
          <w:lang w:val="nb-NO"/>
        </w:rPr>
        <w:t>Dat</w:t>
      </w:r>
      <w:proofErr w:type="spellEnd"/>
      <w:r w:rsidR="008F6A15">
        <w:rPr>
          <w:lang w:val="nb-NO"/>
        </w:rPr>
        <w:t xml:space="preserve"> </w:t>
      </w:r>
      <w:proofErr w:type="spellStart"/>
      <w:r w:rsidR="008F6A15">
        <w:rPr>
          <w:lang w:val="nb-NO"/>
        </w:rPr>
        <w:t>mielddisbukt</w:t>
      </w:r>
      <w:proofErr w:type="spellEnd"/>
      <w:r w:rsidR="008F6A15">
        <w:t xml:space="preserve">á maiddái ahte eanet </w:t>
      </w:r>
      <w:r w:rsidR="00341EAA">
        <w:t xml:space="preserve">go čáppagirjjálašvuođas leat </w:t>
      </w:r>
      <w:r w:rsidR="008F6A15">
        <w:t>čállinmeattáhusat ja hámit</w:t>
      </w:r>
      <w:r w:rsidR="00EA0A04">
        <w:t xml:space="preserve"> mat eai čuovo </w:t>
      </w:r>
      <w:r w:rsidR="00C41A2E">
        <w:t>čállin</w:t>
      </w:r>
      <w:r w:rsidR="00EA0A04">
        <w:t>norpma</w:t>
      </w:r>
      <w:r w:rsidR="008F6A15">
        <w:t>. Dát guoská sihke SOG-hámiide ja eará sániide</w:t>
      </w:r>
      <w:r w:rsidR="00EA0A04">
        <w:t>.</w:t>
      </w:r>
      <w:r w:rsidR="007A5560">
        <w:t xml:space="preserve"> </w:t>
      </w:r>
      <w:r w:rsidR="002C7F7E" w:rsidRPr="00887EDC">
        <w:t>Dutkanmateriálan geavahetne aviisateavsttaid mat leat almmuhuvvon áigodagas 1997–2010 (áviissa</w:t>
      </w:r>
      <w:r w:rsidR="002C7F7E">
        <w:t>in</w:t>
      </w:r>
      <w:r w:rsidR="002C7F7E" w:rsidRPr="00887EDC">
        <w:t xml:space="preserve"> Min Áigi, Áššu ja Ávvir). Teavsttain leat oktiibuot 9,5 miljovnna s</w:t>
      </w:r>
      <w:r w:rsidR="002C7F7E">
        <w:t>áni ja gávdnojit SIKORa (</w:t>
      </w:r>
      <w:r w:rsidR="002C7F7E" w:rsidRPr="00887EDC">
        <w:t>Sámi Internationála KORpus)</w:t>
      </w:r>
      <w:r w:rsidR="002C7F7E">
        <w:rPr>
          <w:rStyle w:val="Fotnotereferanse"/>
        </w:rPr>
        <w:footnoteReference w:id="3"/>
      </w:r>
      <w:r w:rsidR="002C7F7E" w:rsidRPr="00887EDC">
        <w:t xml:space="preserve"> teakstačoakkáldagas maid UiT Norgga árktalaš universitehta ja Norgga Sámediggi leat čohkken. </w:t>
      </w:r>
    </w:p>
    <w:p w:rsidR="00EA1342" w:rsidRPr="009254B2" w:rsidRDefault="009365D9" w:rsidP="002C7F7E">
      <w:pPr>
        <w:tabs>
          <w:tab w:val="left" w:pos="360"/>
        </w:tabs>
      </w:pPr>
      <w:r>
        <w:tab/>
      </w:r>
      <w:r w:rsidR="002C7F7E" w:rsidRPr="00887EDC">
        <w:t>Teavsttat leat auto</w:t>
      </w:r>
      <w:r w:rsidR="002C7F7E">
        <w:t>máhtalaččat analyserejuvvon</w:t>
      </w:r>
      <w:r w:rsidR="006C0CBB">
        <w:rPr>
          <w:lang w:val="nb-NO"/>
        </w:rPr>
        <w:t xml:space="preserve"> UiT</w:t>
      </w:r>
      <w:r w:rsidR="006C0CBB" w:rsidRPr="006C0CBB">
        <w:t xml:space="preserve"> analysáhtoriin mii </w:t>
      </w:r>
      <w:r w:rsidR="00EA1342">
        <w:t>addá</w:t>
      </w:r>
      <w:r w:rsidR="006C0CBB" w:rsidRPr="006C0CBB">
        <w:t xml:space="preserve"> morfolog</w:t>
      </w:r>
      <w:r w:rsidR="00EA1342">
        <w:t>alaš analysa</w:t>
      </w:r>
      <w:r w:rsidR="006C0CBB" w:rsidRPr="006C0CBB">
        <w:t>.</w:t>
      </w:r>
      <w:r w:rsidR="009828B9">
        <w:rPr>
          <w:lang w:val="nb-NO"/>
        </w:rPr>
        <w:t xml:space="preserve"> </w:t>
      </w:r>
      <w:proofErr w:type="spellStart"/>
      <w:r w:rsidR="00BA284C">
        <w:rPr>
          <w:lang w:val="nb-NO"/>
        </w:rPr>
        <w:t>Sánit</w:t>
      </w:r>
      <w:proofErr w:type="spellEnd"/>
      <w:r w:rsidR="009828B9">
        <w:t xml:space="preserve"> mat eai leat čállojuvvon norpma mielde, </w:t>
      </w:r>
      <w:r w:rsidR="00BA284C">
        <w:t xml:space="preserve">eai álo </w:t>
      </w:r>
      <w:r w:rsidR="009828B9">
        <w:t>oaččo anal</w:t>
      </w:r>
      <w:proofErr w:type="spellStart"/>
      <w:r w:rsidR="009828B9">
        <w:rPr>
          <w:lang w:val="nb-NO"/>
        </w:rPr>
        <w:t>ysa</w:t>
      </w:r>
      <w:proofErr w:type="spellEnd"/>
      <w:r w:rsidR="009828B9">
        <w:rPr>
          <w:lang w:val="nb-NO"/>
        </w:rPr>
        <w:t>.</w:t>
      </w:r>
      <w:r w:rsidR="006C0CBB">
        <w:rPr>
          <w:lang w:val="nb-NO"/>
        </w:rPr>
        <w:t xml:space="preserve"> </w:t>
      </w:r>
      <w:r w:rsidR="009828B9">
        <w:t xml:space="preserve">Cealkagis 30 lea sátni </w:t>
      </w:r>
      <w:r w:rsidR="009828B9" w:rsidRPr="00EA1342">
        <w:rPr>
          <w:i/>
        </w:rPr>
        <w:t>vugiinisguin</w:t>
      </w:r>
      <w:r w:rsidR="009828B9">
        <w:t xml:space="preserve"> mas lea guokte komitatiiva kásusmerkema (</w:t>
      </w:r>
      <w:r w:rsidR="009828B9" w:rsidRPr="00B05D4F">
        <w:t>vugi-</w:t>
      </w:r>
      <w:r w:rsidR="009828B9" w:rsidRPr="00B05D4F">
        <w:rPr>
          <w:b/>
        </w:rPr>
        <w:t>in</w:t>
      </w:r>
      <w:r w:rsidR="009828B9" w:rsidRPr="00B05D4F">
        <w:t>-is-</w:t>
      </w:r>
      <w:r w:rsidR="009828B9" w:rsidRPr="00B05D4F">
        <w:rPr>
          <w:b/>
        </w:rPr>
        <w:t>guin</w:t>
      </w:r>
      <w:r w:rsidR="009828B9">
        <w:t>), dan sajis go eanetlohko- ja komitatiivamerke</w:t>
      </w:r>
      <w:r w:rsidR="00A83A90">
        <w:rPr>
          <w:lang w:val="nb-NO"/>
        </w:rPr>
        <w:t>n</w:t>
      </w:r>
      <w:r w:rsidR="009828B9">
        <w:t xml:space="preserve"> (</w:t>
      </w:r>
      <w:r w:rsidR="009828B9" w:rsidRPr="00EA1342">
        <w:rPr>
          <w:i/>
        </w:rPr>
        <w:t>vugii</w:t>
      </w:r>
      <w:r w:rsidR="009828B9">
        <w:rPr>
          <w:i/>
        </w:rPr>
        <w:t>d</w:t>
      </w:r>
      <w:r w:rsidR="009828B9" w:rsidRPr="00EA1342">
        <w:rPr>
          <w:i/>
        </w:rPr>
        <w:t>isguin</w:t>
      </w:r>
      <w:r w:rsidR="009828B9" w:rsidRPr="00196A22">
        <w:t>)</w:t>
      </w:r>
      <w:r w:rsidR="009828B9">
        <w:t>, muhto anal</w:t>
      </w:r>
      <w:r w:rsidR="009828B9">
        <w:rPr>
          <w:lang w:val="nb-NO"/>
        </w:rPr>
        <w:t>ys</w:t>
      </w:r>
      <w:r w:rsidR="009828B9">
        <w:t xml:space="preserve">áhtor dattetge dulko sáni </w:t>
      </w:r>
      <w:r w:rsidR="009828B9" w:rsidRPr="009365D9">
        <w:rPr>
          <w:i/>
        </w:rPr>
        <w:t>vugiidisguin</w:t>
      </w:r>
      <w:r w:rsidR="009828B9">
        <w:t xml:space="preserve">-sáni variántan. </w:t>
      </w:r>
      <w:r w:rsidR="009828B9">
        <w:rPr>
          <w:lang w:val="nb-NO"/>
        </w:rPr>
        <w:t>M</w:t>
      </w:r>
      <w:r w:rsidR="009828B9">
        <w:t>áŋga</w:t>
      </w:r>
      <w:r w:rsidR="006C0CBB">
        <w:rPr>
          <w:lang w:val="nb-NO"/>
        </w:rPr>
        <w:t xml:space="preserve"> </w:t>
      </w:r>
      <w:proofErr w:type="spellStart"/>
      <w:r w:rsidR="006C0CBB">
        <w:rPr>
          <w:lang w:val="nb-NO"/>
        </w:rPr>
        <w:t>sátnehámi</w:t>
      </w:r>
      <w:proofErr w:type="spellEnd"/>
      <w:r w:rsidR="006C0CBB">
        <w:rPr>
          <w:lang w:val="nb-NO"/>
        </w:rPr>
        <w:t xml:space="preserve"> </w:t>
      </w:r>
      <w:proofErr w:type="spellStart"/>
      <w:r w:rsidR="006C0CBB">
        <w:rPr>
          <w:lang w:val="nb-NO"/>
        </w:rPr>
        <w:t>ožžot</w:t>
      </w:r>
      <w:proofErr w:type="spellEnd"/>
      <w:r w:rsidR="006C0CBB">
        <w:rPr>
          <w:lang w:val="nb-NO"/>
        </w:rPr>
        <w:t xml:space="preserve"> </w:t>
      </w:r>
      <w:proofErr w:type="spellStart"/>
      <w:r w:rsidR="006C0CBB">
        <w:rPr>
          <w:lang w:val="nb-NO"/>
        </w:rPr>
        <w:t>eanet</w:t>
      </w:r>
      <w:proofErr w:type="spellEnd"/>
      <w:r w:rsidR="003277DD">
        <w:rPr>
          <w:lang w:val="nb-NO"/>
        </w:rPr>
        <w:t xml:space="preserve"> </w:t>
      </w:r>
      <w:proofErr w:type="spellStart"/>
      <w:r w:rsidR="003277DD">
        <w:rPr>
          <w:lang w:val="nb-NO"/>
        </w:rPr>
        <w:t>go</w:t>
      </w:r>
      <w:proofErr w:type="spellEnd"/>
      <w:r w:rsidR="003277DD">
        <w:rPr>
          <w:lang w:val="nb-NO"/>
        </w:rPr>
        <w:t xml:space="preserve"> </w:t>
      </w:r>
      <w:proofErr w:type="spellStart"/>
      <w:r w:rsidR="003277DD">
        <w:rPr>
          <w:lang w:val="nb-NO"/>
        </w:rPr>
        <w:t>o</w:t>
      </w:r>
      <w:r w:rsidR="00420B49">
        <w:rPr>
          <w:lang w:val="nb-NO"/>
        </w:rPr>
        <w:t>vt</w:t>
      </w:r>
      <w:r w:rsidR="003277DD">
        <w:rPr>
          <w:lang w:val="nb-NO"/>
        </w:rPr>
        <w:t>ta</w:t>
      </w:r>
      <w:proofErr w:type="spellEnd"/>
      <w:r w:rsidR="006C0CBB">
        <w:rPr>
          <w:lang w:val="nb-NO"/>
        </w:rPr>
        <w:t xml:space="preserve"> </w:t>
      </w:r>
      <w:proofErr w:type="spellStart"/>
      <w:r w:rsidR="006C0CBB">
        <w:rPr>
          <w:lang w:val="nb-NO"/>
        </w:rPr>
        <w:t>analysa</w:t>
      </w:r>
      <w:proofErr w:type="spellEnd"/>
      <w:r w:rsidR="006C0CBB">
        <w:rPr>
          <w:lang w:val="nb-NO"/>
        </w:rPr>
        <w:t xml:space="preserve"> (</w:t>
      </w:r>
      <w:proofErr w:type="spellStart"/>
      <w:r w:rsidR="006C0CBB">
        <w:rPr>
          <w:lang w:val="nb-NO"/>
        </w:rPr>
        <w:t>omd</w:t>
      </w:r>
      <w:proofErr w:type="spellEnd"/>
      <w:r w:rsidR="006C0CBB">
        <w:rPr>
          <w:lang w:val="nb-NO"/>
        </w:rPr>
        <w:t xml:space="preserve">. </w:t>
      </w:r>
      <w:proofErr w:type="spellStart"/>
      <w:r w:rsidR="006C0CBB" w:rsidRPr="006C0CBB">
        <w:rPr>
          <w:i/>
          <w:lang w:val="nb-NO"/>
        </w:rPr>
        <w:t>eatnis</w:t>
      </w:r>
      <w:r w:rsidR="006C0CBB">
        <w:rPr>
          <w:lang w:val="nb-NO"/>
        </w:rPr>
        <w:t>-sá</w:t>
      </w:r>
      <w:r w:rsidR="00BA284C">
        <w:rPr>
          <w:lang w:val="nb-NO"/>
        </w:rPr>
        <w:t>t</w:t>
      </w:r>
      <w:r w:rsidR="006C0CBB">
        <w:rPr>
          <w:lang w:val="nb-NO"/>
        </w:rPr>
        <w:t>ni</w:t>
      </w:r>
      <w:proofErr w:type="spellEnd"/>
      <w:r w:rsidR="00EA1342">
        <w:rPr>
          <w:lang w:val="nb-NO"/>
        </w:rPr>
        <w:t xml:space="preserve"> </w:t>
      </w:r>
      <w:proofErr w:type="spellStart"/>
      <w:r w:rsidR="00EA1342">
        <w:rPr>
          <w:lang w:val="nb-NO"/>
        </w:rPr>
        <w:t>sáhttá</w:t>
      </w:r>
      <w:proofErr w:type="spellEnd"/>
      <w:r w:rsidR="00EA1342">
        <w:rPr>
          <w:lang w:val="nb-NO"/>
        </w:rPr>
        <w:t xml:space="preserve"> </w:t>
      </w:r>
      <w:proofErr w:type="spellStart"/>
      <w:r w:rsidR="00EA1342">
        <w:rPr>
          <w:lang w:val="nb-NO"/>
        </w:rPr>
        <w:t>dulkojuvvot</w:t>
      </w:r>
      <w:proofErr w:type="spellEnd"/>
      <w:r w:rsidR="00E23F4D">
        <w:rPr>
          <w:lang w:val="nb-NO"/>
        </w:rPr>
        <w:t xml:space="preserve"> </w:t>
      </w:r>
      <w:proofErr w:type="spellStart"/>
      <w:r w:rsidR="00E23F4D">
        <w:rPr>
          <w:lang w:val="nb-NO"/>
        </w:rPr>
        <w:t>sihke</w:t>
      </w:r>
      <w:proofErr w:type="spellEnd"/>
      <w:r w:rsidR="00EA1342">
        <w:rPr>
          <w:lang w:val="nb-NO"/>
        </w:rPr>
        <w:t xml:space="preserve"> </w:t>
      </w:r>
      <w:proofErr w:type="spellStart"/>
      <w:r w:rsidR="00EA1342">
        <w:rPr>
          <w:lang w:val="nb-NO"/>
        </w:rPr>
        <w:t>lokatiiva</w:t>
      </w:r>
      <w:proofErr w:type="spellEnd"/>
      <w:r w:rsidR="00323D99">
        <w:rPr>
          <w:lang w:val="nb-NO"/>
        </w:rPr>
        <w:t>-h</w:t>
      </w:r>
      <w:r w:rsidR="00323D99">
        <w:t>ápmi</w:t>
      </w:r>
      <w:r w:rsidR="00505DD6">
        <w:t>n</w:t>
      </w:r>
      <w:r w:rsidR="00EA1342">
        <w:rPr>
          <w:lang w:val="nb-NO"/>
        </w:rPr>
        <w:t xml:space="preserve"> </w:t>
      </w:r>
      <w:r w:rsidR="00E23F4D">
        <w:rPr>
          <w:lang w:val="nb-NO"/>
        </w:rPr>
        <w:t>ja</w:t>
      </w:r>
      <w:r w:rsidR="00404157">
        <w:rPr>
          <w:lang w:val="nb-NO"/>
        </w:rPr>
        <w:t xml:space="preserve"> </w:t>
      </w:r>
      <w:proofErr w:type="spellStart"/>
      <w:r w:rsidR="00404157">
        <w:rPr>
          <w:lang w:val="nb-NO"/>
        </w:rPr>
        <w:t>leat</w:t>
      </w:r>
      <w:proofErr w:type="spellEnd"/>
      <w:r w:rsidR="00714C8B">
        <w:rPr>
          <w:lang w:val="nb-NO"/>
        </w:rPr>
        <w:t xml:space="preserve"> </w:t>
      </w:r>
      <w:r w:rsidR="00323D99">
        <w:rPr>
          <w:lang w:val="nb-NO"/>
        </w:rPr>
        <w:t>SOG-</w:t>
      </w:r>
      <w:proofErr w:type="spellStart"/>
      <w:r w:rsidR="00323D99">
        <w:rPr>
          <w:lang w:val="nb-NO"/>
        </w:rPr>
        <w:t>hápmi</w:t>
      </w:r>
      <w:r w:rsidR="00505DD6">
        <w:rPr>
          <w:lang w:val="nb-NO"/>
        </w:rPr>
        <w:t>n</w:t>
      </w:r>
      <w:proofErr w:type="spellEnd"/>
      <w:r w:rsidR="00EA1342">
        <w:rPr>
          <w:lang w:val="nb-NO"/>
        </w:rPr>
        <w:t xml:space="preserve">. </w:t>
      </w:r>
      <w:proofErr w:type="spellStart"/>
      <w:r w:rsidR="00EA1342" w:rsidRPr="00EA1342">
        <w:rPr>
          <w:i/>
          <w:lang w:val="nb-NO"/>
        </w:rPr>
        <w:t>iežas</w:t>
      </w:r>
      <w:r w:rsidR="00EA1342">
        <w:rPr>
          <w:lang w:val="nb-NO"/>
        </w:rPr>
        <w:t>-sátni</w:t>
      </w:r>
      <w:proofErr w:type="spellEnd"/>
      <w:r w:rsidR="00EA1342">
        <w:rPr>
          <w:lang w:val="nb-NO"/>
        </w:rPr>
        <w:t xml:space="preserve"> </w:t>
      </w:r>
      <w:proofErr w:type="spellStart"/>
      <w:r w:rsidR="00EA1342">
        <w:rPr>
          <w:lang w:val="nb-NO"/>
        </w:rPr>
        <w:t>sáhttá</w:t>
      </w:r>
      <w:proofErr w:type="spellEnd"/>
      <w:r w:rsidR="00EA1342">
        <w:rPr>
          <w:lang w:val="nb-NO"/>
        </w:rPr>
        <w:t xml:space="preserve"> </w:t>
      </w:r>
      <w:proofErr w:type="spellStart"/>
      <w:r w:rsidR="00EA1342">
        <w:rPr>
          <w:lang w:val="nb-NO"/>
        </w:rPr>
        <w:t>dulkojuvvot</w:t>
      </w:r>
      <w:proofErr w:type="spellEnd"/>
      <w:r w:rsidR="00EA1342">
        <w:rPr>
          <w:lang w:val="nb-NO"/>
        </w:rPr>
        <w:t xml:space="preserve"> </w:t>
      </w:r>
      <w:proofErr w:type="spellStart"/>
      <w:r w:rsidR="00EA1342">
        <w:rPr>
          <w:lang w:val="nb-NO"/>
        </w:rPr>
        <w:t>sihke</w:t>
      </w:r>
      <w:proofErr w:type="spellEnd"/>
      <w:r w:rsidR="00EA1342">
        <w:rPr>
          <w:lang w:val="nb-NO"/>
        </w:rPr>
        <w:t xml:space="preserve"> </w:t>
      </w:r>
      <w:proofErr w:type="spellStart"/>
      <w:r w:rsidR="00EA1342">
        <w:rPr>
          <w:lang w:val="nb-NO"/>
        </w:rPr>
        <w:t>genitiiva</w:t>
      </w:r>
      <w:r w:rsidR="00D2312B">
        <w:rPr>
          <w:lang w:val="nb-NO"/>
        </w:rPr>
        <w:t>-attribuhtta</w:t>
      </w:r>
      <w:r w:rsidR="00F40C2B">
        <w:rPr>
          <w:lang w:val="nb-NO"/>
        </w:rPr>
        <w:t>n</w:t>
      </w:r>
      <w:proofErr w:type="spellEnd"/>
      <w:r w:rsidR="00EA1342">
        <w:rPr>
          <w:lang w:val="nb-NO"/>
        </w:rPr>
        <w:t xml:space="preserve"> ja </w:t>
      </w:r>
      <w:proofErr w:type="spellStart"/>
      <w:r w:rsidR="00D2312B">
        <w:rPr>
          <w:lang w:val="nb-NO"/>
        </w:rPr>
        <w:t>objeakta</w:t>
      </w:r>
      <w:r w:rsidR="00F40C2B">
        <w:rPr>
          <w:lang w:val="nb-NO"/>
        </w:rPr>
        <w:t>n</w:t>
      </w:r>
      <w:proofErr w:type="spellEnd"/>
      <w:r w:rsidR="00EA1342">
        <w:rPr>
          <w:lang w:val="nb-NO"/>
        </w:rPr>
        <w:t xml:space="preserve">), ja </w:t>
      </w:r>
      <w:proofErr w:type="spellStart"/>
      <w:r w:rsidR="00EA1342">
        <w:rPr>
          <w:lang w:val="nb-NO"/>
        </w:rPr>
        <w:t>dalle</w:t>
      </w:r>
      <w:proofErr w:type="spellEnd"/>
      <w:r w:rsidR="00EA1342">
        <w:rPr>
          <w:lang w:val="nb-NO"/>
        </w:rPr>
        <w:t xml:space="preserve"> synt</w:t>
      </w:r>
      <w:r w:rsidR="00EA1342">
        <w:t>ávssalaš analysáhtor vállje rivttes analysa konteavstta mielde</w:t>
      </w:r>
      <w:r w:rsidR="006C0CBB" w:rsidRPr="006C0CBB">
        <w:t>.</w:t>
      </w:r>
      <w:r w:rsidR="00EA1342">
        <w:t xml:space="preserve"> </w:t>
      </w:r>
      <w:r w:rsidR="009828B9">
        <w:t>S</w:t>
      </w:r>
      <w:proofErr w:type="spellStart"/>
      <w:r w:rsidR="009828B9">
        <w:rPr>
          <w:lang w:val="nb-NO"/>
        </w:rPr>
        <w:t>ynt</w:t>
      </w:r>
      <w:r w:rsidR="006C55F6">
        <w:rPr>
          <w:lang w:val="nb-NO"/>
        </w:rPr>
        <w:t>ávssalaš</w:t>
      </w:r>
      <w:proofErr w:type="spellEnd"/>
      <w:r w:rsidR="006C55F6">
        <w:rPr>
          <w:lang w:val="nb-NO"/>
        </w:rPr>
        <w:t xml:space="preserve"> </w:t>
      </w:r>
      <w:proofErr w:type="spellStart"/>
      <w:r w:rsidR="006C55F6">
        <w:rPr>
          <w:lang w:val="nb-NO"/>
        </w:rPr>
        <w:t>analysa</w:t>
      </w:r>
      <w:proofErr w:type="spellEnd"/>
      <w:r w:rsidR="006C55F6">
        <w:rPr>
          <w:lang w:val="nb-NO"/>
        </w:rPr>
        <w:t xml:space="preserve"> </w:t>
      </w:r>
      <w:proofErr w:type="spellStart"/>
      <w:r w:rsidR="006C55F6">
        <w:rPr>
          <w:lang w:val="nb-NO"/>
        </w:rPr>
        <w:t>sáhttá</w:t>
      </w:r>
      <w:proofErr w:type="spellEnd"/>
      <w:r w:rsidR="006C55F6">
        <w:rPr>
          <w:lang w:val="nb-NO"/>
        </w:rPr>
        <w:t xml:space="preserve"> </w:t>
      </w:r>
      <w:r w:rsidR="00C96EBD">
        <w:rPr>
          <w:lang w:val="nb-NO"/>
        </w:rPr>
        <w:t>v</w:t>
      </w:r>
      <w:r w:rsidR="00C96EBD">
        <w:t>álljet boasttoanalysa</w:t>
      </w:r>
      <w:r w:rsidR="006C55F6">
        <w:rPr>
          <w:lang w:val="nb-NO"/>
        </w:rPr>
        <w:t xml:space="preserve">, ja </w:t>
      </w:r>
      <w:proofErr w:type="spellStart"/>
      <w:r w:rsidR="006C55F6">
        <w:rPr>
          <w:lang w:val="nb-NO"/>
        </w:rPr>
        <w:t>dan</w:t>
      </w:r>
      <w:proofErr w:type="spellEnd"/>
      <w:r w:rsidR="006C55F6">
        <w:rPr>
          <w:lang w:val="nb-NO"/>
        </w:rPr>
        <w:t xml:space="preserve"> </w:t>
      </w:r>
      <w:proofErr w:type="spellStart"/>
      <w:r w:rsidR="006C55F6">
        <w:rPr>
          <w:lang w:val="nb-NO"/>
        </w:rPr>
        <w:t>dihte</w:t>
      </w:r>
      <w:proofErr w:type="spellEnd"/>
      <w:r w:rsidR="006C55F6">
        <w:rPr>
          <w:lang w:val="nb-NO"/>
        </w:rPr>
        <w:t xml:space="preserve"> letne </w:t>
      </w:r>
      <w:proofErr w:type="spellStart"/>
      <w:r w:rsidR="006C55F6">
        <w:rPr>
          <w:lang w:val="nb-NO"/>
        </w:rPr>
        <w:t>manuálalaččat</w:t>
      </w:r>
      <w:proofErr w:type="spellEnd"/>
      <w:r w:rsidR="006C55F6">
        <w:rPr>
          <w:lang w:val="nb-NO"/>
        </w:rPr>
        <w:t xml:space="preserve"> </w:t>
      </w:r>
      <w:proofErr w:type="spellStart"/>
      <w:r w:rsidR="006C55F6">
        <w:rPr>
          <w:lang w:val="nb-NO"/>
        </w:rPr>
        <w:t>dárkkistan</w:t>
      </w:r>
      <w:proofErr w:type="spellEnd"/>
      <w:r w:rsidR="006C55F6">
        <w:rPr>
          <w:lang w:val="nb-NO"/>
        </w:rPr>
        <w:t xml:space="preserve"> </w:t>
      </w:r>
      <w:proofErr w:type="spellStart"/>
      <w:r w:rsidR="006C55F6">
        <w:rPr>
          <w:lang w:val="nb-NO"/>
        </w:rPr>
        <w:t>stuora</w:t>
      </w:r>
      <w:proofErr w:type="spellEnd"/>
      <w:r w:rsidR="006C55F6">
        <w:rPr>
          <w:lang w:val="nb-NO"/>
        </w:rPr>
        <w:t xml:space="preserve"> </w:t>
      </w:r>
      <w:proofErr w:type="spellStart"/>
      <w:r w:rsidR="006C55F6">
        <w:rPr>
          <w:lang w:val="nb-NO"/>
        </w:rPr>
        <w:t>oasi</w:t>
      </w:r>
      <w:proofErr w:type="spellEnd"/>
      <w:r w:rsidR="006C55F6">
        <w:rPr>
          <w:lang w:val="nb-NO"/>
        </w:rPr>
        <w:t xml:space="preserve"> </w:t>
      </w:r>
      <w:proofErr w:type="spellStart"/>
      <w:r w:rsidR="006C55F6">
        <w:rPr>
          <w:lang w:val="nb-NO"/>
        </w:rPr>
        <w:t>cealkagiin</w:t>
      </w:r>
      <w:proofErr w:type="spellEnd"/>
      <w:r w:rsidR="006C55F6">
        <w:rPr>
          <w:lang w:val="nb-NO"/>
        </w:rPr>
        <w:t xml:space="preserve"> </w:t>
      </w:r>
      <w:proofErr w:type="spellStart"/>
      <w:r w:rsidR="006C55F6">
        <w:rPr>
          <w:lang w:val="nb-NO"/>
        </w:rPr>
        <w:t>main</w:t>
      </w:r>
      <w:proofErr w:type="spellEnd"/>
      <w:r w:rsidR="006C55F6">
        <w:rPr>
          <w:lang w:val="nb-NO"/>
        </w:rPr>
        <w:t xml:space="preserve"> </w:t>
      </w:r>
      <w:proofErr w:type="spellStart"/>
      <w:r w:rsidR="006C55F6">
        <w:rPr>
          <w:lang w:val="nb-NO"/>
        </w:rPr>
        <w:t>leat</w:t>
      </w:r>
      <w:proofErr w:type="spellEnd"/>
      <w:r w:rsidR="006C55F6">
        <w:rPr>
          <w:lang w:val="nb-NO"/>
        </w:rPr>
        <w:t xml:space="preserve"> </w:t>
      </w:r>
      <w:proofErr w:type="spellStart"/>
      <w:r w:rsidR="006C55F6">
        <w:rPr>
          <w:lang w:val="nb-NO"/>
        </w:rPr>
        <w:t>guovttečilggolaš</w:t>
      </w:r>
      <w:proofErr w:type="spellEnd"/>
      <w:r w:rsidR="006C55F6">
        <w:rPr>
          <w:lang w:val="nb-NO"/>
        </w:rPr>
        <w:t xml:space="preserve"> </w:t>
      </w:r>
      <w:proofErr w:type="spellStart"/>
      <w:r w:rsidR="006C55F6">
        <w:rPr>
          <w:lang w:val="nb-NO"/>
        </w:rPr>
        <w:t>hámit</w:t>
      </w:r>
      <w:proofErr w:type="spellEnd"/>
      <w:r w:rsidR="00810E94">
        <w:rPr>
          <w:lang w:val="nb-NO"/>
        </w:rPr>
        <w:t xml:space="preserve">, ja </w:t>
      </w:r>
      <w:proofErr w:type="spellStart"/>
      <w:r w:rsidR="00810E94">
        <w:rPr>
          <w:lang w:val="nb-NO"/>
        </w:rPr>
        <w:t>rievdadan</w:t>
      </w:r>
      <w:proofErr w:type="spellEnd"/>
      <w:r w:rsidR="00810E94">
        <w:rPr>
          <w:lang w:val="nb-NO"/>
        </w:rPr>
        <w:t xml:space="preserve"> </w:t>
      </w:r>
      <w:proofErr w:type="spellStart"/>
      <w:r w:rsidR="00810E94">
        <w:rPr>
          <w:lang w:val="nb-NO"/>
        </w:rPr>
        <w:t>analysa</w:t>
      </w:r>
      <w:proofErr w:type="spellEnd"/>
      <w:r w:rsidR="00810E94">
        <w:rPr>
          <w:lang w:val="nb-NO"/>
        </w:rPr>
        <w:t xml:space="preserve"> </w:t>
      </w:r>
      <w:proofErr w:type="spellStart"/>
      <w:r w:rsidR="00810E94">
        <w:rPr>
          <w:lang w:val="nb-NO"/>
        </w:rPr>
        <w:t>dalle</w:t>
      </w:r>
      <w:proofErr w:type="spellEnd"/>
      <w:r w:rsidR="00810E94">
        <w:rPr>
          <w:lang w:val="nb-NO"/>
        </w:rPr>
        <w:t xml:space="preserve"> </w:t>
      </w:r>
      <w:proofErr w:type="spellStart"/>
      <w:r w:rsidR="00810E94">
        <w:rPr>
          <w:lang w:val="nb-NO"/>
        </w:rPr>
        <w:t>go</w:t>
      </w:r>
      <w:proofErr w:type="spellEnd"/>
      <w:r w:rsidR="00810E94">
        <w:rPr>
          <w:lang w:val="nb-NO"/>
        </w:rPr>
        <w:t xml:space="preserve"> </w:t>
      </w:r>
      <w:r w:rsidR="00BA284C">
        <w:rPr>
          <w:lang w:val="nb-NO"/>
        </w:rPr>
        <w:t>le</w:t>
      </w:r>
      <w:r w:rsidR="001D42C3">
        <w:rPr>
          <w:lang w:val="nb-NO"/>
        </w:rPr>
        <w:t xml:space="preserve">a </w:t>
      </w:r>
      <w:proofErr w:type="spellStart"/>
      <w:r w:rsidR="001D42C3">
        <w:rPr>
          <w:lang w:val="nb-NO"/>
        </w:rPr>
        <w:t>leamaš</w:t>
      </w:r>
      <w:proofErr w:type="spellEnd"/>
      <w:r w:rsidR="00810E94">
        <w:rPr>
          <w:lang w:val="nb-NO"/>
        </w:rPr>
        <w:t xml:space="preserve"> </w:t>
      </w:r>
      <w:proofErr w:type="spellStart"/>
      <w:r w:rsidR="00810E94">
        <w:rPr>
          <w:lang w:val="nb-NO"/>
        </w:rPr>
        <w:t>dárbbašlaš</w:t>
      </w:r>
      <w:proofErr w:type="spellEnd"/>
      <w:r w:rsidR="006C55F6">
        <w:rPr>
          <w:lang w:val="nb-NO"/>
        </w:rPr>
        <w:t>.</w:t>
      </w:r>
      <w:r w:rsidR="00870E2A">
        <w:rPr>
          <w:lang w:val="nb-NO"/>
        </w:rPr>
        <w:t xml:space="preserve"> </w:t>
      </w:r>
      <w:proofErr w:type="spellStart"/>
      <w:r w:rsidR="00870E2A">
        <w:rPr>
          <w:lang w:val="nb-NO"/>
        </w:rPr>
        <w:t>Nannen</w:t>
      </w:r>
      <w:proofErr w:type="spellEnd"/>
      <w:r w:rsidR="00870E2A">
        <w:rPr>
          <w:lang w:val="nb-NO"/>
        </w:rPr>
        <w:t xml:space="preserve"> </w:t>
      </w:r>
      <w:proofErr w:type="spellStart"/>
      <w:r w:rsidR="00870E2A">
        <w:rPr>
          <w:lang w:val="nb-NO"/>
        </w:rPr>
        <w:t>dihte</w:t>
      </w:r>
      <w:proofErr w:type="spellEnd"/>
      <w:r w:rsidR="00870E2A">
        <w:rPr>
          <w:lang w:val="nb-NO"/>
        </w:rPr>
        <w:t xml:space="preserve"> </w:t>
      </w:r>
      <w:proofErr w:type="spellStart"/>
      <w:r w:rsidR="00870E2A">
        <w:rPr>
          <w:lang w:val="nb-NO"/>
        </w:rPr>
        <w:t>luohttehahttivuo</w:t>
      </w:r>
      <w:proofErr w:type="spellEnd"/>
      <w:r w:rsidR="00870E2A">
        <w:t>đa geavahetne substantiivvaid main lea</w:t>
      </w:r>
      <w:r w:rsidR="00963AFA">
        <w:t>t</w:t>
      </w:r>
      <w:r w:rsidR="00870E2A">
        <w:t xml:space="preserve"> unnimusta vihtta SOG-hámi 3.1 kapihttala analysaide, ja </w:t>
      </w:r>
      <w:r w:rsidR="00651497">
        <w:t>unnimusta logi SOG-hámi 3.2 kapihttala analysaide.</w:t>
      </w:r>
      <w:r w:rsidR="009254B2">
        <w:t xml:space="preserve"> </w:t>
      </w:r>
      <w:r w:rsidR="00BF05E0">
        <w:t xml:space="preserve">(Eanet dieđut </w:t>
      </w:r>
      <w:r w:rsidR="00C90309">
        <w:t>anal</w:t>
      </w:r>
      <w:proofErr w:type="spellStart"/>
      <w:r w:rsidR="00C90309">
        <w:rPr>
          <w:lang w:val="nb-NO"/>
        </w:rPr>
        <w:t>ys</w:t>
      </w:r>
      <w:r w:rsidR="00564080">
        <w:rPr>
          <w:lang w:val="nb-NO"/>
        </w:rPr>
        <w:t>ahtoriid</w:t>
      </w:r>
      <w:proofErr w:type="spellEnd"/>
      <w:r w:rsidR="00BF05E0">
        <w:t xml:space="preserve"> birra: </w:t>
      </w:r>
      <w:r w:rsidR="00BF05E0" w:rsidRPr="00887EDC">
        <w:t>Antonsen &amp; Trosterud 201</w:t>
      </w:r>
      <w:r w:rsidR="00BF05E0">
        <w:t>0 ja Antonsen 2018).</w:t>
      </w:r>
    </w:p>
    <w:p w:rsidR="002104D5" w:rsidRPr="00E63879" w:rsidRDefault="00783FAB" w:rsidP="00AB2410">
      <w:pPr>
        <w:tabs>
          <w:tab w:val="left" w:pos="360"/>
        </w:tabs>
        <w:rPr>
          <w:lang w:val="nb-NO"/>
        </w:rPr>
      </w:pPr>
      <w:r>
        <w:tab/>
      </w:r>
      <w:r w:rsidR="00983610">
        <w:t>Čuovvovaš kapihttali</w:t>
      </w:r>
      <w:r w:rsidR="00BB616D">
        <w:t>s čájehetne ahte davvisámegiella</w:t>
      </w:r>
      <w:r w:rsidR="00983610">
        <w:t xml:space="preserve"> earuha earutkeahtes ja earuhahtti oamasteami. </w:t>
      </w:r>
      <w:r w:rsidR="00BB616D" w:rsidRPr="006B57DB">
        <w:t>Goalmmát kapihttalis</w:t>
      </w:r>
      <w:r w:rsidR="00E63879" w:rsidRPr="006B57DB">
        <w:t xml:space="preserve"> gieđahalle substantiivvaid mat eanemusat </w:t>
      </w:r>
      <w:r w:rsidR="007F7782" w:rsidRPr="006B57DB">
        <w:t>állanit</w:t>
      </w:r>
      <w:r w:rsidR="00E63879" w:rsidRPr="006B57DB">
        <w:t xml:space="preserve"> SOG-ráhkadus</w:t>
      </w:r>
      <w:r w:rsidR="007F7782" w:rsidRPr="006B57DB">
        <w:t>sii</w:t>
      </w:r>
      <w:r w:rsidR="00E63879" w:rsidRPr="006B57DB">
        <w:t>. Moai iske vuos l</w:t>
      </w:r>
      <w:r w:rsidR="00A62773" w:rsidRPr="006B57DB">
        <w:t>eago vejolaš čilget SOG-geavaheami</w:t>
      </w:r>
      <w:r w:rsidR="00BB616D" w:rsidRPr="006B57DB">
        <w:t xml:space="preserve"> </w:t>
      </w:r>
      <w:r w:rsidR="00A62773" w:rsidRPr="006B57DB">
        <w:t>statihkalaš sivaid vuođul</w:t>
      </w:r>
      <w:r w:rsidR="00E63879" w:rsidRPr="006B57DB">
        <w:t>. Dan maŋŋel</w:t>
      </w:r>
      <w:r w:rsidR="00A62773" w:rsidRPr="006B57DB">
        <w:t xml:space="preserve"> </w:t>
      </w:r>
      <w:r w:rsidR="00E63879" w:rsidRPr="006B57DB">
        <w:t>gehčče</w:t>
      </w:r>
      <w:r w:rsidR="00983610" w:rsidRPr="006B57DB">
        <w:t xml:space="preserve"> </w:t>
      </w:r>
      <w:r w:rsidR="00BB616D" w:rsidRPr="006B57DB">
        <w:t xml:space="preserve">substantiivvaid </w:t>
      </w:r>
      <w:r w:rsidR="00E63879" w:rsidRPr="006B57DB">
        <w:t>semantihka</w:t>
      </w:r>
      <w:r w:rsidR="00A62773" w:rsidRPr="006B57DB">
        <w:t xml:space="preserve"> gávdnan dihte</w:t>
      </w:r>
      <w:r w:rsidR="00A47B4D" w:rsidRPr="006B57DB">
        <w:t xml:space="preserve"> mo sáhttá go válddahit</w:t>
      </w:r>
      <w:r w:rsidR="00A62773" w:rsidRPr="006B57DB">
        <w:t xml:space="preserve"> davvisámegiela spesifih</w:t>
      </w:r>
      <w:r w:rsidR="00582D24" w:rsidRPr="006B57DB">
        <w:t>k</w:t>
      </w:r>
      <w:r w:rsidR="00A62773" w:rsidRPr="006B57DB">
        <w:t xml:space="preserve">ka </w:t>
      </w:r>
      <w:r w:rsidR="00E74601" w:rsidRPr="006B57DB">
        <w:t>SOG-</w:t>
      </w:r>
      <w:r w:rsidR="00A62773" w:rsidRPr="006B57DB">
        <w:t>geavahusa</w:t>
      </w:r>
      <w:r w:rsidR="00983610" w:rsidRPr="006B57DB">
        <w:t>.</w:t>
      </w:r>
      <w:r w:rsidR="00983610">
        <w:t xml:space="preserve"> </w:t>
      </w:r>
      <w:r w:rsidR="00983610">
        <w:lastRenderedPageBreak/>
        <w:t>Vaikko SOG-geavaheapmi lea</w:t>
      </w:r>
      <w:r w:rsidR="00BB616D">
        <w:t xml:space="preserve"> sákka</w:t>
      </w:r>
      <w:r w:rsidR="000E1CF6">
        <w:t xml:space="preserve"> geahppá</w:t>
      </w:r>
      <w:r w:rsidR="00983610">
        <w:t xml:space="preserve">nan </w:t>
      </w:r>
      <w:r w:rsidR="00983610" w:rsidRPr="00BB616D">
        <w:rPr>
          <w:i/>
        </w:rPr>
        <w:t>ieža</w:t>
      </w:r>
      <w:r w:rsidR="00983610">
        <w:t>-gihpu ektui, de čájehetne</w:t>
      </w:r>
      <w:r w:rsidR="00EC457E">
        <w:t xml:space="preserve"> </w:t>
      </w:r>
      <w:r w:rsidR="00983610">
        <w:t xml:space="preserve">ahte SOG lea produktiiva geavahusas. </w:t>
      </w:r>
      <w:r w:rsidR="00F3689B">
        <w:t>Maŋimuš kapihttalis lea oanehis čoahkkáigeassu ja konklušuvdna.</w:t>
      </w:r>
    </w:p>
    <w:p w:rsidR="00AF567B" w:rsidRPr="004C0959" w:rsidRDefault="007A7399" w:rsidP="00AB2410">
      <w:pPr>
        <w:pStyle w:val="Overskrift1"/>
        <w:rPr>
          <w:lang w:val="se-NO"/>
        </w:rPr>
      </w:pPr>
      <w:r>
        <w:rPr>
          <w:lang w:val="se-NO"/>
        </w:rPr>
        <w:t>Mo giellatypologalaš</w:t>
      </w:r>
      <w:r w:rsidR="00A84C4E">
        <w:rPr>
          <w:lang w:val="se-NO"/>
        </w:rPr>
        <w:t xml:space="preserve"> </w:t>
      </w:r>
      <w:r>
        <w:rPr>
          <w:lang w:val="se-NO"/>
        </w:rPr>
        <w:t>dovdomearkkat heivejit davvisámegillii</w:t>
      </w:r>
    </w:p>
    <w:p w:rsidR="00794FC6" w:rsidRDefault="00794FC6" w:rsidP="00794FC6">
      <w:pPr>
        <w:pStyle w:val="Overskrift2"/>
      </w:pPr>
      <w:r>
        <w:rPr>
          <w:lang w:val="se-NO"/>
        </w:rPr>
        <w:t>Earuhahttivuođa ja earutkeahttávuođa čilgehus</w:t>
      </w:r>
    </w:p>
    <w:p w:rsidR="009E0083" w:rsidRPr="00B77EEC" w:rsidRDefault="00CE2C73" w:rsidP="00AB2410">
      <w:pPr>
        <w:tabs>
          <w:tab w:val="left" w:pos="360"/>
        </w:tabs>
      </w:pPr>
      <w:r>
        <w:t xml:space="preserve">Dábálaččat go gielas leat guokte oamastanráhkadusa mat čuldet oamasteami guovtti jovkui, de </w:t>
      </w:r>
      <w:r w:rsidR="009E0083">
        <w:t xml:space="preserve">sáhttá juohkit omiid </w:t>
      </w:r>
      <w:r w:rsidR="009E0083" w:rsidRPr="00B77EEC">
        <w:t>guovtti jovkui:</w:t>
      </w:r>
    </w:p>
    <w:p w:rsidR="009E0083" w:rsidRPr="00B77EEC" w:rsidRDefault="009E0083" w:rsidP="009E0083">
      <w:pPr>
        <w:pStyle w:val="Listeavsnitt"/>
        <w:numPr>
          <w:ilvl w:val="0"/>
          <w:numId w:val="10"/>
        </w:numPr>
        <w:tabs>
          <w:tab w:val="left" w:pos="360"/>
        </w:tabs>
      </w:pPr>
      <w:r w:rsidRPr="00B77EEC">
        <w:t>Earutkeahtes oamasteapmi (eŋg. ‘inalienable possession’), mas oamit leat diekkárat maid i</w:t>
      </w:r>
      <w:r w:rsidR="006B57DB" w:rsidRPr="00B77EEC">
        <w:t>i</w:t>
      </w:r>
      <w:r w:rsidRPr="00B77EEC">
        <w:t xml:space="preserve"> sáhte addit dahje vuovdit earáide</w:t>
      </w:r>
      <w:r w:rsidR="0027186B" w:rsidRPr="00B77EEC">
        <w:t xml:space="preserve">, ovdamearkka dihte </w:t>
      </w:r>
      <w:r w:rsidR="0027186B" w:rsidRPr="00B77EEC">
        <w:rPr>
          <w:i/>
        </w:rPr>
        <w:t>ea</w:t>
      </w:r>
      <w:r w:rsidR="004F74B2" w:rsidRPr="00B77EEC">
        <w:rPr>
          <w:i/>
        </w:rPr>
        <w:t>t</w:t>
      </w:r>
      <w:r w:rsidR="0027186B" w:rsidRPr="00B77EEC">
        <w:rPr>
          <w:i/>
        </w:rPr>
        <w:t>ni</w:t>
      </w:r>
      <w:r w:rsidR="0027186B" w:rsidRPr="00B77EEC">
        <w:t xml:space="preserve"> dahje </w:t>
      </w:r>
      <w:r w:rsidR="0027186B" w:rsidRPr="00B77EEC">
        <w:rPr>
          <w:i/>
        </w:rPr>
        <w:t>juol</w:t>
      </w:r>
      <w:r w:rsidR="004F74B2" w:rsidRPr="00B77EEC">
        <w:rPr>
          <w:i/>
        </w:rPr>
        <w:t>g</w:t>
      </w:r>
      <w:r w:rsidR="0027186B" w:rsidRPr="00B77EEC">
        <w:rPr>
          <w:i/>
        </w:rPr>
        <w:t>gi</w:t>
      </w:r>
      <w:r w:rsidR="0027186B" w:rsidRPr="00B77EEC">
        <w:t>.</w:t>
      </w:r>
    </w:p>
    <w:p w:rsidR="009E0083" w:rsidRPr="00B77EEC" w:rsidRDefault="009E0083" w:rsidP="009E0083">
      <w:pPr>
        <w:pStyle w:val="Listeavsnitt"/>
        <w:numPr>
          <w:ilvl w:val="0"/>
          <w:numId w:val="10"/>
        </w:numPr>
        <w:tabs>
          <w:tab w:val="left" w:pos="360"/>
        </w:tabs>
      </w:pPr>
      <w:r w:rsidRPr="00B77EEC">
        <w:t>Earuhahtti oamasteapmi (eŋg. ‘alienable possession’), mii lea buot eará go earutkeahtes oamasteapmi.</w:t>
      </w:r>
    </w:p>
    <w:p w:rsidR="0094436C" w:rsidRDefault="009C5F91" w:rsidP="0094436C">
      <w:pPr>
        <w:tabs>
          <w:tab w:val="left" w:pos="360"/>
        </w:tabs>
      </w:pPr>
      <w:r>
        <w:t>Moai čuo</w:t>
      </w:r>
      <w:r w:rsidR="00CE2C73">
        <w:t>ččuhetne ahte otnáš davvisámegielas</w:t>
      </w:r>
      <w:r w:rsidR="0003170C">
        <w:t xml:space="preserve"> lea čielga tendeansa dasa ahte</w:t>
      </w:r>
      <w:r w:rsidR="00CE2C73">
        <w:t xml:space="preserve"> SOG-ráhkadus dovddaha earutkeahtes oamasteami ja </w:t>
      </w:r>
      <w:r w:rsidR="00CE2C73" w:rsidRPr="00BA3BF0">
        <w:rPr>
          <w:i/>
        </w:rPr>
        <w:t>ieža</w:t>
      </w:r>
      <w:r w:rsidR="00CE2C73">
        <w:t xml:space="preserve">-gihppu dovddaha earuhahtti oamasteami. </w:t>
      </w:r>
    </w:p>
    <w:p w:rsidR="0094436C" w:rsidRDefault="0094436C" w:rsidP="0094436C">
      <w:pPr>
        <w:tabs>
          <w:tab w:val="left" w:pos="360"/>
        </w:tabs>
      </w:pPr>
    </w:p>
    <w:p w:rsidR="00794FC6" w:rsidRDefault="00034AF7" w:rsidP="0094436C">
      <w:pPr>
        <w:pStyle w:val="Overskrift2"/>
      </w:pPr>
      <w:proofErr w:type="spellStart"/>
      <w:r>
        <w:t>Davvisámegiella</w:t>
      </w:r>
      <w:proofErr w:type="spellEnd"/>
      <w:r>
        <w:t xml:space="preserve"> ja </w:t>
      </w:r>
      <w:r w:rsidR="00A831C7">
        <w:rPr>
          <w:lang w:val="se-NO"/>
        </w:rPr>
        <w:t>čieža</w:t>
      </w:r>
      <w:r w:rsidR="007A7399">
        <w:t xml:space="preserve"> </w:t>
      </w:r>
      <w:proofErr w:type="spellStart"/>
      <w:r w:rsidR="007A7399">
        <w:t>giellat</w:t>
      </w:r>
      <w:r w:rsidR="007A7399" w:rsidRPr="0094436C">
        <w:t>ypologalaš</w:t>
      </w:r>
      <w:proofErr w:type="spellEnd"/>
      <w:r w:rsidR="007A7399" w:rsidRPr="0094436C">
        <w:t xml:space="preserve"> </w:t>
      </w:r>
      <w:proofErr w:type="spellStart"/>
      <w:r w:rsidR="007A7399" w:rsidRPr="0094436C">
        <w:t>dovdomearkk</w:t>
      </w:r>
      <w:r w:rsidR="007D312B">
        <w:t>a</w:t>
      </w:r>
      <w:proofErr w:type="spellEnd"/>
    </w:p>
    <w:p w:rsidR="0094436C" w:rsidRDefault="0094436C" w:rsidP="0094436C">
      <w:pPr>
        <w:tabs>
          <w:tab w:val="left" w:pos="360"/>
        </w:tabs>
      </w:pPr>
      <w:r>
        <w:t xml:space="preserve">Girjjálašvuođas letne gávdnan </w:t>
      </w:r>
      <w:r w:rsidR="00A831C7">
        <w:t>čieža</w:t>
      </w:r>
      <w:r>
        <w:t xml:space="preserve"> typologalaš dovdomearkka gielain main leat sihke earutkeahtes ja earuhahtti oamastanráhkadus. Dovdomearkkaid vuođđun leat </w:t>
      </w:r>
      <w:r w:rsidR="00A831C7">
        <w:t>1</w:t>
      </w:r>
      <w:r>
        <w:t xml:space="preserve">) </w:t>
      </w:r>
      <w:proofErr w:type="spellStart"/>
      <w:r w:rsidR="00CD578D">
        <w:rPr>
          <w:lang w:val="nb-NO"/>
        </w:rPr>
        <w:t>earutkeahtes</w:t>
      </w:r>
      <w:proofErr w:type="spellEnd"/>
      <w:r w:rsidR="0099315D">
        <w:rPr>
          <w:lang w:val="nb-NO"/>
        </w:rPr>
        <w:t xml:space="preserve"> ja </w:t>
      </w:r>
      <w:r w:rsidR="0099315D">
        <w:t>earuhahtti</w:t>
      </w:r>
      <w:r w:rsidR="00CD578D">
        <w:rPr>
          <w:lang w:val="nb-NO"/>
        </w:rPr>
        <w:t xml:space="preserve"> </w:t>
      </w:r>
      <w:proofErr w:type="spellStart"/>
      <w:r w:rsidR="00CD578D">
        <w:rPr>
          <w:lang w:val="nb-NO"/>
        </w:rPr>
        <w:t>substantiiv</w:t>
      </w:r>
      <w:r w:rsidR="0099315D">
        <w:rPr>
          <w:lang w:val="nb-NO"/>
        </w:rPr>
        <w:t>vaid</w:t>
      </w:r>
      <w:proofErr w:type="spellEnd"/>
      <w:r w:rsidR="0099315D">
        <w:rPr>
          <w:lang w:val="nb-NO"/>
        </w:rPr>
        <w:t xml:space="preserve"> </w:t>
      </w:r>
      <w:proofErr w:type="spellStart"/>
      <w:r w:rsidR="0099315D">
        <w:rPr>
          <w:lang w:val="nb-NO"/>
        </w:rPr>
        <w:t>asymmetrala</w:t>
      </w:r>
      <w:proofErr w:type="spellEnd"/>
      <w:r w:rsidR="0099315D">
        <w:t>š juo</w:t>
      </w:r>
      <w:r w:rsidR="00025278">
        <w:t>hku</w:t>
      </w:r>
      <w:r w:rsidR="00CD578D">
        <w:rPr>
          <w:lang w:val="nb-NO"/>
        </w:rPr>
        <w:t xml:space="preserve"> </w:t>
      </w:r>
      <w:r>
        <w:t xml:space="preserve">, </w:t>
      </w:r>
      <w:r w:rsidR="00A831C7">
        <w:t>2</w:t>
      </w:r>
      <w:r>
        <w:t xml:space="preserve">) substantiivvaid </w:t>
      </w:r>
      <w:r w:rsidRPr="00FD65EB">
        <w:rPr>
          <w:color w:val="000000" w:themeColor="text1"/>
        </w:rPr>
        <w:t xml:space="preserve">semantihkka, </w:t>
      </w:r>
      <w:r w:rsidR="00A831C7">
        <w:rPr>
          <w:color w:val="000000" w:themeColor="text1"/>
        </w:rPr>
        <w:t>3</w:t>
      </w:r>
      <w:r w:rsidRPr="00FD65EB">
        <w:rPr>
          <w:color w:val="000000" w:themeColor="text1"/>
        </w:rPr>
        <w:t xml:space="preserve">) sihke affivssa ja genetiivva pronomena geavahus, </w:t>
      </w:r>
      <w:r w:rsidR="00A831C7">
        <w:rPr>
          <w:color w:val="000000" w:themeColor="text1"/>
        </w:rPr>
        <w:t>4</w:t>
      </w:r>
      <w:r w:rsidRPr="00FD65EB">
        <w:rPr>
          <w:color w:val="000000" w:themeColor="text1"/>
        </w:rPr>
        <w:t xml:space="preserve">) ráhkadusaid guhkkodat, </w:t>
      </w:r>
      <w:r w:rsidR="00A831C7">
        <w:rPr>
          <w:color w:val="000000" w:themeColor="text1"/>
        </w:rPr>
        <w:t>5</w:t>
      </w:r>
      <w:r w:rsidRPr="00FD65EB">
        <w:rPr>
          <w:color w:val="000000" w:themeColor="text1"/>
        </w:rPr>
        <w:t xml:space="preserve">) </w:t>
      </w:r>
      <w:r>
        <w:t xml:space="preserve">ráhkadusaid lagasvuohta </w:t>
      </w:r>
      <w:r w:rsidRPr="00FD65EB">
        <w:rPr>
          <w:color w:val="000000" w:themeColor="text1"/>
        </w:rPr>
        <w:t xml:space="preserve">substantiivii, </w:t>
      </w:r>
      <w:r w:rsidR="00A831C7">
        <w:rPr>
          <w:color w:val="000000" w:themeColor="text1"/>
        </w:rPr>
        <w:t>6</w:t>
      </w:r>
      <w:r w:rsidRPr="00FD65EB">
        <w:rPr>
          <w:color w:val="000000" w:themeColor="text1"/>
        </w:rPr>
        <w:t xml:space="preserve">) ráhkadusaid </w:t>
      </w:r>
      <w:r>
        <w:t xml:space="preserve">relatiivvalaš ahki, ja </w:t>
      </w:r>
      <w:r w:rsidR="00A831C7">
        <w:t>7</w:t>
      </w:r>
      <w:r>
        <w:t>) giellarievdan, go ođđa oamasteami ráhkadus boahtá boarrásat ráhkadusa sadjái. Guorahalle juohke dovdomearkka sierra.</w:t>
      </w:r>
    </w:p>
    <w:p w:rsidR="00DF45AA" w:rsidRDefault="00783FAB" w:rsidP="00AB2410">
      <w:pPr>
        <w:tabs>
          <w:tab w:val="left" w:pos="360"/>
        </w:tabs>
      </w:pPr>
      <w:r>
        <w:tab/>
      </w:r>
      <w:r w:rsidR="00A831C7">
        <w:t>Vuosttaš</w:t>
      </w:r>
      <w:r w:rsidR="00CE2C73">
        <w:t xml:space="preserve"> dovdomearka lea substantiivvaid asymmetralaš juohku</w:t>
      </w:r>
      <w:r w:rsidR="00FD65EB">
        <w:t>. Dainna oaivvildetne ahte</w:t>
      </w:r>
      <w:r w:rsidR="00CE2C73">
        <w:t xml:space="preserve"> </w:t>
      </w:r>
      <w:r w:rsidR="00FD65EB">
        <w:t>e</w:t>
      </w:r>
      <w:r w:rsidR="00CE2C73">
        <w:t>arutkeahtes oamasteapmi dábálaččat guoská dušše muhtun substantiivvaide (Haiman 1985: 130, 136). Juohke gielas geavahuvvo</w:t>
      </w:r>
      <w:r w:rsidR="000D1C0F">
        <w:t xml:space="preserve"> dihtolágan</w:t>
      </w:r>
      <w:r w:rsidR="00CE2C73">
        <w:t xml:space="preserve"> oamastanráhkadus fuolkevuođa- ja rumašsániiguin, ja máŋgga gielas oamastanráhkadus lea bákkolaš dákkár substantiivvaide (Langacker 2000: 175</w:t>
      </w:r>
      <w:r w:rsidR="00A11265">
        <w:rPr>
          <w:color w:val="7F7F7F" w:themeColor="text1" w:themeTint="80"/>
        </w:rPr>
        <w:t>)</w:t>
      </w:r>
      <w:r w:rsidR="00CE2C73">
        <w:t xml:space="preserve">. </w:t>
      </w:r>
      <w:r w:rsidR="00081019">
        <w:rPr>
          <w:lang w:val="nb-NO"/>
        </w:rPr>
        <w:t xml:space="preserve">Nichols </w:t>
      </w:r>
      <w:r w:rsidR="00081019">
        <w:t>(1988: 5</w:t>
      </w:r>
      <w:r w:rsidR="00081019">
        <w:rPr>
          <w:lang w:val="nb-NO"/>
        </w:rPr>
        <w:t>6</w:t>
      </w:r>
      <w:r w:rsidR="00081019">
        <w:t>2) čállá</w:t>
      </w:r>
      <w:r w:rsidR="00081019">
        <w:rPr>
          <w:lang w:val="nb-NO"/>
        </w:rPr>
        <w:t xml:space="preserve"> </w:t>
      </w:r>
      <w:proofErr w:type="spellStart"/>
      <w:r w:rsidR="00081019">
        <w:rPr>
          <w:lang w:val="nb-NO"/>
        </w:rPr>
        <w:t>ahte</w:t>
      </w:r>
      <w:proofErr w:type="spellEnd"/>
      <w:r w:rsidR="00081019">
        <w:rPr>
          <w:lang w:val="nb-NO"/>
        </w:rPr>
        <w:t xml:space="preserve"> </w:t>
      </w:r>
      <w:r w:rsidR="00134ECB">
        <w:rPr>
          <w:lang w:val="nb-NO"/>
        </w:rPr>
        <w:t xml:space="preserve">lea </w:t>
      </w:r>
      <w:proofErr w:type="spellStart"/>
      <w:r w:rsidR="00134ECB">
        <w:rPr>
          <w:lang w:val="nb-NO"/>
        </w:rPr>
        <w:t>measta</w:t>
      </w:r>
      <w:proofErr w:type="spellEnd"/>
      <w:r w:rsidR="00134ECB">
        <w:rPr>
          <w:lang w:val="nb-NO"/>
        </w:rPr>
        <w:t xml:space="preserve"> univers</w:t>
      </w:r>
      <w:r w:rsidR="00134ECB">
        <w:t>ála eaktu ahte substantiivvat mat geavahit earutkeahtes oamasteami, gullet</w:t>
      </w:r>
      <w:r w:rsidR="00D44079">
        <w:t xml:space="preserve"> ráddjejuvvon</w:t>
      </w:r>
      <w:r w:rsidR="00134ECB">
        <w:t xml:space="preserve"> sehttii, ja </w:t>
      </w:r>
      <w:r w:rsidR="00134ECB">
        <w:t>substantiivvat</w:t>
      </w:r>
      <w:r w:rsidR="00134ECB">
        <w:t xml:space="preserve"> mat </w:t>
      </w:r>
      <w:r w:rsidR="00134ECB">
        <w:lastRenderedPageBreak/>
        <w:t>geavahit e</w:t>
      </w:r>
      <w:r w:rsidR="00CE2C73">
        <w:t>aruhahtti oamasteami</w:t>
      </w:r>
      <w:r w:rsidR="007446E0">
        <w:t>,</w:t>
      </w:r>
      <w:r w:rsidR="00CE2C73">
        <w:t xml:space="preserve"> fas</w:t>
      </w:r>
      <w:r w:rsidR="00ED2291">
        <w:t xml:space="preserve"> dahket rabas joavkku</w:t>
      </w:r>
      <w:r w:rsidR="00D823BC">
        <w:t xml:space="preserve"> mii prinsihpas lea </w:t>
      </w:r>
      <w:r w:rsidR="00911689">
        <w:t>"nohkameahttun</w:t>
      </w:r>
      <w:r w:rsidR="00ED2291">
        <w:t>" (</w:t>
      </w:r>
      <w:r w:rsidR="007368E5">
        <w:t xml:space="preserve">eaŋ. </w:t>
      </w:r>
      <w:r w:rsidR="00ED2291">
        <w:t>‘infinite’).</w:t>
      </w:r>
      <w:r w:rsidR="00CE2C73">
        <w:t xml:space="preserve"> </w:t>
      </w:r>
    </w:p>
    <w:p w:rsidR="005E06BF" w:rsidRDefault="00DF45AA" w:rsidP="00AB2410">
      <w:pPr>
        <w:tabs>
          <w:tab w:val="left" w:pos="360"/>
        </w:tabs>
      </w:pPr>
      <w:r>
        <w:tab/>
      </w:r>
      <w:r>
        <w:t>Lévy-Bruhl</w:t>
      </w:r>
      <w:r>
        <w:t xml:space="preserve"> </w:t>
      </w:r>
      <w:r>
        <w:t xml:space="preserve">(1914) </w:t>
      </w:r>
      <w:r>
        <w:t>lei v</w:t>
      </w:r>
      <w:r w:rsidR="00CE2C73">
        <w:t xml:space="preserve">uosttaš gielladutki gii </w:t>
      </w:r>
      <w:r w:rsidR="00D30FB6">
        <w:t>čálii</w:t>
      </w:r>
      <w:r w:rsidR="00CE2C73">
        <w:t xml:space="preserve"> earutkeahtes ja earuhahtti oamasteami erohusa</w:t>
      </w:r>
      <w:r w:rsidR="00F81ECD">
        <w:t xml:space="preserve"> birra,</w:t>
      </w:r>
      <w:r w:rsidR="00CE2C73">
        <w:t xml:space="preserve"> </w:t>
      </w:r>
      <w:r>
        <w:t>ja son</w:t>
      </w:r>
      <w:r w:rsidR="00CE2C73">
        <w:t xml:space="preserve"> guorahalai gielaid Melanesias</w:t>
      </w:r>
      <w:r w:rsidR="00195DC3">
        <w:t>. Dan maŋŋel leat ollu gielladu</w:t>
      </w:r>
      <w:r w:rsidR="00CE2C73">
        <w:t>t</w:t>
      </w:r>
      <w:r w:rsidR="00195DC3">
        <w:t>k</w:t>
      </w:r>
      <w:r w:rsidR="00CE2C73">
        <w:t xml:space="preserve">it fuomášan </w:t>
      </w:r>
      <w:r w:rsidR="00195DC3">
        <w:t>dán erohusa má</w:t>
      </w:r>
      <w:r w:rsidR="00CE2C73">
        <w:t xml:space="preserve">ŋggain gielain (Nichols 1988: 572, 1992: 160, 177; Chappell ja McGregor 1989: 26; Heine 1997: 172). Substantiivvaid juohku dán guovtti jovkui ii </w:t>
      </w:r>
      <w:r w:rsidR="007B5561">
        <w:t>dárbbaš leat</w:t>
      </w:r>
      <w:r w:rsidR="00CE2C73">
        <w:t xml:space="preserve"> loahpalaš, go muhtun substantiivvat</w:t>
      </w:r>
      <w:r w:rsidR="004B6BF4">
        <w:t xml:space="preserve"> sáhttet</w:t>
      </w:r>
      <w:r w:rsidR="00CE2C73">
        <w:t xml:space="preserve"> geavahuvvot sihke earutkeahtes ja earuhahtti ráhkadusain (Chappell and McGregor 1996: 3).</w:t>
      </w:r>
      <w:r w:rsidR="007B5561">
        <w:t xml:space="preserve"> </w:t>
      </w:r>
      <w:r w:rsidR="00690FC1" w:rsidRPr="00AD6235">
        <w:rPr>
          <w:color w:val="000000" w:themeColor="text1"/>
          <w:highlight w:val="yellow"/>
          <w:lang w:val="nb-NO"/>
        </w:rPr>
        <w:t>D</w:t>
      </w:r>
      <w:r w:rsidR="00EA3C5A" w:rsidRPr="00AD6235">
        <w:rPr>
          <w:color w:val="000000" w:themeColor="text1"/>
          <w:highlight w:val="yellow"/>
        </w:rPr>
        <w:t>avvi</w:t>
      </w:r>
      <w:r w:rsidR="007B5561" w:rsidRPr="00AD6235">
        <w:rPr>
          <w:color w:val="000000" w:themeColor="text1"/>
          <w:highlight w:val="yellow"/>
        </w:rPr>
        <w:t>sámegielas</w:t>
      </w:r>
      <w:r w:rsidR="00690FC1">
        <w:tab/>
      </w:r>
    </w:p>
    <w:p w:rsidR="00CE2C73" w:rsidRDefault="005E06BF" w:rsidP="00AB2410">
      <w:pPr>
        <w:tabs>
          <w:tab w:val="left" w:pos="360"/>
        </w:tabs>
      </w:pPr>
      <w:r>
        <w:tab/>
      </w:r>
      <w:bookmarkStart w:id="1" w:name="_GoBack"/>
      <w:bookmarkEnd w:id="1"/>
      <w:r w:rsidR="00A831C7">
        <w:t>Nubbi</w:t>
      </w:r>
      <w:r w:rsidR="00CE2C73">
        <w:t xml:space="preserve"> dovdomearka vuođđuduvvo substantiivvaid semantihkkii: </w:t>
      </w:r>
      <w:r w:rsidR="00226D69">
        <w:t>Sániin mat geavahit earutkeahtes oamast</w:t>
      </w:r>
      <w:r w:rsidR="0020431B">
        <w:t>anráhkadusa, lea</w:t>
      </w:r>
      <w:r w:rsidR="00AB164F">
        <w:t>t</w:t>
      </w:r>
      <w:r w:rsidR="0020431B">
        <w:t xml:space="preserve"> eará semantihk</w:t>
      </w:r>
      <w:r w:rsidR="00226D69">
        <w:t xml:space="preserve">alaš sárgosat go eará sániin. </w:t>
      </w:r>
      <w:r w:rsidR="00CE2C73">
        <w:t xml:space="preserve">Fuolkevuođa- ja rumašsánit geavahuvvojit hui dávjá earutkeahtes ráhkadusain, ja dasa lassin dávvirat mat </w:t>
      </w:r>
      <w:r w:rsidR="00274D05" w:rsidRPr="00274D05">
        <w:t xml:space="preserve">leat </w:t>
      </w:r>
      <w:r w:rsidR="00274D05">
        <w:t xml:space="preserve">erenoamážit čadnon oamasteaddjái, </w:t>
      </w:r>
      <w:r w:rsidR="007B2888">
        <w:t>mat</w:t>
      </w:r>
      <w:r w:rsidR="00AB164F">
        <w:t xml:space="preserve"> ovdamearkka dihte</w:t>
      </w:r>
      <w:r w:rsidR="00274D05">
        <w:t xml:space="preserve"> Melanesia</w:t>
      </w:r>
      <w:r w:rsidR="00195DC3">
        <w:t xml:space="preserve"> gielain le</w:t>
      </w:r>
      <w:r w:rsidR="00AB164F">
        <w:t>at</w:t>
      </w:r>
      <w:r w:rsidR="00195DC3">
        <w:t xml:space="preserve"> vearjjut ja guolá</w:t>
      </w:r>
      <w:r w:rsidR="00274D05">
        <w:t xml:space="preserve">stanfierpmit </w:t>
      </w:r>
      <w:r w:rsidR="00CE2C73">
        <w:t xml:space="preserve">(Lévy-Bruhl 1914). Erohus earutkeahtes ja earuhahtti substantiivvaid gaskkas ii leat oppamáilmmálaš, muhto </w:t>
      </w:r>
      <w:r w:rsidR="00AB164F">
        <w:t xml:space="preserve">erohus </w:t>
      </w:r>
      <w:r w:rsidR="00CE2C73">
        <w:t xml:space="preserve">gullá iešguđet kultuvrii (Nichols 1988: 582; Bally [1926] 1996; Heine 1997: 182–183; Dixon 2009: 278). </w:t>
      </w:r>
      <w:r w:rsidR="00AE1260">
        <w:t>Čuovvovaš kapihttalis</w:t>
      </w:r>
      <w:r w:rsidR="00CE2C73">
        <w:t xml:space="preserve"> čájehetne</w:t>
      </w:r>
      <w:r w:rsidR="001E7D84">
        <w:t xml:space="preserve"> </w:t>
      </w:r>
      <w:r w:rsidR="00B96B8B">
        <w:t>ahte</w:t>
      </w:r>
      <w:r w:rsidR="00617F5F">
        <w:t xml:space="preserve"> sámi kultuvrras</w:t>
      </w:r>
      <w:r w:rsidR="00905B12">
        <w:t xml:space="preserve"> leat</w:t>
      </w:r>
      <w:r w:rsidR="000637F0">
        <w:t xml:space="preserve"> dihto</w:t>
      </w:r>
      <w:r w:rsidR="00617F5F">
        <w:t xml:space="preserve"> semantihkalaš</w:t>
      </w:r>
      <w:r w:rsidR="001E7D84">
        <w:t xml:space="preserve"> </w:t>
      </w:r>
      <w:r w:rsidR="00905B12">
        <w:t>sárgosat</w:t>
      </w:r>
      <w:r w:rsidR="001E7D84">
        <w:t xml:space="preserve"> d</w:t>
      </w:r>
      <w:r w:rsidR="00617F5F">
        <w:t>ehálaččat, go sátni</w:t>
      </w:r>
      <w:r w:rsidR="00905B12">
        <w:t xml:space="preserve"> álla</w:t>
      </w:r>
      <w:r w:rsidR="00617F5F">
        <w:t>na</w:t>
      </w:r>
      <w:r w:rsidR="00905B12">
        <w:t xml:space="preserve"> geavahit</w:t>
      </w:r>
      <w:r w:rsidR="000637F0">
        <w:t xml:space="preserve"> </w:t>
      </w:r>
      <w:r w:rsidR="0024120C">
        <w:t xml:space="preserve">SOG </w:t>
      </w:r>
      <w:r w:rsidR="00195DC3">
        <w:t>oama</w:t>
      </w:r>
      <w:r w:rsidR="00617F5F">
        <w:t>stanráhkadus</w:t>
      </w:r>
      <w:r w:rsidR="00201998">
        <w:t>a</w:t>
      </w:r>
      <w:r w:rsidR="00AE1260">
        <w:t>.</w:t>
      </w:r>
    </w:p>
    <w:p w:rsidR="00CE2C73" w:rsidRDefault="00783FAB" w:rsidP="00AB2410">
      <w:pPr>
        <w:tabs>
          <w:tab w:val="left" w:pos="360"/>
        </w:tabs>
      </w:pPr>
      <w:r>
        <w:tab/>
      </w:r>
      <w:r w:rsidR="00A831C7">
        <w:t>Goalmmát</w:t>
      </w:r>
      <w:r w:rsidR="00CE2C73">
        <w:t xml:space="preserve"> dovdomearka lea ahte máŋga gielas affiksa dovddaha earutkeahtes oamasteami</w:t>
      </w:r>
      <w:r w:rsidR="00AB164F">
        <w:t>,</w:t>
      </w:r>
      <w:r w:rsidR="00CE2C73">
        <w:t xml:space="preserve"> ja genetiivaráhkadus fas dovddaha earuhahtti oamasteami (</w:t>
      </w:r>
      <w:r w:rsidR="00140637">
        <w:t xml:space="preserve">gč. </w:t>
      </w:r>
      <w:r w:rsidR="00CE2C73">
        <w:t>giellalis</w:t>
      </w:r>
      <w:r w:rsidR="00140637">
        <w:t>t</w:t>
      </w:r>
      <w:r w:rsidR="00CE2C73">
        <w:t>t</w:t>
      </w:r>
      <w:r w:rsidR="00140637">
        <w:t>u</w:t>
      </w:r>
      <w:r w:rsidR="00CE2C73">
        <w:t xml:space="preserve"> Chappell ja McGregor 1996: 5). Nu lea dilli maiddái </w:t>
      </w:r>
      <w:r w:rsidR="00EA3C5A">
        <w:t>davvi</w:t>
      </w:r>
      <w:r w:rsidR="00CE2C73">
        <w:t>sámegielas, danne go SOG</w:t>
      </w:r>
      <w:r w:rsidR="00AB164F">
        <w:t xml:space="preserve"> dovddaha earutkeahtes oamasteami ja das </w:t>
      </w:r>
      <w:r w:rsidR="00CE2C73">
        <w:t xml:space="preserve">lea </w:t>
      </w:r>
      <w:r w:rsidR="00AB164F">
        <w:t>su</w:t>
      </w:r>
      <w:r w:rsidR="00CE2C73">
        <w:t xml:space="preserve">ffiksa, ja </w:t>
      </w:r>
      <w:r w:rsidR="00CE2C73" w:rsidRPr="00783FAB">
        <w:rPr>
          <w:i/>
        </w:rPr>
        <w:t>ieža</w:t>
      </w:r>
      <w:r w:rsidR="00CE2C73">
        <w:t>-gihppu fas lea refleksiiva pronomen genetiivvas oktan</w:t>
      </w:r>
      <w:r w:rsidR="009F1438">
        <w:t xml:space="preserve"> </w:t>
      </w:r>
      <w:r w:rsidR="00CE2C73">
        <w:t>substantiivvain.</w:t>
      </w:r>
    </w:p>
    <w:p w:rsidR="00CE2C73" w:rsidRDefault="00783FAB" w:rsidP="00AB2410">
      <w:pPr>
        <w:tabs>
          <w:tab w:val="left" w:pos="360"/>
        </w:tabs>
      </w:pPr>
      <w:r>
        <w:tab/>
      </w:r>
      <w:r w:rsidR="00A831C7">
        <w:t>Njealját</w:t>
      </w:r>
      <w:r w:rsidR="00CE2C73">
        <w:t xml:space="preserve"> dovdomearka lea ráhkadusaid guhkkodat: Dábálaččat lea ráhkadus mii dovddaha earutkeahtes oamasteami oanehaččat go ráhkadus mii dovddaha earuhahtti oamasteami (Nichols 1992: 117; Heine 1997: 172–175). Davvisámegielas lea SOG, mii lea dušše okta sátni, oanehaččat go </w:t>
      </w:r>
      <w:r w:rsidR="00CE2C73" w:rsidRPr="001B3D81">
        <w:rPr>
          <w:i/>
        </w:rPr>
        <w:t>ieža</w:t>
      </w:r>
      <w:r w:rsidR="00CE2C73">
        <w:t>-gihppu, mas lea</w:t>
      </w:r>
      <w:r w:rsidR="00084C52">
        <w:t>t</w:t>
      </w:r>
      <w:r w:rsidR="00CE2C73">
        <w:t xml:space="preserve"> </w:t>
      </w:r>
      <w:r w:rsidR="00AB164F">
        <w:t>guokte sáni</w:t>
      </w:r>
      <w:r w:rsidR="00CE2C73">
        <w:t>.</w:t>
      </w:r>
    </w:p>
    <w:p w:rsidR="00CE2C73" w:rsidRDefault="00E604D2" w:rsidP="00AB2410">
      <w:pPr>
        <w:tabs>
          <w:tab w:val="left" w:pos="360"/>
        </w:tabs>
      </w:pPr>
      <w:r>
        <w:tab/>
      </w:r>
      <w:r w:rsidR="00A831C7">
        <w:t>Vi</w:t>
      </w:r>
      <w:r w:rsidR="00CE2C73">
        <w:t>đát dovdomearka lea affivssa ja genetiiva pronomena lagasvuohta substantiivii: Ha</w:t>
      </w:r>
      <w:r w:rsidR="00542F88" w:rsidRPr="00D1468C">
        <w:t>i</w:t>
      </w:r>
      <w:r w:rsidR="00CE2C73">
        <w:t>main (1983: 793–5; 1985: 130–6) mielde earuhahtti ja earutkeahtes ráhkadusa juohku lea ikonalaš, go hápmi konseptuálalaččat speadjalastá oamasteaddji ja oami gaskka.</w:t>
      </w:r>
      <w:r w:rsidR="00140637">
        <w:t xml:space="preserve"> Dá</w:t>
      </w:r>
      <w:r w:rsidR="00CE2C73">
        <w:t xml:space="preserve">t mearkkaša ahte earutkeahtes oamasteapmi geavaha morfologiija, dávjá affivssa mii lea máddaga lahka, ja earuhahtti oamasteapmi fas geavaha syntávssa, dávjá sierra sáni genitiivvas. Dát </w:t>
      </w:r>
      <w:r w:rsidR="00195DC3">
        <w:t>dovdo</w:t>
      </w:r>
      <w:r w:rsidR="00140637">
        <w:t>mearka</w:t>
      </w:r>
      <w:r w:rsidR="00FC4E20">
        <w:t xml:space="preserve"> heive </w:t>
      </w:r>
      <w:r w:rsidR="00EA3C5A">
        <w:t>davvi</w:t>
      </w:r>
      <w:r w:rsidR="00FC4E20">
        <w:t>sámegillii, go</w:t>
      </w:r>
      <w:r w:rsidR="00CE2C73">
        <w:t xml:space="preserve"> earutkeahtes </w:t>
      </w:r>
      <w:r w:rsidR="00CE2C73">
        <w:lastRenderedPageBreak/>
        <w:t xml:space="preserve">oamasteapmi geavaha SOG, nugo </w:t>
      </w:r>
      <w:r w:rsidR="00CE2C73" w:rsidRPr="00E604D2">
        <w:rPr>
          <w:i/>
        </w:rPr>
        <w:t>girjjiideaskka</w:t>
      </w:r>
      <w:r w:rsidR="00CE2C73">
        <w:t xml:space="preserve">, ja earuhahtti oamasteapmi fas geavaha </w:t>
      </w:r>
      <w:r w:rsidR="00CE2C73" w:rsidRPr="00E604D2">
        <w:rPr>
          <w:i/>
        </w:rPr>
        <w:t>ieža</w:t>
      </w:r>
      <w:r w:rsidR="00CE2C73">
        <w:t>-gihppu, nugo</w:t>
      </w:r>
      <w:r w:rsidRPr="00E604D2">
        <w:t xml:space="preserve"> </w:t>
      </w:r>
      <w:r w:rsidR="00CE2C73" w:rsidRPr="00E604D2">
        <w:rPr>
          <w:i/>
        </w:rPr>
        <w:t>iežaska girjjiid</w:t>
      </w:r>
      <w:r w:rsidR="00CE2C73">
        <w:t>.</w:t>
      </w:r>
    </w:p>
    <w:p w:rsidR="00CE2C73" w:rsidRDefault="00C67194" w:rsidP="00AB2410">
      <w:pPr>
        <w:tabs>
          <w:tab w:val="left" w:pos="360"/>
        </w:tabs>
      </w:pPr>
      <w:r>
        <w:tab/>
      </w:r>
      <w:r w:rsidR="00CE2C73">
        <w:t>Nubbi čilgehus seamma erohussii vuođđuduvvo dasa ahte earutkeahtes substantiivvai</w:t>
      </w:r>
      <w:r w:rsidR="00084C52">
        <w:t xml:space="preserve">de </w:t>
      </w:r>
      <w:r w:rsidR="00160BC1">
        <w:t>muitaluvvo</w:t>
      </w:r>
      <w:r w:rsidR="00CE2C73">
        <w:t xml:space="preserve"> </w:t>
      </w:r>
      <w:r w:rsidR="001270B0">
        <w:t>dávjjit oamasteaddji</w:t>
      </w:r>
      <w:r w:rsidR="00CE2C73">
        <w:t xml:space="preserve"> </w:t>
      </w:r>
      <w:r w:rsidR="001270B0">
        <w:t>go</w:t>
      </w:r>
      <w:r w:rsidR="003728C6">
        <w:t xml:space="preserve"> earuhahtti substantiivvai</w:t>
      </w:r>
      <w:r w:rsidR="00160BC1">
        <w:t>de</w:t>
      </w:r>
      <w:r w:rsidR="003728C6">
        <w:t>. Dan dihte lea eanet einnostuvvi ahte sánis</w:t>
      </w:r>
      <w:r w:rsidR="00CE2C73">
        <w:t xml:space="preserve"> lea oamasteaddji</w:t>
      </w:r>
      <w:r w:rsidR="003728C6">
        <w:t xml:space="preserve"> ja</w:t>
      </w:r>
      <w:r w:rsidR="00160BC1">
        <w:t xml:space="preserve"> dan dihte</w:t>
      </w:r>
      <w:r w:rsidR="003728C6">
        <w:t xml:space="preserve"> </w:t>
      </w:r>
      <w:r w:rsidR="005C48E7">
        <w:t>oamastusa ii dárbbaš markerejuvvot čielgasit</w:t>
      </w:r>
      <w:r w:rsidR="00CE2C73">
        <w:t>.</w:t>
      </w:r>
      <w:r w:rsidR="005C48E7">
        <w:t xml:space="preserve"> Earuhahtti substantiivvat dárbbašit čielgasit markerema, ja liigemarkeren lea </w:t>
      </w:r>
      <w:r w:rsidR="00CE2C73">
        <w:t xml:space="preserve">dávjá </w:t>
      </w:r>
      <w:r w:rsidR="005C48E7">
        <w:t>sierra sátni</w:t>
      </w:r>
      <w:r w:rsidR="00CE2C73">
        <w:t>.</w:t>
      </w:r>
      <w:r w:rsidRPr="00C67194">
        <w:t xml:space="preserve"> </w:t>
      </w:r>
      <w:r w:rsidR="00CE2C73">
        <w:t xml:space="preserve">Čilgehus gokčá maiddái dáhpáhusaid go earutkeahtes oamasteapmi ii markerejuvvo ollenge, ja </w:t>
      </w:r>
      <w:r w:rsidR="00160BC1">
        <w:t xml:space="preserve">dáhpáhusaid </w:t>
      </w:r>
      <w:r w:rsidR="00CE2C73">
        <w:t>go substantiivva ii gávdno gielas oamastanráhkadusa haga.</w:t>
      </w:r>
      <w:r w:rsidRPr="00C67194">
        <w:t xml:space="preserve"> </w:t>
      </w:r>
      <w:r w:rsidR="00CE2C73">
        <w:t xml:space="preserve">(Haspelmath 2017.) Maiddái dát čilgehus vuođđuduvvo dasa ahte substantiivvat dahket unnimusat guokte joavkku, ja earutkeahtes oamasteami markeren lea </w:t>
      </w:r>
      <w:r w:rsidR="00160BC1">
        <w:t>oanehaččat</w:t>
      </w:r>
      <w:r w:rsidR="00CE2C73">
        <w:t xml:space="preserve"> go earuhahtti oamasteapmi. Moai máhcce</w:t>
      </w:r>
      <w:r w:rsidR="005C48E7">
        <w:t xml:space="preserve"> muđui dán čilgehussii</w:t>
      </w:r>
      <w:r w:rsidR="00CE2C73">
        <w:t xml:space="preserve"> kapihttalis </w:t>
      </w:r>
      <w:r w:rsidR="005C48E7">
        <w:t>3</w:t>
      </w:r>
      <w:r w:rsidR="00CE2C73">
        <w:t>.</w:t>
      </w:r>
    </w:p>
    <w:p w:rsidR="00CE2C73" w:rsidRDefault="00C67194" w:rsidP="00AB2410">
      <w:pPr>
        <w:tabs>
          <w:tab w:val="left" w:pos="360"/>
        </w:tabs>
      </w:pPr>
      <w:r>
        <w:tab/>
      </w:r>
      <w:r w:rsidR="00A831C7">
        <w:t>Guđát</w:t>
      </w:r>
      <w:r w:rsidR="00CE2C73">
        <w:t xml:space="preserve"> dovdomearka lea oamasteami ráhkadusaid relatiiv</w:t>
      </w:r>
      <w:r w:rsidR="00263A89">
        <w:t>v</w:t>
      </w:r>
      <w:r w:rsidR="00CE2C73">
        <w:t xml:space="preserve">alaš ahki: Dábálaččat lea ráhkadus mii dovddaha earutkeahtes oamasteami boarráseabbo go ráhkadus mii dovddaha earuhahtti oamasteami (Nichols 1992: 117; Heine 1997: 176). SOG lea árbevirolaš oamasteami ráhkadus davvisámegielas, ja čuohti jagi dás ovdal lei </w:t>
      </w:r>
      <w:r w:rsidR="00CE2C73" w:rsidRPr="001B3D81">
        <w:rPr>
          <w:i/>
        </w:rPr>
        <w:t>ieža</w:t>
      </w:r>
      <w:r w:rsidR="00CE2C73">
        <w:t>-gihppu hui hárve</w:t>
      </w:r>
      <w:r w:rsidR="008C0657">
        <w:t>, nugo boahtá ovdan govvosis 1</w:t>
      </w:r>
      <w:r w:rsidR="00CE2C73">
        <w:t xml:space="preserve">. SOG orru leamen boarráseabbo </w:t>
      </w:r>
      <w:r w:rsidR="00160BC1">
        <w:t>go nubbi</w:t>
      </w:r>
      <w:r w:rsidR="00181F31" w:rsidRPr="004279BD">
        <w:t xml:space="preserve"> </w:t>
      </w:r>
      <w:r w:rsidR="0026422B" w:rsidRPr="004279BD">
        <w:t xml:space="preserve">refleksiiva </w:t>
      </w:r>
      <w:r w:rsidR="00181F31">
        <w:t>oamastanráhkadus</w:t>
      </w:r>
      <w:r w:rsidR="00CE2C73">
        <w:t>.</w:t>
      </w:r>
    </w:p>
    <w:p w:rsidR="00422B1C" w:rsidRDefault="00C67194" w:rsidP="00422B1C">
      <w:pPr>
        <w:tabs>
          <w:tab w:val="left" w:pos="360"/>
        </w:tabs>
      </w:pPr>
      <w:r>
        <w:tab/>
      </w:r>
      <w:r w:rsidR="00A831C7">
        <w:t>Čihččet</w:t>
      </w:r>
      <w:r w:rsidR="00CE2C73">
        <w:t xml:space="preserve"> dovdomearka lea go ođđa oamastanráhkadus sáhttá boahtit boares ráhkadusa sadjái: Heine (1997: 177) čuoččuha ahte earutkeahtes ja earuhahtti oamasteami erohus sáhttá leat gaskadilli ovdal go ođđa oamastanráhkadus álfárot buhtada boares ráhkadusa. Guorahaladettiin čáppagirjjálašvuođ</w:t>
      </w:r>
      <w:r w:rsidR="000B4EBD">
        <w:t xml:space="preserve">a teavsttaid letne čájehan </w:t>
      </w:r>
      <w:r w:rsidR="00CE2C73">
        <w:t xml:space="preserve">ahte </w:t>
      </w:r>
      <w:r w:rsidR="00CE2C73" w:rsidRPr="001B3D81">
        <w:rPr>
          <w:i/>
        </w:rPr>
        <w:t>ieža</w:t>
      </w:r>
      <w:r w:rsidR="00CE2C73">
        <w:t>-gihppu buhtada SOG-ráhkadusa</w:t>
      </w:r>
      <w:r w:rsidR="00796B1F" w:rsidRPr="00796B1F">
        <w:t xml:space="preserve"> eanet ahte eanet</w:t>
      </w:r>
      <w:r w:rsidR="00CE2C73">
        <w:t xml:space="preserve"> (Antonsen </w:t>
      </w:r>
      <w:r w:rsidR="00F27C85">
        <w:t>&amp;</w:t>
      </w:r>
      <w:r w:rsidR="00CE2C73">
        <w:t xml:space="preserve"> Janda 2015, 2016).</w:t>
      </w:r>
      <w:r w:rsidR="00796B1F" w:rsidRPr="00796B1F">
        <w:t xml:space="preserve"> </w:t>
      </w:r>
    </w:p>
    <w:p w:rsidR="00E04317" w:rsidRPr="009459FE" w:rsidRDefault="00BA0484" w:rsidP="00AB2410">
      <w:pPr>
        <w:tabs>
          <w:tab w:val="left" w:pos="360"/>
        </w:tabs>
      </w:pPr>
      <w:r w:rsidRPr="00556900">
        <w:tab/>
        <w:t xml:space="preserve">Davvisámegielas leat buot dát </w:t>
      </w:r>
      <w:r w:rsidR="00AE72DE">
        <w:t>čieža</w:t>
      </w:r>
      <w:r w:rsidRPr="00556900">
        <w:t xml:space="preserve"> dovdomearkka; SOG-ráhkadus dovddaha earutkeahtes oamasteami ja </w:t>
      </w:r>
      <w:r w:rsidRPr="00075F3B">
        <w:rPr>
          <w:i/>
        </w:rPr>
        <w:t>ieža</w:t>
      </w:r>
      <w:r w:rsidRPr="00556900">
        <w:t>-gihppu dovddaha earuhahtti oamasteami.</w:t>
      </w:r>
      <w:r w:rsidR="009F1438">
        <w:t xml:space="preserve"> </w:t>
      </w:r>
      <w:r w:rsidR="00796B1F">
        <w:t>Munno</w:t>
      </w:r>
      <w:r w:rsidR="00796B1F" w:rsidRPr="004F2C35">
        <w:t xml:space="preserve"> ovdde</w:t>
      </w:r>
      <w:r w:rsidR="00796B1F">
        <w:t>š dutkan lea čájehan ahte girječálliide riegádan 1947 ja maŋŋeleappos lei</w:t>
      </w:r>
      <w:r w:rsidR="00796B1F" w:rsidRPr="00CB65F9">
        <w:t xml:space="preserve"> </w:t>
      </w:r>
      <w:r w:rsidR="00796B1F">
        <w:t>semantihkka dehálaččat go boarrásat girječálliide, ja dát tendeansa stuorru buolvvas bulvii. Nuoramus čálliid teavsttain oamastangeažus lasihuvvo erenoamážit</w:t>
      </w:r>
      <w:r w:rsidR="00796B1F" w:rsidRPr="00CB65F9">
        <w:t xml:space="preserve"> </w:t>
      </w:r>
      <w:r w:rsidR="00796B1F">
        <w:t xml:space="preserve">fuolkevuođasániide, muhto maiddái rumaš- ja opmodatsániide. (Antonsen &amp; Janda 2015.) </w:t>
      </w:r>
      <w:r w:rsidR="00796B1F" w:rsidRPr="00796B1F">
        <w:t>D</w:t>
      </w:r>
      <w:r w:rsidR="00F56C75">
        <w:t>á</w:t>
      </w:r>
      <w:r w:rsidR="00796B1F" w:rsidRPr="00796B1F">
        <w:t>t doarju m</w:t>
      </w:r>
      <w:r w:rsidRPr="00556900">
        <w:t>unno hypotesa</w:t>
      </w:r>
      <w:r w:rsidR="00796B1F" w:rsidRPr="00796B1F">
        <w:t xml:space="preserve"> das</w:t>
      </w:r>
      <w:r w:rsidRPr="00556900">
        <w:t xml:space="preserve"> ahte go oamastangeažusgeavahus lea geahppánan, </w:t>
      </w:r>
      <w:r w:rsidRPr="00796B1F">
        <w:t>iige šat leat dábáleamos refleksiiva oamastanráhkadus, de d</w:t>
      </w:r>
      <w:r w:rsidRPr="00556900">
        <w:t xml:space="preserve">an spesifihkka </w:t>
      </w:r>
      <w:r w:rsidR="00195DC3">
        <w:t>geavahus boahtá čielg</w:t>
      </w:r>
      <w:r w:rsidRPr="00556900">
        <w:t xml:space="preserve">aseappot ovdan dainna lágiin ahte substantiivvat mat eanemusat geavahuvvojit oamastangehčosiin, dahket earutkeahtes oamasteami </w:t>
      </w:r>
      <w:r w:rsidRPr="00556900">
        <w:lastRenderedPageBreak/>
        <w:t>substantiivajoavkku mii lea erenoamáš davvisámegillii.</w:t>
      </w:r>
      <w:r w:rsidR="009459FE">
        <w:t xml:space="preserve"> </w:t>
      </w:r>
      <w:r w:rsidR="00681CAA">
        <w:t>Dán áigo guorahallat čuovvovaš kapihttaliin.</w:t>
      </w:r>
    </w:p>
    <w:p w:rsidR="000D1C23" w:rsidRPr="004C0959" w:rsidRDefault="002B550A" w:rsidP="00AB2410">
      <w:pPr>
        <w:pStyle w:val="Overskrift1"/>
      </w:pPr>
      <w:proofErr w:type="spellStart"/>
      <w:r w:rsidRPr="002B550A">
        <w:t>Dutkanmateriála</w:t>
      </w:r>
      <w:proofErr w:type="spellEnd"/>
      <w:r w:rsidRPr="002B550A">
        <w:t xml:space="preserve"> </w:t>
      </w:r>
      <w:proofErr w:type="spellStart"/>
      <w:r w:rsidRPr="002B550A">
        <w:t>analysa</w:t>
      </w:r>
      <w:proofErr w:type="spellEnd"/>
      <w:r w:rsidR="006763EA">
        <w:rPr>
          <w:lang w:val="se-NO"/>
        </w:rPr>
        <w:t>: Manne muhtun sá</w:t>
      </w:r>
      <w:r w:rsidR="004221AD">
        <w:rPr>
          <w:lang w:val="se-NO"/>
        </w:rPr>
        <w:t>niide geavahuvvo SOG eanet go eará sániide?</w:t>
      </w:r>
    </w:p>
    <w:p w:rsidR="000038F6" w:rsidRDefault="000038F6" w:rsidP="00874DC2">
      <w:pPr>
        <w:rPr>
          <w:highlight w:val="yellow"/>
        </w:rPr>
      </w:pPr>
    </w:p>
    <w:p w:rsidR="00874DC2" w:rsidRPr="00564006" w:rsidRDefault="00874DC2" w:rsidP="00874DC2">
      <w:r w:rsidRPr="00564006">
        <w:t>Dán kapihttalis</w:t>
      </w:r>
      <w:r w:rsidR="00681FD9" w:rsidRPr="00564006">
        <w:t xml:space="preserve"> </w:t>
      </w:r>
      <w:r w:rsidRPr="00564006">
        <w:t xml:space="preserve">jerre manne muhtun </w:t>
      </w:r>
      <w:r w:rsidR="00B77EEC" w:rsidRPr="00564006">
        <w:t>sánit</w:t>
      </w:r>
      <w:r w:rsidRPr="00564006">
        <w:t xml:space="preserve"> </w:t>
      </w:r>
      <w:r w:rsidR="00B77EEC" w:rsidRPr="00564006">
        <w:t>állanit</w:t>
      </w:r>
      <w:r w:rsidRPr="00564006">
        <w:t xml:space="preserve"> SOG</w:t>
      </w:r>
      <w:r w:rsidR="00B77EEC" w:rsidRPr="00564006">
        <w:t>-ráhkadussii</w:t>
      </w:r>
      <w:r w:rsidRPr="00564006">
        <w:t xml:space="preserve"> eanet go eará sáni</w:t>
      </w:r>
      <w:r w:rsidR="00273F3A" w:rsidRPr="00564006">
        <w:t>t</w:t>
      </w:r>
      <w:r w:rsidRPr="00564006">
        <w:t xml:space="preserve">. Moai </w:t>
      </w:r>
      <w:r w:rsidR="00800704" w:rsidRPr="00564006">
        <w:t xml:space="preserve">gieđahalle substantiivvaid mat eanemusat háliidit SOG-ráhkadusa. </w:t>
      </w:r>
      <w:r w:rsidRPr="00564006">
        <w:t xml:space="preserve">Vuosttaš vuollekapihttalis </w:t>
      </w:r>
      <w:r w:rsidR="00681FD9" w:rsidRPr="00564006">
        <w:t>iske</w:t>
      </w:r>
      <w:r w:rsidR="00800704" w:rsidRPr="00564006">
        <w:t xml:space="preserve"> leago vejolaš čilget SOG-geavaheami statihkalaš sivaid vuođul. Dan maŋŋel gehčče substantiivvaid semantihka</w:t>
      </w:r>
      <w:r w:rsidRPr="00564006">
        <w:t xml:space="preserve"> gávdnan dihte makkár semantihkalaš sárgosat leat sániin mat </w:t>
      </w:r>
      <w:r w:rsidR="00D6099F" w:rsidRPr="00564006">
        <w:t>dáv</w:t>
      </w:r>
      <w:r w:rsidR="00564006" w:rsidRPr="00564006">
        <w:t>j</w:t>
      </w:r>
      <w:r w:rsidR="00D6099F" w:rsidRPr="00564006">
        <w:t>jimusat</w:t>
      </w:r>
      <w:r w:rsidRPr="00564006">
        <w:t xml:space="preserve"> geavahuvvot SOG-ráhkadusas. Maŋimuš vuollekapihttalis iske leago SOG-geavahus produktiiva, vai </w:t>
      </w:r>
      <w:r w:rsidR="00681FD9" w:rsidRPr="00564006">
        <w:t>geavahuvvo</w:t>
      </w:r>
      <w:r w:rsidRPr="00564006">
        <w:t xml:space="preserve"> go</w:t>
      </w:r>
      <w:r w:rsidR="00564006">
        <w:t xml:space="preserve"> SOG</w:t>
      </w:r>
      <w:r w:rsidRPr="00564006">
        <w:t xml:space="preserve"> dušše fásta dajaldaga</w:t>
      </w:r>
      <w:r w:rsidR="00681FD9" w:rsidRPr="00564006">
        <w:t>in</w:t>
      </w:r>
      <w:r w:rsidRPr="00564006">
        <w:t xml:space="preserve">.  </w:t>
      </w:r>
    </w:p>
    <w:p w:rsidR="00800704" w:rsidRDefault="00800704" w:rsidP="00800704"/>
    <w:p w:rsidR="002E09EA" w:rsidRDefault="004221AD" w:rsidP="00800704">
      <w:pPr>
        <w:pStyle w:val="Overskrift2"/>
      </w:pPr>
      <w:r>
        <w:t>Sániid</w:t>
      </w:r>
      <w:r w:rsidR="002C7F7E">
        <w:t xml:space="preserve"> d</w:t>
      </w:r>
      <w:r w:rsidR="0056615B" w:rsidRPr="0056615B">
        <w:t>ávjodat</w:t>
      </w:r>
      <w:r w:rsidR="002C7F7E">
        <w:t xml:space="preserve"> </w:t>
      </w:r>
      <w:r>
        <w:t>vejolaš čilgehussan</w:t>
      </w:r>
    </w:p>
    <w:p w:rsidR="00DA61D2" w:rsidRDefault="00DA61D2" w:rsidP="00AB2410">
      <w:r w:rsidRPr="002E09EA">
        <w:t xml:space="preserve">Materiálas boahtá ovdan </w:t>
      </w:r>
      <w:r w:rsidR="00761D3E">
        <w:t>ahte muhtun substantiivvat geav</w:t>
      </w:r>
      <w:r w:rsidRPr="002E09EA">
        <w:t xml:space="preserve">ahuvvojit dávjá oamastangehčosiin, nugo </w:t>
      </w:r>
      <w:r w:rsidRPr="001B3D81">
        <w:rPr>
          <w:i/>
        </w:rPr>
        <w:t>reive</w:t>
      </w:r>
      <w:r w:rsidRPr="00761D3E">
        <w:rPr>
          <w:i/>
        </w:rPr>
        <w:t xml:space="preserve"> </w:t>
      </w:r>
      <w:r w:rsidRPr="002E09EA">
        <w:t xml:space="preserve">ja </w:t>
      </w:r>
      <w:r w:rsidRPr="001B3D81">
        <w:rPr>
          <w:i/>
        </w:rPr>
        <w:t>čivga</w:t>
      </w:r>
      <w:r w:rsidRPr="002E09EA">
        <w:t>,</w:t>
      </w:r>
      <w:r w:rsidR="002E09EA" w:rsidRPr="002E09EA">
        <w:rPr>
          <w:lang w:val="ca-ES"/>
        </w:rPr>
        <w:t xml:space="preserve"> </w:t>
      </w:r>
      <w:r w:rsidRPr="00DA61D2">
        <w:t>ja eará s</w:t>
      </w:r>
      <w:r w:rsidR="00761D3E">
        <w:t>ubstantiivvat eai goassege geav</w:t>
      </w:r>
      <w:r w:rsidRPr="00DA61D2">
        <w:t xml:space="preserve">ahuvvo oamastangehčosiin, nugo </w:t>
      </w:r>
      <w:r w:rsidRPr="001B3D81">
        <w:rPr>
          <w:i/>
        </w:rPr>
        <w:t>dearvvašvuohta</w:t>
      </w:r>
      <w:r w:rsidRPr="00DA61D2">
        <w:t xml:space="preserve"> ja</w:t>
      </w:r>
      <w:r w:rsidR="002E09EA" w:rsidRPr="002E09EA">
        <w:rPr>
          <w:lang w:val="ca-ES"/>
        </w:rPr>
        <w:t xml:space="preserve"> </w:t>
      </w:r>
      <w:r w:rsidRPr="001B3D81">
        <w:rPr>
          <w:i/>
        </w:rPr>
        <w:t>máilbmi</w:t>
      </w:r>
      <w:r w:rsidRPr="00DA61D2">
        <w:t xml:space="preserve">. </w:t>
      </w:r>
      <w:r w:rsidR="009F18B6">
        <w:t>L</w:t>
      </w:r>
      <w:r w:rsidR="009F18B6" w:rsidRPr="009F18B6">
        <w:t xml:space="preserve">etne juo </w:t>
      </w:r>
      <w:r w:rsidR="009F18B6">
        <w:t xml:space="preserve">čájehan ahte giellarievdama dihte SOG geavahuvvo ollu unnit dán áigge go ovdal. </w:t>
      </w:r>
      <w:r w:rsidRPr="00DA61D2">
        <w:t>Go giellarievdan guoská muhtin sániide eambbo go eará sániide, de lea miellagiddevaš guorahallat mo sániid dávjodat váikkuha dasa. Bybee (2008: 956–</w:t>
      </w:r>
      <w:r w:rsidR="00CC4116" w:rsidRPr="00CC4116">
        <w:t>95</w:t>
      </w:r>
      <w:r w:rsidRPr="00DA61D2">
        <w:t xml:space="preserve">7) oaivvilda ahte sániid dávjodat sáhttá sihke nannet ja láivudit giellarievdama, das gitta leago giellarievdan automáhtalaš dahje </w:t>
      </w:r>
      <w:r w:rsidRPr="00ED31DE">
        <w:t xml:space="preserve">analogalaš. Jus giellarievdan lea automáhtalaš </w:t>
      </w:r>
      <w:r w:rsidR="001E2954" w:rsidRPr="00ED31DE">
        <w:t>(omd. go</w:t>
      </w:r>
      <w:r w:rsidRPr="00ED31DE">
        <w:t xml:space="preserve"> </w:t>
      </w:r>
      <w:r w:rsidR="00D1468C" w:rsidRPr="00ED31DE">
        <w:t xml:space="preserve">nubbi jietna </w:t>
      </w:r>
      <w:r w:rsidR="002015A5" w:rsidRPr="00ED31DE">
        <w:t xml:space="preserve">váikkuha nubbái ja </w:t>
      </w:r>
      <w:r w:rsidR="00A261C2" w:rsidRPr="00ED31DE">
        <w:t>dahká sáni álki</w:t>
      </w:r>
      <w:r w:rsidR="00446212" w:rsidRPr="00ED31DE">
        <w:t>bun</w:t>
      </w:r>
      <w:r w:rsidR="00A261C2" w:rsidRPr="00ED31DE">
        <w:t xml:space="preserve"> jietnadit</w:t>
      </w:r>
      <w:r w:rsidRPr="00ED31DE">
        <w:t xml:space="preserve">), de giellarievdan </w:t>
      </w:r>
      <w:r w:rsidR="00B849E8" w:rsidRPr="00ED31DE">
        <w:t>earenoamážit</w:t>
      </w:r>
      <w:r w:rsidRPr="00ED31DE">
        <w:t xml:space="preserve"> guoská sániide mat geavahuvvojit dávjá</w:t>
      </w:r>
      <w:r w:rsidR="00A261C2" w:rsidRPr="00ED31DE">
        <w:t xml:space="preserve">. </w:t>
      </w:r>
      <w:r w:rsidRPr="00ED31DE">
        <w:t xml:space="preserve">Muhto jus giellarievdan lea analogalaš, </w:t>
      </w:r>
      <w:r w:rsidR="00A261C2" w:rsidRPr="00ED31DE">
        <w:t xml:space="preserve">ovdamearkka dihte go </w:t>
      </w:r>
      <w:r w:rsidR="00230A58" w:rsidRPr="00ED31DE">
        <w:t>sátni álgá</w:t>
      </w:r>
      <w:r w:rsidR="00E04BE5" w:rsidRPr="00ED31DE">
        <w:t xml:space="preserve"> </w:t>
      </w:r>
      <w:r w:rsidR="00230A58" w:rsidRPr="00ED31DE">
        <w:t>sojahuvvot nuppi sáni sojahanminstara mielde</w:t>
      </w:r>
      <w:r w:rsidR="00A261C2" w:rsidRPr="00ED31DE">
        <w:t xml:space="preserve">, </w:t>
      </w:r>
      <w:r w:rsidRPr="00ED31DE">
        <w:t>de lea tendeansa ahte giellarievdan eambbo guoská sániide mat geavahuvvojit hárve, danne go hui dábálaš minstarat garvet</w:t>
      </w:r>
      <w:r w:rsidR="00DB4C09" w:rsidRPr="00ED31DE">
        <w:t xml:space="preserve"> diekkár</w:t>
      </w:r>
      <w:r w:rsidRPr="00ED31DE">
        <w:t xml:space="preserve"> rievdamis (Bybee 1985: 51; Manczak 1980). Giellarievdan go </w:t>
      </w:r>
      <w:r w:rsidRPr="00ED31DE">
        <w:rPr>
          <w:i/>
        </w:rPr>
        <w:t>ieža</w:t>
      </w:r>
      <w:r w:rsidRPr="00ED31DE">
        <w:t>-gihppu</w:t>
      </w:r>
      <w:r w:rsidRPr="00DA61D2">
        <w:t xml:space="preserve"> boahtá SOG-ráhkadusa sadjái, lea analogalaš giellarievdan, ja danne lea jáhkehahtti ahte oamastangeažus</w:t>
      </w:r>
      <w:r w:rsidR="00162787">
        <w:t>geavaheapmi</w:t>
      </w:r>
      <w:r w:rsidRPr="00DA61D2">
        <w:t xml:space="preserve"> </w:t>
      </w:r>
      <w:r w:rsidR="00162787">
        <w:t>bissu</w:t>
      </w:r>
      <w:r w:rsidRPr="00DA61D2">
        <w:t xml:space="preserve"> </w:t>
      </w:r>
      <w:r w:rsidR="00162787">
        <w:t>eanet dábálaš sániin, go hárvenaš sániin</w:t>
      </w:r>
      <w:r w:rsidRPr="00DA61D2">
        <w:t>.</w:t>
      </w:r>
    </w:p>
    <w:p w:rsidR="002E09EA" w:rsidRDefault="002E09EA" w:rsidP="00AB2410">
      <w:pPr>
        <w:rPr>
          <w:lang w:val="ca-ES"/>
        </w:rPr>
      </w:pPr>
    </w:p>
    <w:p w:rsidR="00556900" w:rsidRDefault="00556900" w:rsidP="00AB2410">
      <w:pPr>
        <w:keepNext/>
      </w:pPr>
      <w:r>
        <w:rPr>
          <w:noProof/>
          <w:lang w:val="ca-ES"/>
        </w:rPr>
        <w:lastRenderedPageBreak/>
        <w:drawing>
          <wp:inline distT="0" distB="0" distL="0" distR="0">
            <wp:extent cx="5270500" cy="4319270"/>
            <wp:effectExtent l="0" t="0" r="0" b="0"/>
            <wp:docPr id="753" name="Bild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Rplot.pdf"/>
                    <pic:cNvPicPr/>
                  </pic:nvPicPr>
                  <pic:blipFill>
                    <a:blip r:embed="rId9"/>
                    <a:stretch>
                      <a:fillRect/>
                    </a:stretch>
                  </pic:blipFill>
                  <pic:spPr>
                    <a:xfrm>
                      <a:off x="0" y="0"/>
                      <a:ext cx="5270500" cy="4319270"/>
                    </a:xfrm>
                    <a:prstGeom prst="rect">
                      <a:avLst/>
                    </a:prstGeom>
                  </pic:spPr>
                </pic:pic>
              </a:graphicData>
            </a:graphic>
          </wp:inline>
        </w:drawing>
      </w:r>
    </w:p>
    <w:p w:rsidR="002E09EA" w:rsidRPr="002E09EA" w:rsidRDefault="00556900" w:rsidP="00AB2410">
      <w:pPr>
        <w:pStyle w:val="Bildetekst"/>
        <w:rPr>
          <w:lang w:val="ca-ES"/>
        </w:rPr>
      </w:pPr>
      <w:bookmarkStart w:id="2" w:name="_Ref27725012"/>
      <w:r>
        <w:t xml:space="preserve">Govus </w:t>
      </w:r>
      <w:r>
        <w:fldChar w:fldCharType="begin"/>
      </w:r>
      <w:r>
        <w:instrText xml:space="preserve"> SEQ Govus \* ARABIC </w:instrText>
      </w:r>
      <w:r>
        <w:fldChar w:fldCharType="separate"/>
      </w:r>
      <w:r w:rsidR="00356B1C">
        <w:rPr>
          <w:noProof/>
        </w:rPr>
        <w:t>2</w:t>
      </w:r>
      <w:r>
        <w:fldChar w:fldCharType="end"/>
      </w:r>
      <w:bookmarkEnd w:id="2"/>
      <w:r w:rsidRPr="00B50D25">
        <w:rPr>
          <w:i w:val="0"/>
        </w:rPr>
        <w:t xml:space="preserve"> Substantiivvaid SOG-dáhpáhusat gorálaččat ieža-gihpu ektui (y-áksás), ja daid ollislaš dávjodat materiálas (x-áksás). </w:t>
      </w:r>
      <w:r w:rsidRPr="00C207C9">
        <w:rPr>
          <w:i w:val="0"/>
        </w:rPr>
        <w:t>Dušše substantiivvat mat leat unnimusat geavahuvvon viđa geardde SOG-ráhkadusas leat mielde (Antonsen &amp; Janda 2015).</w:t>
      </w:r>
    </w:p>
    <w:p w:rsidR="00C207C9" w:rsidRDefault="00C207C9" w:rsidP="00AB2410">
      <w:pPr>
        <w:pStyle w:val="Normla-vuosttalinnjsiskelii"/>
      </w:pPr>
    </w:p>
    <w:p w:rsidR="00DA61D2" w:rsidRPr="00DA61D2" w:rsidRDefault="00DA61D2" w:rsidP="00AB2410">
      <w:pPr>
        <w:pStyle w:val="Normla-vuosttalinnjsiskelii"/>
        <w:rPr>
          <w:lang w:val="se-NO"/>
        </w:rPr>
      </w:pPr>
      <w:r w:rsidRPr="00DA61D2">
        <w:rPr>
          <w:lang w:val="se-NO"/>
        </w:rPr>
        <w:t xml:space="preserve">Govvosa </w:t>
      </w:r>
      <w:r w:rsidR="00C207C9">
        <w:rPr>
          <w:lang w:val="se-NO"/>
        </w:rPr>
        <w:fldChar w:fldCharType="begin"/>
      </w:r>
      <w:r w:rsidR="00C207C9">
        <w:rPr>
          <w:lang w:val="se-NO"/>
        </w:rPr>
        <w:instrText xml:space="preserve"> REF _Ref27725012 \h </w:instrText>
      </w:r>
      <w:r w:rsidR="00C207C9">
        <w:rPr>
          <w:lang w:val="se-NO"/>
        </w:rPr>
      </w:r>
      <w:r w:rsidR="00C207C9">
        <w:rPr>
          <w:lang w:val="se-NO"/>
        </w:rPr>
        <w:fldChar w:fldCharType="separate"/>
      </w:r>
      <w:r w:rsidR="00C207C9">
        <w:rPr>
          <w:noProof/>
        </w:rPr>
        <w:t>2</w:t>
      </w:r>
      <w:r w:rsidR="00C207C9">
        <w:rPr>
          <w:lang w:val="se-NO"/>
        </w:rPr>
        <w:fldChar w:fldCharType="end"/>
      </w:r>
      <w:r w:rsidRPr="00DA61D2">
        <w:rPr>
          <w:lang w:val="se-NO"/>
        </w:rPr>
        <w:t xml:space="preserve"> diagrámmas leat buot dutkanmateriála substantiivvat mat geavahuvvojit viđa dahje eambbo gearddi oamastanráhkadusain. y-áksás lea substantiivvaid SOG-dáhpáhusat</w:t>
      </w:r>
      <w:r w:rsidR="00192703">
        <w:rPr>
          <w:lang w:val="se-NO"/>
        </w:rPr>
        <w:t xml:space="preserve"> gorálaččat</w:t>
      </w:r>
      <w:r w:rsidRPr="00DA61D2">
        <w:rPr>
          <w:lang w:val="se-NO"/>
        </w:rPr>
        <w:t xml:space="preserve"> </w:t>
      </w:r>
      <w:r w:rsidRPr="007A7B99">
        <w:rPr>
          <w:i/>
          <w:lang w:val="se-NO"/>
        </w:rPr>
        <w:t>ieža</w:t>
      </w:r>
      <w:r w:rsidRPr="00DA61D2">
        <w:rPr>
          <w:lang w:val="se-NO"/>
        </w:rPr>
        <w:t>-gihpu ektui, ja x-áksás lea substantiivvaid ollislaš dávjodat materiálas. Jus livččii statisti</w:t>
      </w:r>
      <w:r w:rsidR="006C526D">
        <w:rPr>
          <w:lang w:val="se-NO"/>
        </w:rPr>
        <w:t>h</w:t>
      </w:r>
      <w:r w:rsidRPr="00DA61D2">
        <w:rPr>
          <w:lang w:val="se-NO"/>
        </w:rPr>
        <w:t>kalaš oktavuohta dávjodaga ja SOG geavahusa gaskkas,</w:t>
      </w:r>
      <w:r w:rsidR="007A7B99">
        <w:rPr>
          <w:lang w:val="se-NO"/>
        </w:rPr>
        <w:t xml:space="preserve"> de</w:t>
      </w:r>
      <w:r w:rsidRPr="00DA61D2">
        <w:rPr>
          <w:lang w:val="se-NO"/>
        </w:rPr>
        <w:t xml:space="preserve"> mii vuorddášeimmet ahte čuoggát čuvvot sárgá mii manná gurut ravdda vuolit čiegas olgeš ravdda allat čihkii</w:t>
      </w:r>
      <w:r w:rsidR="007A7B99">
        <w:rPr>
          <w:lang w:val="se-NO"/>
        </w:rPr>
        <w:t>,</w:t>
      </w:r>
      <w:r w:rsidRPr="00DA61D2">
        <w:rPr>
          <w:lang w:val="se-NO"/>
        </w:rPr>
        <w:t xml:space="preserve"> ja ahte (Pearson’s) korrelašuvdna lea +0.40 dahje eambbo. Muhto diagrámmas ii iđe minsttar mii čájehivččii oktavuođa dávjodaga ja SOG geavahusa gaskkas, nu ahte sániid dávjodagas lea unnán váikkuhus SOG geavahussii, ja korrel</w:t>
      </w:r>
      <w:r w:rsidR="002A2436">
        <w:rPr>
          <w:lang w:val="se-NO"/>
        </w:rPr>
        <w:t>a</w:t>
      </w:r>
      <w:r w:rsidRPr="00DA61D2">
        <w:rPr>
          <w:lang w:val="se-NO"/>
        </w:rPr>
        <w:t>šuvdna lea dušše -0.14</w:t>
      </w:r>
      <w:r w:rsidR="007A7B99">
        <w:rPr>
          <w:rStyle w:val="Fotnotereferanse"/>
          <w:lang w:val="se-NO"/>
        </w:rPr>
        <w:footnoteReference w:id="4"/>
      </w:r>
      <w:r w:rsidR="00D52531">
        <w:rPr>
          <w:lang w:val="se-NO"/>
        </w:rPr>
        <w:t xml:space="preserve">. </w:t>
      </w:r>
    </w:p>
    <w:p w:rsidR="00DA61D2" w:rsidRDefault="00DA61D2" w:rsidP="00AB2410">
      <w:pPr>
        <w:pStyle w:val="Normla-vuosttalinnjsiskelii"/>
        <w:rPr>
          <w:lang w:val="se-NO"/>
        </w:rPr>
      </w:pPr>
      <w:r w:rsidRPr="00DA61D2">
        <w:rPr>
          <w:lang w:val="se-NO"/>
        </w:rPr>
        <w:t xml:space="preserve">Nugo čilgejuvvon kapihttalis </w:t>
      </w:r>
      <w:r w:rsidR="00D52531">
        <w:rPr>
          <w:lang w:val="se-NO"/>
        </w:rPr>
        <w:t>2</w:t>
      </w:r>
      <w:r w:rsidRPr="00DA61D2">
        <w:rPr>
          <w:lang w:val="se-NO"/>
        </w:rPr>
        <w:t xml:space="preserve">, de Haspelmath (2017) geavaha substantiivvaid dávjodaga go čilge </w:t>
      </w:r>
      <w:r w:rsidR="00D52531">
        <w:rPr>
          <w:lang w:val="se-NO"/>
        </w:rPr>
        <w:t>oanehis ja guhkit</w:t>
      </w:r>
      <w:r w:rsidRPr="00DA61D2">
        <w:rPr>
          <w:lang w:val="se-NO"/>
        </w:rPr>
        <w:t xml:space="preserve"> oamastanráhkadusa</w:t>
      </w:r>
      <w:r w:rsidR="00D52531">
        <w:rPr>
          <w:lang w:val="se-NO"/>
        </w:rPr>
        <w:t>id</w:t>
      </w:r>
      <w:r w:rsidRPr="00DA61D2">
        <w:rPr>
          <w:lang w:val="se-NO"/>
        </w:rPr>
        <w:t xml:space="preserve"> erohusa</w:t>
      </w:r>
      <w:r w:rsidR="00D52531">
        <w:rPr>
          <w:lang w:val="se-NO"/>
        </w:rPr>
        <w:t xml:space="preserve"> geavahusas</w:t>
      </w:r>
      <w:r w:rsidRPr="00DA61D2">
        <w:rPr>
          <w:lang w:val="se-NO"/>
        </w:rPr>
        <w:t xml:space="preserve">. </w:t>
      </w:r>
      <w:r w:rsidR="00D52531">
        <w:rPr>
          <w:lang w:val="se-NO"/>
        </w:rPr>
        <w:t>Son</w:t>
      </w:r>
      <w:r w:rsidRPr="00DA61D2">
        <w:rPr>
          <w:lang w:val="se-NO"/>
        </w:rPr>
        <w:t xml:space="preserve"> </w:t>
      </w:r>
      <w:r w:rsidRPr="00DA61D2">
        <w:rPr>
          <w:lang w:val="se-NO"/>
        </w:rPr>
        <w:lastRenderedPageBreak/>
        <w:t>vuođđuda geavahusa dasa man einnostuvvi dat lea ahte substantiiva oamastuvvo.</w:t>
      </w:r>
      <w:r w:rsidR="00D2686E">
        <w:rPr>
          <w:lang w:val="se-NO"/>
        </w:rPr>
        <w:t xml:space="preserve"> Jus lea hui vuorddihahtti, de</w:t>
      </w:r>
      <w:r w:rsidR="00162787">
        <w:rPr>
          <w:lang w:val="se-NO"/>
        </w:rPr>
        <w:t xml:space="preserve"> lea</w:t>
      </w:r>
      <w:r w:rsidR="00D2686E">
        <w:rPr>
          <w:lang w:val="se-NO"/>
        </w:rPr>
        <w:t xml:space="preserve"> unnit dárbu markeret go jus</w:t>
      </w:r>
      <w:r w:rsidR="00162787">
        <w:rPr>
          <w:lang w:val="se-NO"/>
        </w:rPr>
        <w:t xml:space="preserve"> oamasteapmi</w:t>
      </w:r>
      <w:r w:rsidR="00D2686E">
        <w:rPr>
          <w:lang w:val="se-NO"/>
        </w:rPr>
        <w:t xml:space="preserve"> ii leat nu vuorddihahtti.</w:t>
      </w:r>
    </w:p>
    <w:p w:rsidR="00C207C9" w:rsidRPr="00DA61D2" w:rsidRDefault="00C207C9" w:rsidP="00AB2410">
      <w:pPr>
        <w:pStyle w:val="Normla-vuosttalinnjsiskelii"/>
        <w:rPr>
          <w:lang w:val="se-NO"/>
        </w:rPr>
      </w:pPr>
    </w:p>
    <w:p w:rsidR="001D3D82" w:rsidRDefault="00D2686E" w:rsidP="00AB2410">
      <w:pPr>
        <w:pStyle w:val="Normla-vuosttalinnjsiskelii"/>
        <w:ind w:firstLine="0"/>
        <w:rPr>
          <w:i/>
          <w:lang w:val="se-NO"/>
        </w:rPr>
      </w:pPr>
      <w:r>
        <w:rPr>
          <w:i/>
          <w:lang w:val="se-NO"/>
        </w:rPr>
        <w:t>dábálaš geavahus</w:t>
      </w:r>
      <w:r w:rsidR="00DA61D2" w:rsidRPr="00570A24">
        <w:rPr>
          <w:i/>
          <w:lang w:val="se-NO"/>
        </w:rPr>
        <w:t xml:space="preserve"> → einnostuvvi</w:t>
      </w:r>
      <w:r>
        <w:rPr>
          <w:i/>
          <w:lang w:val="se-NO"/>
        </w:rPr>
        <w:t xml:space="preserve"> dáhpáhus</w:t>
      </w:r>
      <w:r w:rsidR="00DA61D2" w:rsidRPr="00570A24">
        <w:rPr>
          <w:i/>
          <w:lang w:val="se-NO"/>
        </w:rPr>
        <w:t xml:space="preserve"> → unnit dárbu markeret</w:t>
      </w:r>
    </w:p>
    <w:p w:rsidR="00DA61D2" w:rsidRPr="00BB0825" w:rsidRDefault="001D3D82" w:rsidP="00AB2410">
      <w:pPr>
        <w:pStyle w:val="Normla-vuosttalinnjsiskelii"/>
        <w:ind w:firstLine="0"/>
        <w:rPr>
          <w:lang w:val="se-NO"/>
        </w:rPr>
      </w:pPr>
      <w:r>
        <w:rPr>
          <w:i/>
          <w:lang w:val="se-NO"/>
        </w:rPr>
        <w:tab/>
      </w:r>
      <w:r>
        <w:rPr>
          <w:i/>
          <w:lang w:val="se-NO"/>
        </w:rPr>
        <w:tab/>
      </w:r>
      <w:r>
        <w:rPr>
          <w:i/>
          <w:lang w:val="se-NO"/>
        </w:rPr>
        <w:tab/>
      </w:r>
      <w:r>
        <w:rPr>
          <w:i/>
          <w:lang w:val="se-NO"/>
        </w:rPr>
        <w:tab/>
      </w:r>
      <w:r>
        <w:rPr>
          <w:i/>
          <w:lang w:val="se-NO"/>
        </w:rPr>
        <w:tab/>
      </w:r>
      <w:r>
        <w:rPr>
          <w:i/>
          <w:lang w:val="se-NO"/>
        </w:rPr>
        <w:tab/>
      </w:r>
      <w:r>
        <w:rPr>
          <w:i/>
          <w:lang w:val="se-NO"/>
        </w:rPr>
        <w:tab/>
      </w:r>
      <w:r>
        <w:rPr>
          <w:i/>
          <w:lang w:val="se-NO"/>
        </w:rPr>
        <w:tab/>
      </w:r>
      <w:r w:rsidR="009F1438">
        <w:rPr>
          <w:i/>
          <w:lang w:val="se-NO"/>
        </w:rPr>
        <w:t xml:space="preserve"> </w:t>
      </w:r>
      <w:r w:rsidR="00DA61D2" w:rsidRPr="00BB0825">
        <w:rPr>
          <w:lang w:val="se-NO"/>
        </w:rPr>
        <w:t>(Haspelmath 2017</w:t>
      </w:r>
      <w:r w:rsidR="00BB0825" w:rsidRPr="00BB0825">
        <w:rPr>
          <w:lang w:val="se-NO"/>
        </w:rPr>
        <w:t xml:space="preserve"> mielde</w:t>
      </w:r>
      <w:r w:rsidR="00DA61D2" w:rsidRPr="00BB0825">
        <w:rPr>
          <w:lang w:val="se-NO"/>
        </w:rPr>
        <w:t>)</w:t>
      </w:r>
    </w:p>
    <w:p w:rsidR="00C207C9" w:rsidRPr="00DA61D2" w:rsidRDefault="00C207C9" w:rsidP="00AB2410">
      <w:pPr>
        <w:pStyle w:val="Normla-vuosttalinnjsiskelii"/>
        <w:rPr>
          <w:lang w:val="se-NO"/>
        </w:rPr>
      </w:pPr>
    </w:p>
    <w:p w:rsidR="00DA61D2" w:rsidRDefault="00DA61D2" w:rsidP="00854C39">
      <w:pPr>
        <w:pStyle w:val="Normla-vuosttalinnjsiskelii"/>
        <w:ind w:firstLine="0"/>
        <w:rPr>
          <w:lang w:val="se-NO"/>
        </w:rPr>
      </w:pPr>
      <w:r w:rsidRPr="00DA61D2">
        <w:rPr>
          <w:lang w:val="se-NO"/>
        </w:rPr>
        <w:t>Letne heivehan su jurda</w:t>
      </w:r>
      <w:r w:rsidR="00DF7F6E">
        <w:rPr>
          <w:lang w:val="se-NO"/>
        </w:rPr>
        <w:t xml:space="preserve">ga ja </w:t>
      </w:r>
      <w:r w:rsidR="006C526D">
        <w:rPr>
          <w:lang w:val="se-NO"/>
        </w:rPr>
        <w:t>buohtastahttá</w:t>
      </w:r>
      <w:r w:rsidR="00162787">
        <w:rPr>
          <w:lang w:val="se-NO"/>
        </w:rPr>
        <w:t xml:space="preserve">n </w:t>
      </w:r>
      <w:r w:rsidR="00162787" w:rsidRPr="00DA61D2">
        <w:rPr>
          <w:lang w:val="se-NO"/>
        </w:rPr>
        <w:t>substantiivvaid</w:t>
      </w:r>
      <w:r w:rsidR="00162787">
        <w:rPr>
          <w:lang w:val="se-NO"/>
        </w:rPr>
        <w:t xml:space="preserve"> guokte iešvuođa: man </w:t>
      </w:r>
      <w:r w:rsidR="00DF7F6E">
        <w:rPr>
          <w:lang w:val="se-NO"/>
        </w:rPr>
        <w:t xml:space="preserve">einnostuvvi </w:t>
      </w:r>
      <w:r w:rsidRPr="00DA61D2">
        <w:rPr>
          <w:lang w:val="se-NO"/>
        </w:rPr>
        <w:t>substantiivvaid refleksiiva oamastanráhkadus lea korpusis</w:t>
      </w:r>
      <w:r w:rsidR="008C1901">
        <w:rPr>
          <w:lang w:val="se-NO"/>
        </w:rPr>
        <w:t>,</w:t>
      </w:r>
      <w:r w:rsidR="00162787">
        <w:rPr>
          <w:lang w:val="se-NO"/>
        </w:rPr>
        <w:t xml:space="preserve"> ja geavahit go substantiivvaid </w:t>
      </w:r>
      <w:r w:rsidR="00162787" w:rsidRPr="00DA61D2">
        <w:rPr>
          <w:lang w:val="se-NO"/>
        </w:rPr>
        <w:t xml:space="preserve">SOG- dahje </w:t>
      </w:r>
      <w:r w:rsidR="00162787" w:rsidRPr="001B3D81">
        <w:rPr>
          <w:i/>
          <w:lang w:val="se-NO"/>
        </w:rPr>
        <w:t>ieža</w:t>
      </w:r>
      <w:r w:rsidR="00162787" w:rsidRPr="00162787">
        <w:rPr>
          <w:lang w:val="se-NO"/>
        </w:rPr>
        <w:t>-ráhkadusa</w:t>
      </w:r>
      <w:r w:rsidRPr="00DA61D2">
        <w:rPr>
          <w:lang w:val="se-NO"/>
        </w:rPr>
        <w:t xml:space="preserve">. Letne </w:t>
      </w:r>
      <w:r w:rsidR="00EC791F">
        <w:rPr>
          <w:lang w:val="se-NO"/>
        </w:rPr>
        <w:t>govvosa 3 diagrámmii</w:t>
      </w:r>
      <w:r w:rsidRPr="00DA61D2">
        <w:rPr>
          <w:lang w:val="se-NO"/>
        </w:rPr>
        <w:t xml:space="preserve"> váldán </w:t>
      </w:r>
      <w:r w:rsidR="00DF7F6E">
        <w:rPr>
          <w:lang w:val="se-NO"/>
        </w:rPr>
        <w:t>mielde</w:t>
      </w:r>
      <w:r w:rsidRPr="00DA61D2">
        <w:rPr>
          <w:lang w:val="se-NO"/>
        </w:rPr>
        <w:t xml:space="preserve"> dušše</w:t>
      </w:r>
      <w:r w:rsidR="00EC791F">
        <w:rPr>
          <w:lang w:val="se-NO"/>
        </w:rPr>
        <w:t xml:space="preserve"> dáhpáhusaid</w:t>
      </w:r>
      <w:r w:rsidR="00DF7F6E">
        <w:rPr>
          <w:lang w:val="se-NO"/>
        </w:rPr>
        <w:t xml:space="preserve"> mat leat</w:t>
      </w:r>
      <w:r w:rsidR="009F1438">
        <w:rPr>
          <w:lang w:val="se-NO"/>
        </w:rPr>
        <w:t xml:space="preserve"> </w:t>
      </w:r>
      <w:r w:rsidRPr="00DA61D2">
        <w:rPr>
          <w:lang w:val="se-NO"/>
        </w:rPr>
        <w:t xml:space="preserve">markerejuvvon juogo SOG- dahje </w:t>
      </w:r>
      <w:r w:rsidRPr="001B3D81">
        <w:rPr>
          <w:i/>
          <w:lang w:val="se-NO"/>
        </w:rPr>
        <w:t>ieža</w:t>
      </w:r>
      <w:r w:rsidRPr="00DA61D2">
        <w:rPr>
          <w:lang w:val="se-NO"/>
        </w:rPr>
        <w:t xml:space="preserve">-ráhkadusain. Goalmmát vejolašvuohta </w:t>
      </w:r>
      <w:r w:rsidR="00606BB2">
        <w:rPr>
          <w:lang w:val="se-NO"/>
        </w:rPr>
        <w:t>livččii</w:t>
      </w:r>
      <w:r w:rsidRPr="00DA61D2">
        <w:rPr>
          <w:lang w:val="se-NO"/>
        </w:rPr>
        <w:t xml:space="preserve"> ahte oamasteapmi ii m</w:t>
      </w:r>
      <w:r w:rsidR="000B20EF">
        <w:rPr>
          <w:lang w:val="se-NO"/>
        </w:rPr>
        <w:t>erke</w:t>
      </w:r>
      <w:r w:rsidRPr="00DA61D2">
        <w:rPr>
          <w:lang w:val="se-NO"/>
        </w:rPr>
        <w:t>juvvo,</w:t>
      </w:r>
      <w:r w:rsidR="00162787">
        <w:rPr>
          <w:lang w:val="se-NO"/>
        </w:rPr>
        <w:t xml:space="preserve"> vaikko oamasteapmi boahtá ovdan</w:t>
      </w:r>
      <w:r w:rsidR="00534B1A">
        <w:rPr>
          <w:lang w:val="se-NO"/>
        </w:rPr>
        <w:t xml:space="preserve"> muđui</w:t>
      </w:r>
      <w:r w:rsidR="00162787">
        <w:rPr>
          <w:lang w:val="se-NO"/>
        </w:rPr>
        <w:t xml:space="preserve"> konteavsttas,</w:t>
      </w:r>
      <w:r w:rsidRPr="00DA61D2">
        <w:rPr>
          <w:lang w:val="se-NO"/>
        </w:rPr>
        <w:t xml:space="preserve"> nugo dávjá dáhpáh</w:t>
      </w:r>
      <w:r w:rsidR="00854C39">
        <w:rPr>
          <w:lang w:val="se-NO"/>
        </w:rPr>
        <w:t>uvvá erenoamážit rumašsániiguin:</w:t>
      </w:r>
      <w:r w:rsidRPr="00DA61D2">
        <w:rPr>
          <w:lang w:val="se-NO"/>
        </w:rPr>
        <w:t xml:space="preserve"> Oamasteapmi lea nu dábálaš ahte ii leat dárbu dan </w:t>
      </w:r>
      <w:r w:rsidR="00534B1A">
        <w:rPr>
          <w:lang w:val="se-NO"/>
        </w:rPr>
        <w:t>markeret</w:t>
      </w:r>
      <w:r w:rsidRPr="00DA61D2">
        <w:rPr>
          <w:lang w:val="se-NO"/>
        </w:rPr>
        <w:t>.</w:t>
      </w:r>
      <w:r w:rsidR="00854C39">
        <w:rPr>
          <w:lang w:val="se-NO"/>
        </w:rPr>
        <w:t xml:space="preserve"> </w:t>
      </w:r>
      <w:r w:rsidRPr="00DA61D2">
        <w:rPr>
          <w:lang w:val="se-NO"/>
        </w:rPr>
        <w:t xml:space="preserve">Cealkagis </w:t>
      </w:r>
      <w:r w:rsidR="00854C39">
        <w:rPr>
          <w:lang w:val="se-NO"/>
        </w:rPr>
        <w:t>(</w:t>
      </w:r>
      <w:r w:rsidRPr="00DA61D2">
        <w:rPr>
          <w:lang w:val="se-NO"/>
        </w:rPr>
        <w:t>5</w:t>
      </w:r>
      <w:r w:rsidR="00854C39">
        <w:rPr>
          <w:lang w:val="se-NO"/>
        </w:rPr>
        <w:t>)</w:t>
      </w:r>
      <w:r w:rsidRPr="00DA61D2">
        <w:rPr>
          <w:lang w:val="se-NO"/>
        </w:rPr>
        <w:t xml:space="preserve"> leat guo</w:t>
      </w:r>
      <w:r w:rsidR="006C526D">
        <w:rPr>
          <w:lang w:val="se-NO"/>
        </w:rPr>
        <w:t>kte rumašnama</w:t>
      </w:r>
      <w:r w:rsidRPr="00DA61D2">
        <w:rPr>
          <w:lang w:val="se-NO"/>
        </w:rPr>
        <w:t xml:space="preserve">husa mat gullet seammá olbmui. </w:t>
      </w:r>
      <w:r w:rsidRPr="001B3D81">
        <w:rPr>
          <w:i/>
          <w:lang w:val="se-NO"/>
        </w:rPr>
        <w:t>gieđaid</w:t>
      </w:r>
      <w:r w:rsidRPr="00DA61D2">
        <w:rPr>
          <w:lang w:val="se-NO"/>
        </w:rPr>
        <w:t xml:space="preserve">-sáni livččii lean vejolaš geavahit refleksiiva oamastanráhkadusas, </w:t>
      </w:r>
      <w:r w:rsidRPr="001B3D81">
        <w:rPr>
          <w:i/>
          <w:lang w:val="se-NO"/>
        </w:rPr>
        <w:t>geavaha iežas gieđaid/gieđaidis</w:t>
      </w:r>
      <w:r w:rsidRPr="00DA61D2">
        <w:rPr>
          <w:lang w:val="se-NO"/>
        </w:rPr>
        <w:t xml:space="preserve">, ja </w:t>
      </w:r>
      <w:r w:rsidRPr="001B3D81">
        <w:rPr>
          <w:i/>
          <w:lang w:val="se-NO"/>
        </w:rPr>
        <w:t>čalmmit</w:t>
      </w:r>
      <w:r w:rsidRPr="00DA61D2">
        <w:rPr>
          <w:lang w:val="se-NO"/>
        </w:rPr>
        <w:t>-sátnái mii lea vuosttaš cealkaga subje</w:t>
      </w:r>
      <w:r w:rsidR="006C526D">
        <w:rPr>
          <w:lang w:val="se-NO"/>
        </w:rPr>
        <w:t>a</w:t>
      </w:r>
      <w:r w:rsidRPr="00DA61D2">
        <w:rPr>
          <w:lang w:val="se-NO"/>
        </w:rPr>
        <w:t xml:space="preserve">kta, sáhtášii lasihit genetiiva pronomena: </w:t>
      </w:r>
      <w:r w:rsidRPr="001B3D81">
        <w:rPr>
          <w:i/>
          <w:lang w:val="se-NO"/>
        </w:rPr>
        <w:t>su čalmmit</w:t>
      </w:r>
      <w:r w:rsidRPr="00DA61D2">
        <w:rPr>
          <w:lang w:val="se-NO"/>
        </w:rPr>
        <w:t>. Muhto go oamasteapmi ii leat m</w:t>
      </w:r>
      <w:r w:rsidR="00BE3233">
        <w:rPr>
          <w:lang w:val="se-NO"/>
        </w:rPr>
        <w:t>erke</w:t>
      </w:r>
      <w:r w:rsidRPr="00DA61D2">
        <w:rPr>
          <w:lang w:val="se-NO"/>
        </w:rPr>
        <w:t>juvvon, de lea vuorddihahtti ahte sihke čalmmit ja gieđat gullet</w:t>
      </w:r>
      <w:r w:rsidR="0014264B">
        <w:rPr>
          <w:lang w:val="se-NO"/>
        </w:rPr>
        <w:t xml:space="preserve"> dan</w:t>
      </w:r>
      <w:r w:rsidRPr="00DA61D2">
        <w:rPr>
          <w:lang w:val="se-NO"/>
        </w:rPr>
        <w:t xml:space="preserve"> olbmui gii lea namuhuvvon cealkagis. </w:t>
      </w:r>
      <w:r w:rsidR="0014264B">
        <w:rPr>
          <w:lang w:val="se-NO"/>
        </w:rPr>
        <w:t>Muhto e</w:t>
      </w:r>
      <w:r w:rsidR="000B20EF">
        <w:rPr>
          <w:lang w:val="se-NO"/>
        </w:rPr>
        <w:t>an leat váldán mielde n</w:t>
      </w:r>
      <w:r w:rsidRPr="00DA61D2">
        <w:rPr>
          <w:lang w:val="se-NO"/>
        </w:rPr>
        <w:t xml:space="preserve">olla-markerema </w:t>
      </w:r>
      <w:r w:rsidR="006C526D">
        <w:rPr>
          <w:lang w:val="se-NO"/>
        </w:rPr>
        <w:t>dán du</w:t>
      </w:r>
      <w:r w:rsidR="000B20EF">
        <w:rPr>
          <w:lang w:val="se-NO"/>
        </w:rPr>
        <w:t>t</w:t>
      </w:r>
      <w:r w:rsidR="006C526D">
        <w:rPr>
          <w:lang w:val="se-NO"/>
        </w:rPr>
        <w:t>k</w:t>
      </w:r>
      <w:r w:rsidR="000B20EF">
        <w:rPr>
          <w:lang w:val="se-NO"/>
        </w:rPr>
        <w:t>amii danne go eanaš substantiivvat cealkagis eai leat merkejuvvon, ja livččii váttis earuhit guđemuččaid dain galggašeimme váldit mielde.</w:t>
      </w:r>
    </w:p>
    <w:p w:rsidR="002862D4" w:rsidRPr="002862D4" w:rsidRDefault="002862D4" w:rsidP="00B82D85">
      <w:pPr>
        <w:pStyle w:val="Giellavdnasat-nummaraston"/>
        <w:rPr>
          <w:i/>
          <w:lang w:val="se-NO"/>
        </w:rPr>
      </w:pPr>
      <w:r w:rsidRPr="002862D4">
        <w:rPr>
          <w:b/>
          <w:i/>
          <w:lang w:val="se-NO"/>
        </w:rPr>
        <w:t>Čalmmit</w:t>
      </w:r>
      <w:r w:rsidRPr="002862D4">
        <w:rPr>
          <w:i/>
          <w:lang w:val="se-NO"/>
        </w:rPr>
        <w:t xml:space="preserve"> bullet ja son geavaha </w:t>
      </w:r>
      <w:r w:rsidRPr="002862D4">
        <w:rPr>
          <w:b/>
          <w:i/>
          <w:lang w:val="se-NO"/>
        </w:rPr>
        <w:t>gieđaid</w:t>
      </w:r>
      <w:r w:rsidRPr="002862D4">
        <w:rPr>
          <w:i/>
          <w:lang w:val="se-NO"/>
        </w:rPr>
        <w:t xml:space="preserve"> vel viššaleappot nannet sániid sisdoalu.</w:t>
      </w:r>
    </w:p>
    <w:p w:rsidR="00DA61D2" w:rsidRPr="0001788B" w:rsidRDefault="00534B1A" w:rsidP="00AB2410">
      <w:pPr>
        <w:pStyle w:val="Normla-vuosttalinnjsiskelii"/>
        <w:ind w:firstLine="0"/>
        <w:rPr>
          <w:lang w:val="se-NO"/>
        </w:rPr>
      </w:pPr>
      <w:r>
        <w:rPr>
          <w:lang w:val="se-NO"/>
        </w:rPr>
        <w:t>G</w:t>
      </w:r>
      <w:r w:rsidR="00272D8C">
        <w:rPr>
          <w:lang w:val="se-NO"/>
        </w:rPr>
        <w:t>ielas g</w:t>
      </w:r>
      <w:r>
        <w:rPr>
          <w:lang w:val="se-NO"/>
        </w:rPr>
        <w:t>eavahuvvo maiddái ráhkadus</w:t>
      </w:r>
      <w:r w:rsidR="00DA61D2" w:rsidRPr="00DA61D2">
        <w:rPr>
          <w:lang w:val="se-NO"/>
        </w:rPr>
        <w:t xml:space="preserve"> mas ii-refleksiiva genitiiva pronomena</w:t>
      </w:r>
      <w:r>
        <w:rPr>
          <w:lang w:val="se-NO"/>
        </w:rPr>
        <w:t xml:space="preserve"> muitala refleksiiva oamastea</w:t>
      </w:r>
      <w:r w:rsidR="00DA61D2" w:rsidRPr="00DA61D2">
        <w:rPr>
          <w:lang w:val="se-NO"/>
        </w:rPr>
        <w:t>mi</w:t>
      </w:r>
      <w:r w:rsidR="0034639C">
        <w:rPr>
          <w:rStyle w:val="Fotnotereferanse"/>
          <w:lang w:val="se-NO"/>
        </w:rPr>
        <w:footnoteReference w:id="5"/>
      </w:r>
      <w:r>
        <w:rPr>
          <w:lang w:val="se-NO"/>
        </w:rPr>
        <w:t>,</w:t>
      </w:r>
      <w:r w:rsidR="006408EF">
        <w:rPr>
          <w:lang w:val="se-NO"/>
        </w:rPr>
        <w:t xml:space="preserve"> muhto </w:t>
      </w:r>
      <w:r w:rsidR="0030078E">
        <w:rPr>
          <w:lang w:val="se-NO"/>
        </w:rPr>
        <w:t>go</w:t>
      </w:r>
      <w:r w:rsidR="006408EF">
        <w:rPr>
          <w:lang w:val="se-NO"/>
        </w:rPr>
        <w:t xml:space="preserve"> lea 3. persovnnas, de sáhttá leat váttis dulkot </w:t>
      </w:r>
      <w:r w:rsidR="00EE7E1C">
        <w:rPr>
          <w:lang w:val="se-NO"/>
        </w:rPr>
        <w:t>g</w:t>
      </w:r>
      <w:r w:rsidR="006408EF">
        <w:rPr>
          <w:lang w:val="se-NO"/>
        </w:rPr>
        <w:t>ii lea oamasteaddji. Čuovvovaš cealkagis báhcá eahpečielggasin gea</w:t>
      </w:r>
      <w:r w:rsidR="00793C66">
        <w:rPr>
          <w:lang w:val="se-NO"/>
        </w:rPr>
        <w:t xml:space="preserve">sa </w:t>
      </w:r>
      <w:r w:rsidR="00793C66">
        <w:rPr>
          <w:i/>
          <w:lang w:val="se-NO"/>
        </w:rPr>
        <w:t>su</w:t>
      </w:r>
      <w:r w:rsidR="006408EF">
        <w:rPr>
          <w:lang w:val="se-NO"/>
        </w:rPr>
        <w:t xml:space="preserve"> </w:t>
      </w:r>
      <w:r w:rsidR="00793C66">
        <w:rPr>
          <w:lang w:val="se-NO"/>
        </w:rPr>
        <w:t>čujuha</w:t>
      </w:r>
      <w:r w:rsidR="0001788B">
        <w:rPr>
          <w:lang w:val="se-NO"/>
        </w:rPr>
        <w:t>,</w:t>
      </w:r>
      <w:r w:rsidR="00793C66">
        <w:rPr>
          <w:lang w:val="se-NO"/>
        </w:rPr>
        <w:t xml:space="preserve"> </w:t>
      </w:r>
      <w:r w:rsidR="0001788B">
        <w:rPr>
          <w:lang w:val="se-NO"/>
        </w:rPr>
        <w:t>j</w:t>
      </w:r>
      <w:r w:rsidR="00793C66">
        <w:rPr>
          <w:lang w:val="se-NO"/>
        </w:rPr>
        <w:t xml:space="preserve">a gean </w:t>
      </w:r>
      <w:r w:rsidR="006408EF">
        <w:rPr>
          <w:lang w:val="se-NO"/>
        </w:rPr>
        <w:t xml:space="preserve">barggus lea sáhka: </w:t>
      </w:r>
      <w:r w:rsidR="006408EF" w:rsidRPr="006408EF">
        <w:rPr>
          <w:i/>
          <w:lang w:val="se-NO"/>
        </w:rPr>
        <w:t>Son sáddii vel video, mii čájehii su barggu</w:t>
      </w:r>
      <w:r w:rsidR="006408EF">
        <w:rPr>
          <w:lang w:val="se-NO"/>
        </w:rPr>
        <w:t xml:space="preserve">. </w:t>
      </w:r>
    </w:p>
    <w:p w:rsidR="00356B1C" w:rsidRDefault="00356B1C" w:rsidP="00AB2410">
      <w:pPr>
        <w:pStyle w:val="Normla-vuosttalinnjsiskelii"/>
        <w:keepNext/>
      </w:pPr>
      <w:r>
        <w:rPr>
          <w:noProof/>
          <w:lang w:val="se-NO"/>
        </w:rPr>
        <w:lastRenderedPageBreak/>
        <w:drawing>
          <wp:inline distT="0" distB="0" distL="0" distR="0">
            <wp:extent cx="5270500" cy="5163185"/>
            <wp:effectExtent l="0" t="0" r="0" b="0"/>
            <wp:docPr id="754" name="Bild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RplotPredictability.pdf"/>
                    <pic:cNvPicPr/>
                  </pic:nvPicPr>
                  <pic:blipFill>
                    <a:blip r:embed="rId10"/>
                    <a:stretch>
                      <a:fillRect/>
                    </a:stretch>
                  </pic:blipFill>
                  <pic:spPr>
                    <a:xfrm>
                      <a:off x="0" y="0"/>
                      <a:ext cx="5270500" cy="5163185"/>
                    </a:xfrm>
                    <a:prstGeom prst="rect">
                      <a:avLst/>
                    </a:prstGeom>
                  </pic:spPr>
                </pic:pic>
              </a:graphicData>
            </a:graphic>
          </wp:inline>
        </w:drawing>
      </w:r>
    </w:p>
    <w:p w:rsidR="00356B1C" w:rsidRPr="00356B1C" w:rsidRDefault="00356B1C" w:rsidP="00AB2410">
      <w:pPr>
        <w:pStyle w:val="Bildetekst"/>
        <w:rPr>
          <w:sz w:val="20"/>
          <w:szCs w:val="20"/>
        </w:rPr>
      </w:pPr>
      <w:r w:rsidRPr="00356B1C">
        <w:rPr>
          <w:sz w:val="20"/>
          <w:szCs w:val="20"/>
        </w:rPr>
        <w:t xml:space="preserve">Govus </w:t>
      </w:r>
      <w:r w:rsidRPr="00356B1C">
        <w:rPr>
          <w:sz w:val="20"/>
          <w:szCs w:val="20"/>
        </w:rPr>
        <w:fldChar w:fldCharType="begin"/>
      </w:r>
      <w:r w:rsidRPr="00356B1C">
        <w:rPr>
          <w:sz w:val="20"/>
          <w:szCs w:val="20"/>
        </w:rPr>
        <w:instrText xml:space="preserve"> SEQ Govus \* ARABIC </w:instrText>
      </w:r>
      <w:r w:rsidRPr="00356B1C">
        <w:rPr>
          <w:sz w:val="20"/>
          <w:szCs w:val="20"/>
        </w:rPr>
        <w:fldChar w:fldCharType="separate"/>
      </w:r>
      <w:r w:rsidRPr="00356B1C">
        <w:rPr>
          <w:noProof/>
          <w:sz w:val="20"/>
          <w:szCs w:val="20"/>
        </w:rPr>
        <w:t>3</w:t>
      </w:r>
      <w:r w:rsidRPr="00356B1C">
        <w:rPr>
          <w:sz w:val="20"/>
          <w:szCs w:val="20"/>
        </w:rPr>
        <w:fldChar w:fldCharType="end"/>
      </w:r>
      <w:r w:rsidRPr="00321D60">
        <w:rPr>
          <w:sz w:val="20"/>
          <w:szCs w:val="20"/>
          <w:lang w:val="ca-ES"/>
        </w:rPr>
        <w:t xml:space="preserve">. </w:t>
      </w:r>
      <w:r w:rsidRPr="00321D60">
        <w:rPr>
          <w:i w:val="0"/>
          <w:sz w:val="20"/>
          <w:szCs w:val="20"/>
          <w:lang w:val="ca-ES"/>
        </w:rPr>
        <w:t xml:space="preserve">150 </w:t>
      </w:r>
      <w:proofErr w:type="spellStart"/>
      <w:r w:rsidRPr="00321D60">
        <w:rPr>
          <w:i w:val="0"/>
          <w:sz w:val="20"/>
          <w:szCs w:val="20"/>
          <w:lang w:val="ca-ES"/>
        </w:rPr>
        <w:t>substantiivva</w:t>
      </w:r>
      <w:proofErr w:type="spellEnd"/>
      <w:r w:rsidRPr="00321D60">
        <w:rPr>
          <w:i w:val="0"/>
          <w:sz w:val="20"/>
          <w:szCs w:val="20"/>
          <w:lang w:val="ca-ES"/>
        </w:rPr>
        <w:t xml:space="preserve"> mat </w:t>
      </w:r>
      <w:proofErr w:type="spellStart"/>
      <w:r w:rsidRPr="00321D60">
        <w:rPr>
          <w:i w:val="0"/>
          <w:sz w:val="20"/>
          <w:szCs w:val="20"/>
          <w:lang w:val="ca-ES"/>
        </w:rPr>
        <w:t>leat</w:t>
      </w:r>
      <w:proofErr w:type="spellEnd"/>
      <w:r w:rsidRPr="00321D60">
        <w:rPr>
          <w:i w:val="0"/>
          <w:sz w:val="20"/>
          <w:szCs w:val="20"/>
          <w:lang w:val="ca-ES"/>
        </w:rPr>
        <w:t xml:space="preserve"> </w:t>
      </w:r>
      <w:proofErr w:type="spellStart"/>
      <w:r w:rsidRPr="00321D60">
        <w:rPr>
          <w:i w:val="0"/>
          <w:sz w:val="20"/>
          <w:szCs w:val="20"/>
          <w:lang w:val="ca-ES"/>
        </w:rPr>
        <w:t>mielde</w:t>
      </w:r>
      <w:proofErr w:type="spellEnd"/>
      <w:r w:rsidRPr="00321D60">
        <w:rPr>
          <w:i w:val="0"/>
          <w:sz w:val="20"/>
          <w:szCs w:val="20"/>
          <w:lang w:val="ca-ES"/>
        </w:rPr>
        <w:t xml:space="preserve"> </w:t>
      </w:r>
      <w:proofErr w:type="spellStart"/>
      <w:r w:rsidRPr="00321D60">
        <w:rPr>
          <w:i w:val="0"/>
          <w:sz w:val="20"/>
          <w:szCs w:val="20"/>
          <w:lang w:val="ca-ES"/>
        </w:rPr>
        <w:t>refleksiiva</w:t>
      </w:r>
      <w:proofErr w:type="spellEnd"/>
      <w:r w:rsidRPr="00321D60">
        <w:rPr>
          <w:i w:val="0"/>
          <w:sz w:val="20"/>
          <w:szCs w:val="20"/>
          <w:lang w:val="ca-ES"/>
        </w:rPr>
        <w:t xml:space="preserve"> </w:t>
      </w:r>
      <w:proofErr w:type="spellStart"/>
      <w:r w:rsidRPr="00321D60">
        <w:rPr>
          <w:i w:val="0"/>
          <w:sz w:val="20"/>
          <w:szCs w:val="20"/>
          <w:lang w:val="ca-ES"/>
        </w:rPr>
        <w:t>oamastanráhkadusain</w:t>
      </w:r>
      <w:proofErr w:type="spellEnd"/>
      <w:r w:rsidRPr="00321D60">
        <w:rPr>
          <w:sz w:val="20"/>
          <w:szCs w:val="20"/>
          <w:lang w:val="ca-ES"/>
        </w:rPr>
        <w:t>,</w:t>
      </w:r>
      <w:r w:rsidRPr="00321D60">
        <w:rPr>
          <w:i w:val="0"/>
          <w:sz w:val="20"/>
          <w:szCs w:val="20"/>
          <w:lang w:val="ca-ES"/>
        </w:rPr>
        <w:t xml:space="preserve"> </w:t>
      </w:r>
      <w:r w:rsidR="00272D8C">
        <w:rPr>
          <w:i w:val="0"/>
          <w:sz w:val="20"/>
          <w:szCs w:val="20"/>
          <w:lang w:val="ca-ES"/>
        </w:rPr>
        <w:t xml:space="preserve">ja </w:t>
      </w:r>
      <w:proofErr w:type="spellStart"/>
      <w:r w:rsidR="00272D8C">
        <w:rPr>
          <w:i w:val="0"/>
          <w:sz w:val="20"/>
          <w:szCs w:val="20"/>
          <w:lang w:val="ca-ES"/>
        </w:rPr>
        <w:t>sániid</w:t>
      </w:r>
      <w:proofErr w:type="spellEnd"/>
      <w:r w:rsidRPr="00321D60">
        <w:rPr>
          <w:i w:val="0"/>
          <w:sz w:val="20"/>
          <w:szCs w:val="20"/>
          <w:lang w:val="ca-ES"/>
        </w:rPr>
        <w:t xml:space="preserve"> </w:t>
      </w:r>
      <w:proofErr w:type="spellStart"/>
      <w:r w:rsidRPr="00321D60">
        <w:rPr>
          <w:i w:val="0"/>
          <w:sz w:val="20"/>
          <w:szCs w:val="20"/>
          <w:lang w:val="ca-ES"/>
        </w:rPr>
        <w:t>dávjodat</w:t>
      </w:r>
      <w:proofErr w:type="spellEnd"/>
      <w:r w:rsidR="00272D8C">
        <w:rPr>
          <w:i w:val="0"/>
          <w:sz w:val="20"/>
          <w:szCs w:val="20"/>
          <w:lang w:val="ca-ES"/>
        </w:rPr>
        <w:t xml:space="preserve"> </w:t>
      </w:r>
      <w:proofErr w:type="spellStart"/>
      <w:r w:rsidR="00272D8C" w:rsidRPr="00321D60">
        <w:rPr>
          <w:i w:val="0"/>
          <w:sz w:val="20"/>
          <w:szCs w:val="20"/>
          <w:lang w:val="ca-ES"/>
        </w:rPr>
        <w:t>oamastanráhkadusain</w:t>
      </w:r>
      <w:proofErr w:type="spellEnd"/>
      <w:r w:rsidRPr="00321D60">
        <w:rPr>
          <w:i w:val="0"/>
          <w:sz w:val="20"/>
          <w:szCs w:val="20"/>
          <w:lang w:val="ca-ES"/>
        </w:rPr>
        <w:t xml:space="preserve"> </w:t>
      </w:r>
      <w:proofErr w:type="spellStart"/>
      <w:r w:rsidRPr="00321D60">
        <w:rPr>
          <w:i w:val="0"/>
          <w:sz w:val="20"/>
          <w:szCs w:val="20"/>
          <w:lang w:val="ca-ES"/>
        </w:rPr>
        <w:t>lea</w:t>
      </w:r>
      <w:proofErr w:type="spellEnd"/>
      <w:r w:rsidRPr="00321D60">
        <w:rPr>
          <w:i w:val="0"/>
          <w:sz w:val="20"/>
          <w:szCs w:val="20"/>
          <w:lang w:val="ca-ES"/>
        </w:rPr>
        <w:t xml:space="preserve"> x-</w:t>
      </w:r>
      <w:proofErr w:type="spellStart"/>
      <w:r w:rsidRPr="00321D60">
        <w:rPr>
          <w:i w:val="0"/>
          <w:sz w:val="20"/>
          <w:szCs w:val="20"/>
          <w:lang w:val="ca-ES"/>
        </w:rPr>
        <w:t>áksás</w:t>
      </w:r>
      <w:proofErr w:type="spellEnd"/>
      <w:r w:rsidRPr="00321D60">
        <w:rPr>
          <w:i w:val="0"/>
          <w:sz w:val="20"/>
          <w:szCs w:val="20"/>
          <w:lang w:val="ca-ES"/>
        </w:rPr>
        <w:t xml:space="preserve">. </w:t>
      </w:r>
      <w:proofErr w:type="spellStart"/>
      <w:r w:rsidRPr="00321D60">
        <w:rPr>
          <w:i w:val="0"/>
          <w:sz w:val="20"/>
          <w:szCs w:val="20"/>
          <w:lang w:val="ca-ES"/>
        </w:rPr>
        <w:t>SOG-dáhpáh</w:t>
      </w:r>
      <w:r w:rsidRPr="00321D60">
        <w:rPr>
          <w:sz w:val="20"/>
          <w:szCs w:val="20"/>
          <w:lang w:val="ca-ES"/>
        </w:rPr>
        <w:t>usat</w:t>
      </w:r>
      <w:proofErr w:type="spellEnd"/>
      <w:r w:rsidRPr="00321D60">
        <w:rPr>
          <w:i w:val="0"/>
          <w:sz w:val="20"/>
          <w:szCs w:val="20"/>
          <w:lang w:val="ca-ES"/>
        </w:rPr>
        <w:t xml:space="preserve"> </w:t>
      </w:r>
      <w:proofErr w:type="spellStart"/>
      <w:r w:rsidRPr="00321D60">
        <w:rPr>
          <w:i w:val="0"/>
          <w:sz w:val="20"/>
          <w:szCs w:val="20"/>
          <w:lang w:val="ca-ES"/>
        </w:rPr>
        <w:t>leat</w:t>
      </w:r>
      <w:proofErr w:type="spellEnd"/>
      <w:r w:rsidRPr="00321D60">
        <w:rPr>
          <w:i w:val="0"/>
          <w:sz w:val="20"/>
          <w:szCs w:val="20"/>
          <w:lang w:val="ca-ES"/>
        </w:rPr>
        <w:t xml:space="preserve"> </w:t>
      </w:r>
      <w:proofErr w:type="spellStart"/>
      <w:r w:rsidRPr="00321D60">
        <w:rPr>
          <w:i w:val="0"/>
          <w:sz w:val="20"/>
          <w:szCs w:val="20"/>
          <w:lang w:val="ca-ES"/>
        </w:rPr>
        <w:t>gorálaččat</w:t>
      </w:r>
      <w:proofErr w:type="spellEnd"/>
      <w:r w:rsidRPr="00321D60">
        <w:rPr>
          <w:i w:val="0"/>
          <w:sz w:val="20"/>
          <w:szCs w:val="20"/>
          <w:lang w:val="ca-ES"/>
        </w:rPr>
        <w:t xml:space="preserve"> </w:t>
      </w:r>
      <w:proofErr w:type="spellStart"/>
      <w:r w:rsidRPr="00321D60">
        <w:rPr>
          <w:sz w:val="20"/>
          <w:szCs w:val="20"/>
          <w:lang w:val="ca-ES"/>
        </w:rPr>
        <w:t>ieža</w:t>
      </w:r>
      <w:r w:rsidRPr="00321D60">
        <w:rPr>
          <w:i w:val="0"/>
          <w:sz w:val="20"/>
          <w:szCs w:val="20"/>
          <w:lang w:val="ca-ES"/>
        </w:rPr>
        <w:t>-gihp</w:t>
      </w:r>
      <w:r w:rsidRPr="00321D60">
        <w:rPr>
          <w:sz w:val="20"/>
          <w:szCs w:val="20"/>
          <w:lang w:val="ca-ES"/>
        </w:rPr>
        <w:t>u</w:t>
      </w:r>
      <w:proofErr w:type="spellEnd"/>
      <w:r w:rsidRPr="00321D60">
        <w:rPr>
          <w:sz w:val="20"/>
          <w:szCs w:val="20"/>
          <w:lang w:val="ca-ES"/>
        </w:rPr>
        <w:t xml:space="preserve"> </w:t>
      </w:r>
      <w:proofErr w:type="spellStart"/>
      <w:r w:rsidRPr="00321D60">
        <w:rPr>
          <w:sz w:val="20"/>
          <w:szCs w:val="20"/>
          <w:lang w:val="ca-ES"/>
        </w:rPr>
        <w:t>ektui</w:t>
      </w:r>
      <w:proofErr w:type="spellEnd"/>
      <w:r w:rsidR="006C526D">
        <w:rPr>
          <w:i w:val="0"/>
          <w:sz w:val="20"/>
          <w:szCs w:val="20"/>
          <w:lang w:val="ca-ES"/>
        </w:rPr>
        <w:t xml:space="preserve"> y-</w:t>
      </w:r>
      <w:proofErr w:type="spellStart"/>
      <w:r w:rsidR="006C526D">
        <w:rPr>
          <w:i w:val="0"/>
          <w:sz w:val="20"/>
          <w:szCs w:val="20"/>
          <w:lang w:val="ca-ES"/>
        </w:rPr>
        <w:t>áksás</w:t>
      </w:r>
      <w:proofErr w:type="spellEnd"/>
      <w:r w:rsidR="006C526D">
        <w:rPr>
          <w:i w:val="0"/>
          <w:sz w:val="20"/>
          <w:szCs w:val="20"/>
          <w:lang w:val="ca-ES"/>
        </w:rPr>
        <w:t xml:space="preserve">. </w:t>
      </w:r>
      <w:proofErr w:type="spellStart"/>
      <w:r w:rsidR="006C526D">
        <w:rPr>
          <w:i w:val="0"/>
          <w:sz w:val="20"/>
          <w:szCs w:val="20"/>
          <w:lang w:val="ca-ES"/>
        </w:rPr>
        <w:t>Pe</w:t>
      </w:r>
      <w:r w:rsidR="00F9122F">
        <w:rPr>
          <w:i w:val="0"/>
          <w:sz w:val="20"/>
          <w:szCs w:val="20"/>
          <w:lang w:val="ca-ES"/>
        </w:rPr>
        <w:t>a</w:t>
      </w:r>
      <w:r w:rsidRPr="00321D60">
        <w:rPr>
          <w:i w:val="0"/>
          <w:sz w:val="20"/>
          <w:szCs w:val="20"/>
          <w:lang w:val="ca-ES"/>
        </w:rPr>
        <w:t>rsona</w:t>
      </w:r>
      <w:proofErr w:type="spellEnd"/>
      <w:r w:rsidRPr="00321D60">
        <w:rPr>
          <w:i w:val="0"/>
          <w:sz w:val="20"/>
          <w:szCs w:val="20"/>
          <w:lang w:val="ca-ES"/>
        </w:rPr>
        <w:t xml:space="preserve"> </w:t>
      </w:r>
      <w:proofErr w:type="spellStart"/>
      <w:r w:rsidRPr="00321D60">
        <w:rPr>
          <w:i w:val="0"/>
          <w:sz w:val="20"/>
          <w:szCs w:val="20"/>
          <w:lang w:val="ca-ES"/>
        </w:rPr>
        <w:t>produkta-momeantakorrelašuvdna</w:t>
      </w:r>
      <w:proofErr w:type="spellEnd"/>
      <w:r w:rsidR="00D122B6">
        <w:rPr>
          <w:i w:val="0"/>
          <w:sz w:val="20"/>
          <w:szCs w:val="20"/>
          <w:lang w:val="ca-ES"/>
        </w:rPr>
        <w:t xml:space="preserve"> </w:t>
      </w:r>
      <w:proofErr w:type="spellStart"/>
      <w:r w:rsidR="00D122B6">
        <w:rPr>
          <w:i w:val="0"/>
          <w:sz w:val="20"/>
          <w:szCs w:val="20"/>
          <w:lang w:val="ca-ES"/>
        </w:rPr>
        <w:t>lea</w:t>
      </w:r>
      <w:proofErr w:type="spellEnd"/>
      <w:r w:rsidR="00D122B6">
        <w:rPr>
          <w:i w:val="0"/>
          <w:sz w:val="20"/>
          <w:szCs w:val="20"/>
          <w:lang w:val="ca-ES"/>
        </w:rPr>
        <w:t xml:space="preserve"> 0,17</w:t>
      </w:r>
      <w:r w:rsidR="0049417C">
        <w:rPr>
          <w:i w:val="0"/>
          <w:sz w:val="20"/>
          <w:szCs w:val="20"/>
          <w:lang w:val="ca-ES"/>
        </w:rPr>
        <w:t xml:space="preserve"> ja</w:t>
      </w:r>
      <w:r w:rsidRPr="00321D60">
        <w:rPr>
          <w:i w:val="0"/>
          <w:sz w:val="20"/>
          <w:szCs w:val="20"/>
          <w:lang w:val="ca-ES"/>
        </w:rPr>
        <w:t xml:space="preserve"> p-</w:t>
      </w:r>
      <w:proofErr w:type="spellStart"/>
      <w:r w:rsidRPr="00321D60">
        <w:rPr>
          <w:i w:val="0"/>
          <w:sz w:val="20"/>
          <w:szCs w:val="20"/>
          <w:lang w:val="ca-ES"/>
        </w:rPr>
        <w:t>value</w:t>
      </w:r>
      <w:proofErr w:type="spellEnd"/>
      <w:r w:rsidRPr="00321D60">
        <w:rPr>
          <w:i w:val="0"/>
          <w:sz w:val="20"/>
          <w:szCs w:val="20"/>
          <w:lang w:val="ca-ES"/>
        </w:rPr>
        <w:t xml:space="preserve"> = 0.03216.</w:t>
      </w:r>
    </w:p>
    <w:p w:rsidR="00B82D85" w:rsidRDefault="00B82D85" w:rsidP="00AB2410">
      <w:pPr>
        <w:pStyle w:val="Normla-vuosttalinnjsiskelii"/>
        <w:rPr>
          <w:lang w:val="se-NO"/>
        </w:rPr>
      </w:pPr>
    </w:p>
    <w:p w:rsidR="00DA61D2" w:rsidRPr="00DA61D2" w:rsidRDefault="00DA61D2" w:rsidP="00AB2410">
      <w:pPr>
        <w:pStyle w:val="Normla-vuosttalinnjsiskelii"/>
        <w:ind w:firstLine="0"/>
        <w:rPr>
          <w:lang w:val="se-NO"/>
        </w:rPr>
      </w:pPr>
      <w:r w:rsidRPr="00DA61D2">
        <w:rPr>
          <w:lang w:val="se-NO"/>
        </w:rPr>
        <w:t>Govvosa 3 diagrámmas leat 150 substantiivva mat dutk</w:t>
      </w:r>
      <w:r w:rsidR="00894757">
        <w:rPr>
          <w:lang w:val="se-NO"/>
        </w:rPr>
        <w:t>anmateriálas geavahuvvojit logi</w:t>
      </w:r>
      <w:r w:rsidRPr="00DA61D2">
        <w:rPr>
          <w:lang w:val="se-NO"/>
        </w:rPr>
        <w:t xml:space="preserve"> dahje eambbo gearddi refleksiiva oamastanráhkadusain</w:t>
      </w:r>
      <w:r w:rsidR="00894757">
        <w:rPr>
          <w:lang w:val="se-NO"/>
        </w:rPr>
        <w:t>. y-áksá čájeha substantiivvaid SOG-dáhpáhusaid gorálaččat</w:t>
      </w:r>
      <w:r w:rsidRPr="00DA61D2">
        <w:rPr>
          <w:lang w:val="se-NO"/>
        </w:rPr>
        <w:t xml:space="preserve"> </w:t>
      </w:r>
      <w:r w:rsidRPr="006D3372">
        <w:rPr>
          <w:i/>
          <w:lang w:val="se-NO"/>
        </w:rPr>
        <w:t>ieža</w:t>
      </w:r>
      <w:r w:rsidR="00894757">
        <w:rPr>
          <w:lang w:val="se-NO"/>
        </w:rPr>
        <w:t>-gihpu ektui, ja x-áksá</w:t>
      </w:r>
      <w:r w:rsidRPr="00DA61D2">
        <w:rPr>
          <w:lang w:val="se-NO"/>
        </w:rPr>
        <w:t xml:space="preserve"> </w:t>
      </w:r>
      <w:r w:rsidR="00894757">
        <w:rPr>
          <w:lang w:val="se-NO"/>
        </w:rPr>
        <w:t>čájeha</w:t>
      </w:r>
      <w:r w:rsidRPr="00DA61D2">
        <w:rPr>
          <w:lang w:val="se-NO"/>
        </w:rPr>
        <w:t xml:space="preserve"> substantiivvaid SOG ja </w:t>
      </w:r>
      <w:r w:rsidRPr="006D3372">
        <w:rPr>
          <w:i/>
          <w:lang w:val="se-NO"/>
        </w:rPr>
        <w:t>ieža</w:t>
      </w:r>
      <w:r w:rsidR="00E058EE">
        <w:rPr>
          <w:lang w:val="se-NO"/>
        </w:rPr>
        <w:t>-gihpu dávjodaga</w:t>
      </w:r>
      <w:r w:rsidRPr="00DA61D2">
        <w:rPr>
          <w:lang w:val="se-NO"/>
        </w:rPr>
        <w:t xml:space="preserve"> materiálas.</w:t>
      </w:r>
      <w:r w:rsidR="00321D60">
        <w:rPr>
          <w:lang w:val="se-NO"/>
        </w:rPr>
        <w:t xml:space="preserve"> </w:t>
      </w:r>
      <w:r w:rsidR="00E058EE">
        <w:rPr>
          <w:lang w:val="se-NO"/>
        </w:rPr>
        <w:t>Diagrámmas</w:t>
      </w:r>
      <w:r w:rsidRPr="00DA61D2">
        <w:rPr>
          <w:lang w:val="se-NO"/>
        </w:rPr>
        <w:t xml:space="preserve"> lea refleksiiva </w:t>
      </w:r>
      <w:r w:rsidR="007B2888">
        <w:rPr>
          <w:lang w:val="se-NO"/>
        </w:rPr>
        <w:t>oama</w:t>
      </w:r>
      <w:r w:rsidRPr="00DA61D2">
        <w:rPr>
          <w:lang w:val="se-NO"/>
        </w:rPr>
        <w:t xml:space="preserve">steami einnostuvvivuohta statistihkalaččat signifikánta, muhto </w:t>
      </w:r>
      <w:r w:rsidR="00F369C1">
        <w:rPr>
          <w:lang w:val="se-NO"/>
        </w:rPr>
        <w:t>govva ii leat dattetge nu čielggas, substantiivvat eai čuovo sárgá</w:t>
      </w:r>
      <w:r w:rsidR="005F707E">
        <w:rPr>
          <w:lang w:val="se-NO"/>
        </w:rPr>
        <w:t xml:space="preserve">. </w:t>
      </w:r>
      <w:r w:rsidR="00980D9E">
        <w:rPr>
          <w:lang w:val="se-NO"/>
        </w:rPr>
        <w:t>Substantiivvaid juohku</w:t>
      </w:r>
      <w:r w:rsidRPr="00DA61D2">
        <w:rPr>
          <w:lang w:val="se-NO"/>
        </w:rPr>
        <w:t xml:space="preserve"> dárbbaš</w:t>
      </w:r>
      <w:r w:rsidR="00980D9E">
        <w:rPr>
          <w:lang w:val="se-NO"/>
        </w:rPr>
        <w:t>a</w:t>
      </w:r>
      <w:r w:rsidRPr="00DA61D2">
        <w:rPr>
          <w:lang w:val="se-NO"/>
        </w:rPr>
        <w:t xml:space="preserve"> eanet čilgehusaid.</w:t>
      </w:r>
    </w:p>
    <w:p w:rsidR="005C4502" w:rsidRDefault="00003A0F" w:rsidP="00AB2410">
      <w:pPr>
        <w:pStyle w:val="Normla-vuosttalinnjsiskelii"/>
        <w:rPr>
          <w:lang w:val="se-NO"/>
        </w:rPr>
      </w:pPr>
      <w:r>
        <w:rPr>
          <w:lang w:val="se-NO"/>
        </w:rPr>
        <w:t xml:space="preserve">Dát mearkkaša ahte </w:t>
      </w:r>
      <w:r w:rsidR="00AC70AD">
        <w:rPr>
          <w:lang w:val="se-NO"/>
        </w:rPr>
        <w:t>substantiivvaid dávjodat</w:t>
      </w:r>
      <w:r w:rsidR="006A0CB5">
        <w:rPr>
          <w:lang w:val="se-NO"/>
        </w:rPr>
        <w:t xml:space="preserve"> </w:t>
      </w:r>
      <w:r w:rsidR="006A0CB5" w:rsidRPr="00980D9E">
        <w:rPr>
          <w:lang w:val="se-NO"/>
        </w:rPr>
        <w:t>ja</w:t>
      </w:r>
      <w:r w:rsidR="00980D9E">
        <w:rPr>
          <w:lang w:val="se-NO"/>
        </w:rPr>
        <w:t xml:space="preserve"> daid</w:t>
      </w:r>
      <w:r w:rsidR="006A0CB5" w:rsidRPr="00980D9E">
        <w:rPr>
          <w:lang w:val="se-NO"/>
        </w:rPr>
        <w:t xml:space="preserve"> oamasteami einnostuvvivuohta</w:t>
      </w:r>
      <w:r w:rsidR="00AC70AD">
        <w:rPr>
          <w:lang w:val="se-NO"/>
        </w:rPr>
        <w:t xml:space="preserve"> </w:t>
      </w:r>
      <w:r w:rsidR="003350A2">
        <w:rPr>
          <w:lang w:val="se-NO"/>
        </w:rPr>
        <w:t>i</w:t>
      </w:r>
      <w:r w:rsidR="00AC70AD">
        <w:rPr>
          <w:lang w:val="se-NO"/>
        </w:rPr>
        <w:t xml:space="preserve">i čilge manne dihto substantiivvat oidet SOG refleksiiva oamastanráhkadussan, ja </w:t>
      </w:r>
      <w:r>
        <w:rPr>
          <w:lang w:val="se-NO"/>
        </w:rPr>
        <w:t>áigo</w:t>
      </w:r>
      <w:r w:rsidR="00DA61D2" w:rsidRPr="00DA61D2">
        <w:rPr>
          <w:lang w:val="se-NO"/>
        </w:rPr>
        <w:t xml:space="preserve"> ohcat eará fáktoriid mat váikkuhit SOG geavahussii</w:t>
      </w:r>
      <w:r w:rsidR="00B70ED8">
        <w:rPr>
          <w:lang w:val="se-NO"/>
        </w:rPr>
        <w:t xml:space="preserve">. </w:t>
      </w:r>
      <w:r w:rsidR="00B70ED8">
        <w:rPr>
          <w:lang w:val="se-NO"/>
        </w:rPr>
        <w:lastRenderedPageBreak/>
        <w:t>Čuovvovaš kapihttalis</w:t>
      </w:r>
      <w:r w:rsidR="00DA61D2" w:rsidRPr="00DA61D2">
        <w:rPr>
          <w:lang w:val="se-NO"/>
        </w:rPr>
        <w:t xml:space="preserve"> áigo guorahallat substantiivvaid semantihka. Guorahallamis letne buohtastahttán </w:t>
      </w:r>
      <w:r w:rsidR="00EA3C5A">
        <w:rPr>
          <w:lang w:val="se-NO"/>
        </w:rPr>
        <w:t>davvi</w:t>
      </w:r>
      <w:r w:rsidR="00DA61D2" w:rsidRPr="00DA61D2">
        <w:rPr>
          <w:lang w:val="se-NO"/>
        </w:rPr>
        <w:t>sámegiela SOG</w:t>
      </w:r>
      <w:r w:rsidR="006C526D">
        <w:rPr>
          <w:lang w:val="se-NO"/>
        </w:rPr>
        <w:t xml:space="preserve"> geavahusa earutkeahtes oamaste</w:t>
      </w:r>
      <w:r w:rsidR="00DA61D2" w:rsidRPr="00DA61D2">
        <w:rPr>
          <w:lang w:val="se-NO"/>
        </w:rPr>
        <w:t xml:space="preserve">miin mii lea dábálaš eará </w:t>
      </w:r>
      <w:r w:rsidR="00A27E03">
        <w:rPr>
          <w:lang w:val="se-NO"/>
        </w:rPr>
        <w:t>eamiálbmot</w:t>
      </w:r>
      <w:r w:rsidR="00DA61D2" w:rsidRPr="00DA61D2">
        <w:rPr>
          <w:lang w:val="se-NO"/>
        </w:rPr>
        <w:t>gielain máilmmis.</w:t>
      </w:r>
      <w:r w:rsidR="005C4502">
        <w:rPr>
          <w:lang w:val="se-NO"/>
        </w:rPr>
        <w:t xml:space="preserve"> </w:t>
      </w:r>
    </w:p>
    <w:p w:rsidR="003A4E47" w:rsidRDefault="004221AD" w:rsidP="00AB2410">
      <w:pPr>
        <w:pStyle w:val="Overskrift2"/>
      </w:pPr>
      <w:r>
        <w:rPr>
          <w:lang w:val="se-NO"/>
        </w:rPr>
        <w:t>Sániid</w:t>
      </w:r>
      <w:r w:rsidR="002C7F7E">
        <w:rPr>
          <w:lang w:val="se-NO"/>
        </w:rPr>
        <w:t xml:space="preserve"> semantihk</w:t>
      </w:r>
      <w:r w:rsidR="006763EA">
        <w:rPr>
          <w:lang w:val="se-NO"/>
        </w:rPr>
        <w:t>ka</w:t>
      </w:r>
      <w:r w:rsidR="003A4E47" w:rsidRPr="003A4E47">
        <w:t xml:space="preserve"> </w:t>
      </w:r>
      <w:r>
        <w:rPr>
          <w:lang w:val="se-NO"/>
        </w:rPr>
        <w:t>vejolaš čilgehussan</w:t>
      </w:r>
    </w:p>
    <w:p w:rsidR="00564B6C" w:rsidRPr="00A0036D" w:rsidRDefault="00360E9B" w:rsidP="00AB2410">
      <w:pPr>
        <w:pStyle w:val="Normla-vuosttalinnjsiskelii"/>
        <w:ind w:firstLine="0"/>
        <w:rPr>
          <w:lang w:val="nb-NO"/>
        </w:rPr>
      </w:pPr>
      <w:r>
        <w:rPr>
          <w:lang w:val="se-NO"/>
        </w:rPr>
        <w:t xml:space="preserve">Nickel &amp; Sammallahti (2011) </w:t>
      </w:r>
      <w:r w:rsidR="00A75556">
        <w:rPr>
          <w:lang w:val="se-NO"/>
        </w:rPr>
        <w:t>namuha fuolkevuođasániid erenoamážit, muhto čállá ahte a</w:t>
      </w:r>
      <w:r w:rsidR="00A75556">
        <w:rPr>
          <w:lang w:val="se-NO"/>
        </w:rPr>
        <w:t xml:space="preserve">naforalaš geavahusas oamastangeažus sáhttá laktásit vaikko makkár substantiivii (2011: 502). </w:t>
      </w:r>
      <w:r w:rsidR="00A75556">
        <w:rPr>
          <w:lang w:val="se-NO"/>
        </w:rPr>
        <w:t>Munno ovddeš dutka</w:t>
      </w:r>
      <w:r w:rsidR="00C43E20">
        <w:rPr>
          <w:lang w:val="se-NO"/>
        </w:rPr>
        <w:t>n</w:t>
      </w:r>
      <w:r w:rsidR="00196DBF">
        <w:rPr>
          <w:lang w:val="se-NO"/>
        </w:rPr>
        <w:t xml:space="preserve"> (Antonsen &amp; Janda 2015)</w:t>
      </w:r>
      <w:r w:rsidR="00C43E20">
        <w:rPr>
          <w:lang w:val="se-NO"/>
        </w:rPr>
        <w:t xml:space="preserve"> čájehii ahte</w:t>
      </w:r>
      <w:r w:rsidR="00A75556">
        <w:rPr>
          <w:lang w:val="se-NO"/>
        </w:rPr>
        <w:t xml:space="preserve"> maiddái rumaš</w:t>
      </w:r>
      <w:r w:rsidR="00196DBF">
        <w:rPr>
          <w:lang w:val="se-NO"/>
        </w:rPr>
        <w:t>lahtut</w:t>
      </w:r>
      <w:r w:rsidR="00A75556">
        <w:rPr>
          <w:lang w:val="se-NO"/>
        </w:rPr>
        <w:t xml:space="preserve"> ja opmodat</w:t>
      </w:r>
      <w:r w:rsidR="00C43E20">
        <w:rPr>
          <w:lang w:val="se-NO"/>
        </w:rPr>
        <w:t xml:space="preserve"> leat</w:t>
      </w:r>
      <w:r w:rsidR="00A75556">
        <w:rPr>
          <w:lang w:val="se-NO"/>
        </w:rPr>
        <w:t xml:space="preserve"> dehála</w:t>
      </w:r>
      <w:r w:rsidR="00C43E20">
        <w:rPr>
          <w:lang w:val="se-NO"/>
        </w:rPr>
        <w:t>ččat</w:t>
      </w:r>
      <w:r w:rsidR="00F659EC">
        <w:rPr>
          <w:lang w:val="se-NO"/>
        </w:rPr>
        <w:t>, muhto</w:t>
      </w:r>
      <w:r w:rsidR="00196DBF">
        <w:rPr>
          <w:lang w:val="se-NO"/>
        </w:rPr>
        <w:t xml:space="preserve"> ean guorahallan opmodaga earutkeaht</w:t>
      </w:r>
      <w:r w:rsidR="006F08EA">
        <w:rPr>
          <w:lang w:val="se-NO"/>
        </w:rPr>
        <w:t>tá</w:t>
      </w:r>
      <w:r w:rsidR="00196DBF">
        <w:rPr>
          <w:lang w:val="se-NO"/>
        </w:rPr>
        <w:t>vuođa</w:t>
      </w:r>
      <w:r w:rsidR="00231E27">
        <w:rPr>
          <w:lang w:val="se-NO"/>
        </w:rPr>
        <w:t>, ja</w:t>
      </w:r>
      <w:r w:rsidR="00F659EC">
        <w:rPr>
          <w:lang w:val="se-NO"/>
        </w:rPr>
        <w:t xml:space="preserve"> dutkanmateriála lei ráddjejuvvon ja</w:t>
      </w:r>
      <w:r w:rsidR="00394AB4">
        <w:rPr>
          <w:lang w:val="se-NO"/>
        </w:rPr>
        <w:t xml:space="preserve"> čállosat leat</w:t>
      </w:r>
      <w:r w:rsidR="00F659EC">
        <w:rPr>
          <w:lang w:val="se-NO"/>
        </w:rPr>
        <w:t xml:space="preserve"> čállojuvvon áigodagas mii bisttii </w:t>
      </w:r>
      <w:r w:rsidR="00F659EC">
        <w:rPr>
          <w:lang w:val="se-NO"/>
        </w:rPr>
        <w:t>100 jagi</w:t>
      </w:r>
      <w:r w:rsidR="001A5B8F">
        <w:rPr>
          <w:lang w:val="se-NO"/>
        </w:rPr>
        <w:t>, ja fas</w:t>
      </w:r>
      <w:r w:rsidR="00A0036D">
        <w:rPr>
          <w:lang w:val="se-NO"/>
        </w:rPr>
        <w:t xml:space="preserve"> </w:t>
      </w:r>
      <w:r w:rsidR="001A5B8F">
        <w:rPr>
          <w:lang w:val="se-NO"/>
        </w:rPr>
        <w:t>d</w:t>
      </w:r>
      <w:r w:rsidR="00A0036D">
        <w:rPr>
          <w:lang w:val="se-NO"/>
        </w:rPr>
        <w:t>án dutkamuša materiála</w:t>
      </w:r>
      <w:r w:rsidR="00351D6A">
        <w:rPr>
          <w:lang w:val="se-NO"/>
        </w:rPr>
        <w:t xml:space="preserve"> </w:t>
      </w:r>
      <w:r w:rsidR="00A0036D">
        <w:rPr>
          <w:lang w:val="se-NO"/>
        </w:rPr>
        <w:t>lea</w:t>
      </w:r>
      <w:r w:rsidR="0068737C">
        <w:rPr>
          <w:lang w:val="se-NO"/>
        </w:rPr>
        <w:t xml:space="preserve"> ollu stuorit</w:t>
      </w:r>
      <w:r w:rsidR="00AA1559">
        <w:rPr>
          <w:lang w:val="se-NO"/>
        </w:rPr>
        <w:t>,</w:t>
      </w:r>
      <w:r w:rsidR="00A0036D">
        <w:rPr>
          <w:lang w:val="se-NO"/>
        </w:rPr>
        <w:t xml:space="preserve"> čállojuvvon 14 jagi ággis, ja ovddasta min áiggi čálálaš giela.</w:t>
      </w:r>
    </w:p>
    <w:p w:rsidR="00321D60" w:rsidRDefault="00E929D6" w:rsidP="00AB2410">
      <w:pPr>
        <w:pStyle w:val="Normla-vuosttalinnjsiskelii"/>
        <w:ind w:firstLine="0"/>
        <w:rPr>
          <w:lang w:val="se-NO"/>
        </w:rPr>
      </w:pPr>
      <w:r>
        <w:rPr>
          <w:lang w:val="se-NO"/>
        </w:rPr>
        <w:tab/>
      </w:r>
      <w:r w:rsidR="00E53D19" w:rsidRPr="00E53D19">
        <w:rPr>
          <w:lang w:val="se-NO"/>
        </w:rPr>
        <w:t xml:space="preserve">Dutkanmateriálas letne </w:t>
      </w:r>
      <w:r w:rsidR="00E53D19" w:rsidRPr="00C05843">
        <w:rPr>
          <w:lang w:val="se-NO"/>
        </w:rPr>
        <w:t xml:space="preserve">čoaggán </w:t>
      </w:r>
      <w:r w:rsidR="003350A2" w:rsidRPr="00C05843">
        <w:rPr>
          <w:lang w:val="se-NO"/>
        </w:rPr>
        <w:t>substantiivvaid</w:t>
      </w:r>
      <w:r w:rsidR="003350A2">
        <w:rPr>
          <w:lang w:val="se-NO"/>
        </w:rPr>
        <w:t xml:space="preserve"> main leat </w:t>
      </w:r>
      <w:r w:rsidR="003350A2" w:rsidRPr="00E53D19">
        <w:rPr>
          <w:lang w:val="se-NO"/>
        </w:rPr>
        <w:t>unnimusat logi SOG-hámi</w:t>
      </w:r>
      <w:r w:rsidR="003350A2">
        <w:rPr>
          <w:lang w:val="se-NO"/>
        </w:rPr>
        <w:t xml:space="preserve"> </w:t>
      </w:r>
      <w:r w:rsidR="003350A2" w:rsidRPr="00E53D19">
        <w:rPr>
          <w:lang w:val="se-NO"/>
        </w:rPr>
        <w:t>korpusis</w:t>
      </w:r>
      <w:r w:rsidR="00C05843">
        <w:rPr>
          <w:lang w:val="se-NO"/>
        </w:rPr>
        <w:t xml:space="preserve"> (154 substantiivva)</w:t>
      </w:r>
      <w:r w:rsidR="003350A2">
        <w:rPr>
          <w:lang w:val="se-NO"/>
        </w:rPr>
        <w:t>. Dáin substantiivvain letne váldán</w:t>
      </w:r>
      <w:r w:rsidR="007E2F74">
        <w:rPr>
          <w:lang w:val="se-NO"/>
        </w:rPr>
        <w:t xml:space="preserve"> dan</w:t>
      </w:r>
      <w:r w:rsidR="003350A2">
        <w:rPr>
          <w:lang w:val="se-NO"/>
        </w:rPr>
        <w:t xml:space="preserve"> </w:t>
      </w:r>
      <w:r w:rsidR="00E53D19" w:rsidRPr="00E53D19">
        <w:rPr>
          <w:lang w:val="se-NO"/>
        </w:rPr>
        <w:t>100 substantiivva main gorálaččat leat eanemus</w:t>
      </w:r>
      <w:r w:rsidR="00E53D19">
        <w:rPr>
          <w:lang w:val="se-NO"/>
        </w:rPr>
        <w:t xml:space="preserve"> </w:t>
      </w:r>
      <w:r w:rsidR="00E53D19" w:rsidRPr="00E53D19">
        <w:rPr>
          <w:lang w:val="se-NO"/>
        </w:rPr>
        <w:t xml:space="preserve">SOG-hámit </w:t>
      </w:r>
      <w:r w:rsidR="00E53D19" w:rsidRPr="006D3372">
        <w:rPr>
          <w:i/>
          <w:lang w:val="se-NO"/>
        </w:rPr>
        <w:t>ieža</w:t>
      </w:r>
      <w:r w:rsidR="00E53D19" w:rsidRPr="00E53D19">
        <w:rPr>
          <w:lang w:val="se-NO"/>
        </w:rPr>
        <w:t>-gihpuid ektui</w:t>
      </w:r>
      <w:r w:rsidR="000F2784">
        <w:rPr>
          <w:lang w:val="se-NO"/>
        </w:rPr>
        <w:t>, oktiibuot 5063 SOG-hámi</w:t>
      </w:r>
      <w:r w:rsidR="00E53D19" w:rsidRPr="00E53D19">
        <w:rPr>
          <w:lang w:val="se-NO"/>
        </w:rPr>
        <w:t>. Substantiivvaid letne rátkán gávcci jovkui sániid semantihka mielde, geahča tabealla</w:t>
      </w:r>
      <w:r w:rsidR="001A5709">
        <w:rPr>
          <w:lang w:val="se-NO"/>
        </w:rPr>
        <w:t> </w:t>
      </w:r>
      <w:r w:rsidR="00E53D19" w:rsidRPr="00E53D19">
        <w:rPr>
          <w:lang w:val="se-NO"/>
        </w:rPr>
        <w:t>1.</w:t>
      </w:r>
      <w:r w:rsidR="003A4C84">
        <w:rPr>
          <w:lang w:val="se-NO"/>
        </w:rPr>
        <w:t xml:space="preserve"> Buot substantiivvat leat</w:t>
      </w:r>
      <w:r w:rsidR="00E61553">
        <w:rPr>
          <w:lang w:val="se-NO"/>
        </w:rPr>
        <w:t xml:space="preserve"> refleksiiva</w:t>
      </w:r>
      <w:r w:rsidR="003A4C84">
        <w:rPr>
          <w:lang w:val="se-NO"/>
        </w:rPr>
        <w:t xml:space="preserve"> oamastanráhkadusa oamit, ja dat ráddje semantihka dulkonvejolašvuođaid, ja moai kommenterejetne vejolaš eará dulkomiid.</w:t>
      </w:r>
      <w:r w:rsidR="00E53D19" w:rsidRPr="00E53D19">
        <w:rPr>
          <w:lang w:val="se-NO"/>
        </w:rPr>
        <w:t xml:space="preserve"> Gurut ceakkočuolddas leat substantiivvat main gorálaččat leat eanet go 50</w:t>
      </w:r>
      <w:r w:rsidR="00CC651D">
        <w:rPr>
          <w:lang w:val="se-NO"/>
        </w:rPr>
        <w:t> </w:t>
      </w:r>
      <w:r w:rsidR="00E53D19" w:rsidRPr="00E53D19">
        <w:rPr>
          <w:lang w:val="se-NO"/>
        </w:rPr>
        <w:t xml:space="preserve">% SOG-hámi </w:t>
      </w:r>
      <w:r w:rsidR="00E53D19" w:rsidRPr="006D3372">
        <w:rPr>
          <w:i/>
          <w:lang w:val="se-NO"/>
        </w:rPr>
        <w:t>ieža</w:t>
      </w:r>
      <w:r w:rsidR="00E53D19" w:rsidRPr="00E53D19">
        <w:rPr>
          <w:lang w:val="se-NO"/>
        </w:rPr>
        <w:t>-gihpuid ektui. Maiddái olgeš kolonnas leat</w:t>
      </w:r>
      <w:r w:rsidR="009F1438">
        <w:rPr>
          <w:lang w:val="se-NO"/>
        </w:rPr>
        <w:t xml:space="preserve"> </w:t>
      </w:r>
      <w:r w:rsidR="00E53D19" w:rsidRPr="00E53D19">
        <w:rPr>
          <w:lang w:val="se-NO"/>
        </w:rPr>
        <w:t>substantiivvat main dávjjimusat lea SOG-hápmi, muhto gorálaččat 50</w:t>
      </w:r>
      <w:r w:rsidR="00A92A4A">
        <w:rPr>
          <w:lang w:val="se-NO"/>
        </w:rPr>
        <w:t> </w:t>
      </w:r>
      <w:r w:rsidR="00E53D19" w:rsidRPr="00E53D19">
        <w:rPr>
          <w:lang w:val="se-NO"/>
        </w:rPr>
        <w:t>% dahje unnit.</w:t>
      </w:r>
    </w:p>
    <w:p w:rsidR="00124CC5" w:rsidRDefault="00124CC5" w:rsidP="00AB2410">
      <w:pPr>
        <w:pStyle w:val="Normla-vuosttalinnjsiskelii"/>
        <w:ind w:firstLine="0"/>
        <w:rPr>
          <w:lang w:val="se-NO"/>
        </w:rPr>
      </w:pPr>
      <w:r>
        <w:rPr>
          <w:lang w:val="se-NO"/>
        </w:rPr>
        <w:tab/>
      </w:r>
      <w:proofErr w:type="spellStart"/>
      <w:r>
        <w:t>Earutkeahtes</w:t>
      </w:r>
      <w:proofErr w:type="spellEnd"/>
      <w:r>
        <w:t xml:space="preserve"> ja </w:t>
      </w:r>
      <w:proofErr w:type="spellStart"/>
      <w:r>
        <w:t>e</w:t>
      </w:r>
      <w:r w:rsidRPr="00263A89">
        <w:t>a</w:t>
      </w:r>
      <w:r>
        <w:t>ruhahtti</w:t>
      </w:r>
      <w:proofErr w:type="spellEnd"/>
      <w:r>
        <w:t xml:space="preserve"> </w:t>
      </w:r>
      <w:proofErr w:type="spellStart"/>
      <w:r>
        <w:t>oamasteami</w:t>
      </w:r>
      <w:proofErr w:type="spellEnd"/>
      <w:r>
        <w:t xml:space="preserve"> </w:t>
      </w:r>
      <w:proofErr w:type="spellStart"/>
      <w:r>
        <w:t>erohus</w:t>
      </w:r>
      <w:proofErr w:type="spellEnd"/>
      <w:r>
        <w:t xml:space="preserve"> </w:t>
      </w:r>
      <w:proofErr w:type="spellStart"/>
      <w:r>
        <w:t>oamastanráhkadusa</w:t>
      </w:r>
      <w:proofErr w:type="spellEnd"/>
      <w:r>
        <w:t xml:space="preserve"> </w:t>
      </w:r>
      <w:proofErr w:type="spellStart"/>
      <w:r>
        <w:t>bokte</w:t>
      </w:r>
      <w:proofErr w:type="spellEnd"/>
      <w:r>
        <w:t xml:space="preserve"> </w:t>
      </w:r>
      <w:proofErr w:type="spellStart"/>
      <w:r>
        <w:t>gávdno</w:t>
      </w:r>
      <w:proofErr w:type="spellEnd"/>
      <w:r>
        <w:t xml:space="preserve"> </w:t>
      </w:r>
      <w:proofErr w:type="spellStart"/>
      <w:r>
        <w:t>máŋggain</w:t>
      </w:r>
      <w:proofErr w:type="spellEnd"/>
      <w:r>
        <w:t xml:space="preserve"> </w:t>
      </w:r>
      <w:proofErr w:type="spellStart"/>
      <w:r>
        <w:t>gielain</w:t>
      </w:r>
      <w:proofErr w:type="spellEnd"/>
      <w:r>
        <w:t xml:space="preserve"> </w:t>
      </w:r>
      <w:proofErr w:type="spellStart"/>
      <w:r>
        <w:t>máŋgga</w:t>
      </w:r>
      <w:proofErr w:type="spellEnd"/>
      <w:r>
        <w:t xml:space="preserve"> </w:t>
      </w:r>
      <w:proofErr w:type="spellStart"/>
      <w:r>
        <w:t>kontineanttas</w:t>
      </w:r>
      <w:proofErr w:type="spellEnd"/>
      <w:r w:rsidR="00D75FB4">
        <w:rPr>
          <w:lang w:val="se-NO"/>
        </w:rPr>
        <w:t>,</w:t>
      </w:r>
      <w:r>
        <w:t xml:space="preserve"> </w:t>
      </w:r>
      <w:proofErr w:type="spellStart"/>
      <w:r>
        <w:t>muhto</w:t>
      </w:r>
      <w:proofErr w:type="spellEnd"/>
      <w:r>
        <w:t xml:space="preserve"> </w:t>
      </w:r>
      <w:proofErr w:type="spellStart"/>
      <w:r>
        <w:t>dávjjit</w:t>
      </w:r>
      <w:proofErr w:type="spellEnd"/>
      <w:r>
        <w:t xml:space="preserve"> </w:t>
      </w:r>
      <w:proofErr w:type="spellStart"/>
      <w:r>
        <w:t>unna</w:t>
      </w:r>
      <w:proofErr w:type="spellEnd"/>
      <w:r>
        <w:t xml:space="preserve"> </w:t>
      </w:r>
      <w:proofErr w:type="spellStart"/>
      <w:r>
        <w:t>gielain</w:t>
      </w:r>
      <w:proofErr w:type="spellEnd"/>
      <w:r>
        <w:t xml:space="preserve"> </w:t>
      </w:r>
      <w:proofErr w:type="spellStart"/>
      <w:r>
        <w:t>go</w:t>
      </w:r>
      <w:proofErr w:type="spellEnd"/>
      <w:r>
        <w:t xml:space="preserve"> </w:t>
      </w:r>
      <w:proofErr w:type="spellStart"/>
      <w:r>
        <w:t>stuorra</w:t>
      </w:r>
      <w:proofErr w:type="spellEnd"/>
      <w:r>
        <w:t xml:space="preserve"> </w:t>
      </w:r>
      <w:proofErr w:type="spellStart"/>
      <w:r>
        <w:t>gielain</w:t>
      </w:r>
      <w:proofErr w:type="spellEnd"/>
      <w:r>
        <w:t xml:space="preserve"> (</w:t>
      </w:r>
      <w:proofErr w:type="spellStart"/>
      <w:r>
        <w:t>Dixon</w:t>
      </w:r>
      <w:proofErr w:type="spellEnd"/>
      <w:r>
        <w:t xml:space="preserve"> 2009: 278)</w:t>
      </w:r>
      <w:r>
        <w:rPr>
          <w:lang w:val="se-NO"/>
        </w:rPr>
        <w:t xml:space="preserve">. Letne buohtastahttán sámegiela bohtosiid eará eamiálbmotgielaiguin maid birra letne gávdnan dieđuid antologiijas maid </w:t>
      </w:r>
      <w:proofErr w:type="spellStart"/>
      <w:r>
        <w:t>Chappell</w:t>
      </w:r>
      <w:proofErr w:type="spellEnd"/>
      <w:r>
        <w:rPr>
          <w:lang w:val="se-NO"/>
        </w:rPr>
        <w:t xml:space="preserve"> </w:t>
      </w:r>
      <w:r>
        <w:t>&amp; McGregor</w:t>
      </w:r>
      <w:r>
        <w:rPr>
          <w:lang w:val="se-NO"/>
        </w:rPr>
        <w:t xml:space="preserve"> (1998)</w:t>
      </w:r>
      <w:r>
        <w:rPr>
          <w:lang w:val="en-US"/>
        </w:rPr>
        <w:t xml:space="preserve"> </w:t>
      </w:r>
      <w:proofErr w:type="spellStart"/>
      <w:r>
        <w:rPr>
          <w:lang w:val="en-US"/>
        </w:rPr>
        <w:t>leaba</w:t>
      </w:r>
      <w:proofErr w:type="spellEnd"/>
      <w:r>
        <w:rPr>
          <w:lang w:val="en-US"/>
        </w:rPr>
        <w:t xml:space="preserve"> </w:t>
      </w:r>
      <w:proofErr w:type="spellStart"/>
      <w:r>
        <w:rPr>
          <w:lang w:val="en-US"/>
        </w:rPr>
        <w:t>doaimmahan</w:t>
      </w:r>
      <w:proofErr w:type="spellEnd"/>
      <w:r w:rsidR="007A3B99">
        <w:rPr>
          <w:lang w:val="en-US"/>
        </w:rPr>
        <w:t xml:space="preserve"> ja </w:t>
      </w:r>
      <w:proofErr w:type="spellStart"/>
      <w:r w:rsidR="007A3B99">
        <w:rPr>
          <w:lang w:val="en-US"/>
        </w:rPr>
        <w:t>dasa</w:t>
      </w:r>
      <w:proofErr w:type="spellEnd"/>
      <w:r w:rsidR="007A3B99">
        <w:rPr>
          <w:lang w:val="en-US"/>
        </w:rPr>
        <w:t xml:space="preserve"> </w:t>
      </w:r>
      <w:proofErr w:type="spellStart"/>
      <w:r w:rsidR="007A3B99">
        <w:rPr>
          <w:lang w:val="en-US"/>
        </w:rPr>
        <w:t>lassin</w:t>
      </w:r>
      <w:proofErr w:type="spellEnd"/>
      <w:r w:rsidR="007A3B99">
        <w:rPr>
          <w:lang w:val="en-US"/>
        </w:rPr>
        <w:t xml:space="preserve"> </w:t>
      </w:r>
      <w:proofErr w:type="spellStart"/>
      <w:r w:rsidR="007A3B99" w:rsidRPr="000A4C3B">
        <w:rPr>
          <w:lang w:val="en-US"/>
        </w:rPr>
        <w:t>Devylder</w:t>
      </w:r>
      <w:proofErr w:type="spellEnd"/>
      <w:r w:rsidR="007A3B99">
        <w:rPr>
          <w:lang w:val="en-US"/>
        </w:rPr>
        <w:t xml:space="preserve"> 2018.</w:t>
      </w:r>
    </w:p>
    <w:p w:rsidR="00B80626" w:rsidRPr="00851767" w:rsidRDefault="00B80626" w:rsidP="00AB2410">
      <w:pPr>
        <w:pStyle w:val="Normla-vuosttalinnjsiskelii"/>
        <w:rPr>
          <w:lang w:val="se-NO"/>
        </w:rPr>
      </w:pPr>
    </w:p>
    <w:tbl>
      <w:tblPr>
        <w:tblStyle w:val="Tabellrutenett"/>
        <w:tblW w:w="0" w:type="auto"/>
        <w:tblLook w:val="04A0" w:firstRow="1" w:lastRow="0" w:firstColumn="1" w:lastColumn="0" w:noHBand="0" w:noVBand="1"/>
      </w:tblPr>
      <w:tblGrid>
        <w:gridCol w:w="1488"/>
        <w:gridCol w:w="4101"/>
        <w:gridCol w:w="2701"/>
      </w:tblGrid>
      <w:tr w:rsidR="002E689D" w:rsidTr="009301A2">
        <w:tc>
          <w:tcPr>
            <w:tcW w:w="1488" w:type="dxa"/>
          </w:tcPr>
          <w:p w:rsidR="002E689D" w:rsidRPr="002E689D" w:rsidRDefault="002E689D" w:rsidP="003658AA">
            <w:pPr>
              <w:pStyle w:val="Normla-vuosttalinnjsiskelii"/>
              <w:keepNext/>
              <w:keepLines/>
              <w:spacing w:before="120" w:after="120" w:line="240" w:lineRule="auto"/>
              <w:ind w:firstLine="0"/>
              <w:rPr>
                <w:b/>
                <w:lang w:val="se-NO"/>
              </w:rPr>
            </w:pPr>
            <w:r w:rsidRPr="002E689D">
              <w:rPr>
                <w:b/>
                <w:lang w:val="se-NO"/>
              </w:rPr>
              <w:lastRenderedPageBreak/>
              <w:t>Sátnejoavku</w:t>
            </w:r>
          </w:p>
        </w:tc>
        <w:tc>
          <w:tcPr>
            <w:tcW w:w="4101" w:type="dxa"/>
          </w:tcPr>
          <w:p w:rsidR="002E689D" w:rsidRPr="002E689D" w:rsidRDefault="002E689D" w:rsidP="003658AA">
            <w:pPr>
              <w:pStyle w:val="Normla-vuosttalinnjsiskelii"/>
              <w:keepNext/>
              <w:keepLines/>
              <w:spacing w:before="120" w:after="120" w:line="240" w:lineRule="auto"/>
              <w:ind w:firstLine="0"/>
              <w:rPr>
                <w:b/>
                <w:lang w:val="se-NO"/>
              </w:rPr>
            </w:pPr>
            <w:r w:rsidRPr="002E689D">
              <w:rPr>
                <w:b/>
                <w:lang w:val="se-NO"/>
              </w:rPr>
              <w:t>100–51 % SOG</w:t>
            </w:r>
          </w:p>
        </w:tc>
        <w:tc>
          <w:tcPr>
            <w:tcW w:w="2701" w:type="dxa"/>
          </w:tcPr>
          <w:p w:rsidR="002E689D" w:rsidRPr="002E689D" w:rsidRDefault="002E689D" w:rsidP="003658AA">
            <w:pPr>
              <w:pStyle w:val="Normla-vuosttalinnjsiskelii"/>
              <w:keepNext/>
              <w:keepLines/>
              <w:spacing w:before="120" w:after="120" w:line="240" w:lineRule="auto"/>
              <w:ind w:firstLine="0"/>
              <w:rPr>
                <w:b/>
                <w:lang w:val="se-NO"/>
              </w:rPr>
            </w:pPr>
            <w:r w:rsidRPr="002E689D">
              <w:rPr>
                <w:b/>
                <w:lang w:val="se-NO"/>
              </w:rPr>
              <w:t>50–34 % SOG</w:t>
            </w:r>
          </w:p>
        </w:tc>
      </w:tr>
      <w:tr w:rsidR="002E689D" w:rsidTr="009301A2">
        <w:tc>
          <w:tcPr>
            <w:tcW w:w="1488" w:type="dxa"/>
          </w:tcPr>
          <w:p w:rsidR="002E689D" w:rsidRPr="000A3AD5" w:rsidRDefault="002E689D" w:rsidP="003658AA">
            <w:pPr>
              <w:pStyle w:val="Normla-vuosttalinnjsiskelii"/>
              <w:keepNext/>
              <w:keepLines/>
              <w:spacing w:before="120" w:after="120" w:line="240" w:lineRule="auto"/>
              <w:ind w:firstLine="0"/>
              <w:rPr>
                <w:b/>
                <w:i/>
                <w:lang w:val="se-NO"/>
              </w:rPr>
            </w:pPr>
            <w:r w:rsidRPr="000A3AD5">
              <w:rPr>
                <w:b/>
                <w:i/>
                <w:lang w:val="se-NO"/>
              </w:rPr>
              <w:t>Fuolkevuohta ja ustitvuohta</w:t>
            </w:r>
          </w:p>
        </w:tc>
        <w:tc>
          <w:tcPr>
            <w:tcW w:w="41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áddjá áhkku áhčáš áhčči bárdni bártnáš čivga eadni eamit gánda ipmil isit máddu mánná nieida oabbá olbmáš reaŋggaš ustit verdde vieljaš viellja vilbealle</w:t>
            </w:r>
          </w:p>
        </w:tc>
        <w:tc>
          <w:tcPr>
            <w:tcW w:w="27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fuolki guoibmi irgi joavku moarsi olmmái skibir váhnen</w:t>
            </w:r>
          </w:p>
        </w:tc>
      </w:tr>
      <w:tr w:rsidR="002E689D" w:rsidTr="009301A2">
        <w:tc>
          <w:tcPr>
            <w:tcW w:w="1488" w:type="dxa"/>
          </w:tcPr>
          <w:p w:rsidR="002E689D" w:rsidRPr="000A3AD5" w:rsidRDefault="0007527A" w:rsidP="003658AA">
            <w:pPr>
              <w:pStyle w:val="Normla-vuosttalinnjsiskelii"/>
              <w:keepNext/>
              <w:keepLines/>
              <w:spacing w:before="120" w:after="120" w:line="240" w:lineRule="auto"/>
              <w:ind w:firstLine="0"/>
              <w:rPr>
                <w:b/>
                <w:i/>
                <w:lang w:val="se-NO"/>
              </w:rPr>
            </w:pPr>
            <w:r w:rsidRPr="000A3AD5">
              <w:rPr>
                <w:b/>
                <w:i/>
                <w:lang w:val="se-NO"/>
              </w:rPr>
              <w:t>Rumaš, maiddái metaforalaš rumašsánit</w:t>
            </w:r>
          </w:p>
        </w:tc>
        <w:tc>
          <w:tcPr>
            <w:tcW w:w="41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giehta heagga miella searat váibmu</w:t>
            </w:r>
          </w:p>
        </w:tc>
        <w:tc>
          <w:tcPr>
            <w:tcW w:w="27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čalbmi fápmu jietna juolgi nákca oaivi siellu</w:t>
            </w:r>
          </w:p>
        </w:tc>
      </w:tr>
      <w:tr w:rsidR="002E689D" w:rsidTr="009301A2">
        <w:tc>
          <w:tcPr>
            <w:tcW w:w="1488" w:type="dxa"/>
          </w:tcPr>
          <w:p w:rsidR="002E689D" w:rsidRPr="000A3AD5" w:rsidRDefault="0007527A" w:rsidP="003658AA">
            <w:pPr>
              <w:pStyle w:val="Normla-vuosttalinnjsiskelii"/>
              <w:keepNext/>
              <w:keepLines/>
              <w:spacing w:before="120" w:after="120" w:line="240" w:lineRule="auto"/>
              <w:ind w:firstLine="0"/>
              <w:rPr>
                <w:b/>
                <w:i/>
                <w:lang w:val="se-NO"/>
              </w:rPr>
            </w:pPr>
            <w:r w:rsidRPr="000A3AD5">
              <w:rPr>
                <w:b/>
                <w:i/>
                <w:lang w:val="se-NO"/>
              </w:rPr>
              <w:t>Buktagat</w:t>
            </w:r>
          </w:p>
        </w:tc>
        <w:tc>
          <w:tcPr>
            <w:tcW w:w="41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čoahkkin duopmu dutkamuš dutkanbargu girji gálvu lohpádus luodda ođđajagesárdni preassadieđáhus rahpansárdni raporta reive suddu sáhka sáhkavuorru sárdni sátnevuorru vealgi vuosteháhku</w:t>
            </w:r>
          </w:p>
        </w:tc>
        <w:tc>
          <w:tcPr>
            <w:tcW w:w="2701" w:type="dxa"/>
          </w:tcPr>
          <w:p w:rsidR="002E689D" w:rsidRPr="00DF6CA0" w:rsidRDefault="0007527A" w:rsidP="003658AA">
            <w:pPr>
              <w:pStyle w:val="Normla-vuosttalinnjsiskelii"/>
              <w:keepNext/>
              <w:keepLines/>
              <w:spacing w:before="120" w:after="120" w:line="240" w:lineRule="auto"/>
              <w:ind w:firstLine="0"/>
              <w:rPr>
                <w:i/>
                <w:lang w:val="se-NO"/>
              </w:rPr>
            </w:pPr>
            <w:r w:rsidRPr="00DF6CA0">
              <w:rPr>
                <w:i/>
                <w:lang w:val="se-NO"/>
              </w:rPr>
              <w:t>bihttá cealkámuš čehppodat čálus dahku dikta duodji fálaldat gáibádus jahkečoahkkin mearrádus máhttu mátki niehku oaidnu osku ruovttusiidu sátni</w:t>
            </w:r>
          </w:p>
        </w:tc>
      </w:tr>
      <w:tr w:rsidR="002E689D" w:rsidTr="009301A2">
        <w:tc>
          <w:tcPr>
            <w:tcW w:w="1488" w:type="dxa"/>
          </w:tcPr>
          <w:p w:rsidR="002E689D" w:rsidRPr="000A3AD5" w:rsidRDefault="003573D7" w:rsidP="003658AA">
            <w:pPr>
              <w:pStyle w:val="Normla-vuosttalinnjsiskelii"/>
              <w:keepNext/>
              <w:keepLines/>
              <w:spacing w:before="120" w:after="120" w:line="240" w:lineRule="auto"/>
              <w:ind w:firstLine="0"/>
              <w:rPr>
                <w:b/>
                <w:i/>
                <w:lang w:val="se-NO"/>
              </w:rPr>
            </w:pPr>
            <w:r w:rsidRPr="000A3AD5">
              <w:rPr>
                <w:b/>
                <w:i/>
                <w:lang w:val="se-NO"/>
              </w:rPr>
              <w:t>Identiteahtta</w:t>
            </w:r>
          </w:p>
        </w:tc>
        <w:tc>
          <w:tcPr>
            <w:tcW w:w="41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dáhpi dáidu namma oahppu</w:t>
            </w:r>
          </w:p>
        </w:tc>
        <w:tc>
          <w:tcPr>
            <w:tcW w:w="27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áigi beaivi eallinahki geatnegasvuohta ruoktu vuoigatvuohta</w:t>
            </w:r>
          </w:p>
        </w:tc>
      </w:tr>
      <w:tr w:rsidR="002E689D" w:rsidTr="009301A2">
        <w:tc>
          <w:tcPr>
            <w:tcW w:w="1488" w:type="dxa"/>
          </w:tcPr>
          <w:p w:rsidR="002E689D" w:rsidRPr="000A3AD5" w:rsidRDefault="00E50463" w:rsidP="003658AA">
            <w:pPr>
              <w:pStyle w:val="Normla-vuosttalinnjsiskelii"/>
              <w:keepNext/>
              <w:keepLines/>
              <w:spacing w:before="120" w:after="120" w:line="240" w:lineRule="auto"/>
              <w:ind w:firstLine="0"/>
              <w:rPr>
                <w:b/>
                <w:i/>
                <w:lang w:val="se-NO"/>
              </w:rPr>
            </w:pPr>
            <w:r w:rsidRPr="000A3AD5">
              <w:rPr>
                <w:b/>
                <w:i/>
                <w:lang w:val="se-NO"/>
              </w:rPr>
              <w:t>Eallinláibi</w:t>
            </w:r>
          </w:p>
        </w:tc>
        <w:tc>
          <w:tcPr>
            <w:tcW w:w="41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eallu virgi</w:t>
            </w:r>
            <w:r w:rsidR="009301A2">
              <w:rPr>
                <w:i/>
                <w:lang w:val="se-NO"/>
              </w:rPr>
              <w:t xml:space="preserve"> </w:t>
            </w:r>
            <w:r w:rsidR="009301A2" w:rsidRPr="00DF6CA0">
              <w:rPr>
                <w:i/>
                <w:lang w:val="se-NO"/>
              </w:rPr>
              <w:t>boazu</w:t>
            </w:r>
          </w:p>
        </w:tc>
        <w:tc>
          <w:tcPr>
            <w:tcW w:w="27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bargu</w:t>
            </w:r>
          </w:p>
        </w:tc>
      </w:tr>
      <w:tr w:rsidR="002E689D" w:rsidTr="009301A2">
        <w:tc>
          <w:tcPr>
            <w:tcW w:w="1488" w:type="dxa"/>
          </w:tcPr>
          <w:p w:rsidR="002E689D" w:rsidRPr="000A3AD5" w:rsidRDefault="00E50463" w:rsidP="003658AA">
            <w:pPr>
              <w:pStyle w:val="Normla-vuosttalinnjsiskelii"/>
              <w:keepNext/>
              <w:keepLines/>
              <w:spacing w:before="120" w:after="120" w:line="240" w:lineRule="auto"/>
              <w:ind w:firstLine="0"/>
              <w:rPr>
                <w:b/>
                <w:i/>
                <w:lang w:val="se-NO"/>
              </w:rPr>
            </w:pPr>
            <w:r w:rsidRPr="000A3AD5">
              <w:rPr>
                <w:b/>
                <w:i/>
                <w:lang w:val="se-NO"/>
              </w:rPr>
              <w:t>Eará</w:t>
            </w:r>
          </w:p>
        </w:tc>
        <w:tc>
          <w:tcPr>
            <w:tcW w:w="41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barta uksa</w:t>
            </w:r>
          </w:p>
        </w:tc>
        <w:tc>
          <w:tcPr>
            <w:tcW w:w="2701" w:type="dxa"/>
          </w:tcPr>
          <w:p w:rsidR="002E689D" w:rsidRPr="00DF6CA0" w:rsidRDefault="00E50463" w:rsidP="003658AA">
            <w:pPr>
              <w:pStyle w:val="Normla-vuosttalinnjsiskelii"/>
              <w:keepNext/>
              <w:keepLines/>
              <w:spacing w:before="120" w:after="120" w:line="240" w:lineRule="auto"/>
              <w:ind w:firstLine="0"/>
              <w:rPr>
                <w:i/>
                <w:lang w:val="se-NO"/>
              </w:rPr>
            </w:pPr>
            <w:r w:rsidRPr="00DF6CA0">
              <w:rPr>
                <w:i/>
                <w:lang w:val="se-NO"/>
              </w:rPr>
              <w:t>háldu sadji</w:t>
            </w:r>
            <w:r w:rsidR="009301A2">
              <w:rPr>
                <w:i/>
                <w:lang w:val="se-NO"/>
              </w:rPr>
              <w:t xml:space="preserve"> </w:t>
            </w:r>
            <w:r w:rsidR="009301A2" w:rsidRPr="00DF6CA0">
              <w:rPr>
                <w:i/>
                <w:lang w:val="se-NO"/>
              </w:rPr>
              <w:t>heasta</w:t>
            </w:r>
          </w:p>
        </w:tc>
      </w:tr>
    </w:tbl>
    <w:p w:rsidR="00B80626" w:rsidRPr="00220721" w:rsidRDefault="00F24D8E" w:rsidP="00AB2410">
      <w:pPr>
        <w:pStyle w:val="Bildetekst"/>
      </w:pPr>
      <w:r w:rsidRPr="00E36EB3">
        <w:t xml:space="preserve">Tabealla </w:t>
      </w:r>
      <w:r w:rsidRPr="00E36EB3">
        <w:fldChar w:fldCharType="begin"/>
      </w:r>
      <w:r w:rsidRPr="00E36EB3">
        <w:instrText xml:space="preserve"> SEQ Tabealla \* ARABIC </w:instrText>
      </w:r>
      <w:r w:rsidRPr="00E36EB3">
        <w:fldChar w:fldCharType="separate"/>
      </w:r>
      <w:r w:rsidR="00694471" w:rsidRPr="00E36EB3">
        <w:rPr>
          <w:noProof/>
        </w:rPr>
        <w:t>1</w:t>
      </w:r>
      <w:r w:rsidRPr="00E36EB3">
        <w:fldChar w:fldCharType="end"/>
      </w:r>
      <w:r w:rsidRPr="00E36EB3">
        <w:t xml:space="preserve">. </w:t>
      </w:r>
      <w:r w:rsidR="00E36EB3">
        <w:rPr>
          <w:i w:val="0"/>
        </w:rPr>
        <w:t xml:space="preserve">Substantiivvat </w:t>
      </w:r>
      <w:r w:rsidR="006E5D84">
        <w:rPr>
          <w:i w:val="0"/>
        </w:rPr>
        <w:t>main leat unnimusat 10 SOG-hámi korpusis, ja daid gaskkas da</w:t>
      </w:r>
      <w:r w:rsidR="00081546">
        <w:rPr>
          <w:i w:val="0"/>
        </w:rPr>
        <w:t>t</w:t>
      </w:r>
      <w:r w:rsidR="006E5D84">
        <w:rPr>
          <w:i w:val="0"/>
        </w:rPr>
        <w:t xml:space="preserve"> </w:t>
      </w:r>
      <w:r w:rsidRPr="00E36EB3">
        <w:rPr>
          <w:i w:val="0"/>
        </w:rPr>
        <w:t>100 substantiivva main gorálaččat</w:t>
      </w:r>
      <w:r w:rsidR="00DB25FA" w:rsidRPr="00E36EB3">
        <w:rPr>
          <w:i w:val="0"/>
        </w:rPr>
        <w:t xml:space="preserve"> leat</w:t>
      </w:r>
      <w:r w:rsidRPr="00E36EB3">
        <w:rPr>
          <w:i w:val="0"/>
        </w:rPr>
        <w:t xml:space="preserve"> eanemus SOG-hámit</w:t>
      </w:r>
      <w:r w:rsidRPr="00E36EB3">
        <w:t xml:space="preserve"> ieža</w:t>
      </w:r>
      <w:r w:rsidRPr="00E36EB3">
        <w:rPr>
          <w:i w:val="0"/>
        </w:rPr>
        <w:t xml:space="preserve">-gihpuid ektui. Boađusin lea skála mii manná 100 % rájes </w:t>
      </w:r>
      <w:r w:rsidR="006C526D" w:rsidRPr="00E36EB3">
        <w:rPr>
          <w:i w:val="0"/>
        </w:rPr>
        <w:t>gitta 34 % rádjai. Juohke ruvtto</w:t>
      </w:r>
      <w:r w:rsidRPr="00E36EB3">
        <w:rPr>
          <w:i w:val="0"/>
        </w:rPr>
        <w:t xml:space="preserve"> siste substantiivvat leat ordnejuvvon alfabehtalaččat</w:t>
      </w:r>
      <w:r w:rsidR="00033A6C">
        <w:rPr>
          <w:i w:val="0"/>
        </w:rPr>
        <w:t>.</w:t>
      </w:r>
      <w:r w:rsidR="001F591D">
        <w:rPr>
          <w:i w:val="0"/>
        </w:rPr>
        <w:t xml:space="preserve"> </w:t>
      </w:r>
      <w:r w:rsidR="00641CAE">
        <w:rPr>
          <w:i w:val="0"/>
        </w:rPr>
        <w:t xml:space="preserve">Oktiibuot dát substantiivvat ovddastit </w:t>
      </w:r>
      <w:r w:rsidR="00641CAE" w:rsidRPr="00641CAE">
        <w:rPr>
          <w:i w:val="0"/>
        </w:rPr>
        <w:t>5063 SOG-hámi.</w:t>
      </w:r>
      <w:r w:rsidR="008C1D84">
        <w:rPr>
          <w:i w:val="0"/>
          <w:lang w:val="nb-NO"/>
        </w:rPr>
        <w:t xml:space="preserve"> </w:t>
      </w:r>
    </w:p>
    <w:p w:rsidR="00321D60" w:rsidRDefault="00321D60" w:rsidP="00AB2410">
      <w:pPr>
        <w:pStyle w:val="Normla-vuosttalinnjsiskelii"/>
        <w:rPr>
          <w:lang w:val="se-NO"/>
        </w:rPr>
      </w:pPr>
    </w:p>
    <w:p w:rsidR="0008355A" w:rsidRDefault="00870B16" w:rsidP="005C198A">
      <w:pPr>
        <w:pStyle w:val="Normla-vuosttalinnjsiskelii"/>
        <w:ind w:firstLine="0"/>
        <w:rPr>
          <w:lang w:val="se-NO"/>
        </w:rPr>
      </w:pPr>
      <w:r>
        <w:rPr>
          <w:lang w:val="se-NO"/>
        </w:rPr>
        <w:t>Tabealla 1 vuosttaš joavk</w:t>
      </w:r>
      <w:r w:rsidR="00F2679E">
        <w:rPr>
          <w:lang w:val="se-NO"/>
        </w:rPr>
        <w:t>k</w:t>
      </w:r>
      <w:r>
        <w:rPr>
          <w:lang w:val="se-NO"/>
        </w:rPr>
        <w:t>u</w:t>
      </w:r>
      <w:r w:rsidR="00F2679E">
        <w:rPr>
          <w:lang w:val="se-NO"/>
        </w:rPr>
        <w:t>s</w:t>
      </w:r>
      <w:r>
        <w:rPr>
          <w:lang w:val="se-NO"/>
        </w:rPr>
        <w:t xml:space="preserve"> lea fuolkevuo</w:t>
      </w:r>
      <w:r w:rsidR="008178E1">
        <w:rPr>
          <w:lang w:val="se-NO"/>
        </w:rPr>
        <w:t>hta</w:t>
      </w:r>
      <w:r w:rsidR="00CA365F">
        <w:rPr>
          <w:lang w:val="se-NO"/>
        </w:rPr>
        <w:t>,</w:t>
      </w:r>
      <w:r>
        <w:rPr>
          <w:lang w:val="se-NO"/>
        </w:rPr>
        <w:t xml:space="preserve"> </w:t>
      </w:r>
      <w:r w:rsidR="00F9375F">
        <w:rPr>
          <w:lang w:val="se-NO"/>
        </w:rPr>
        <w:t>mii</w:t>
      </w:r>
      <w:r>
        <w:rPr>
          <w:lang w:val="se-NO"/>
        </w:rPr>
        <w:t xml:space="preserve"> lea </w:t>
      </w:r>
      <w:r w:rsidR="002D40BC" w:rsidRPr="002D40BC">
        <w:rPr>
          <w:lang w:val="se-NO"/>
        </w:rPr>
        <w:t>guovddážis earutkeahtes oamasteamis</w:t>
      </w:r>
      <w:r w:rsidR="00714EB8">
        <w:rPr>
          <w:lang w:val="se-NO"/>
        </w:rPr>
        <w:t>, nugo namuhuvvon kapihttalis 2.2</w:t>
      </w:r>
      <w:r w:rsidR="0008355A">
        <w:rPr>
          <w:lang w:val="se-NO"/>
        </w:rPr>
        <w:t>. Sámegi</w:t>
      </w:r>
      <w:r w:rsidR="00E42462">
        <w:rPr>
          <w:lang w:val="se-NO"/>
        </w:rPr>
        <w:t xml:space="preserve">elas </w:t>
      </w:r>
      <w:r w:rsidR="00C72E75">
        <w:rPr>
          <w:lang w:val="se-NO"/>
        </w:rPr>
        <w:t xml:space="preserve">lea dábálaš </w:t>
      </w:r>
      <w:r w:rsidR="00E42462">
        <w:rPr>
          <w:lang w:val="se-NO"/>
        </w:rPr>
        <w:t>laktit oamastangehčosa</w:t>
      </w:r>
      <w:r w:rsidR="0008355A">
        <w:rPr>
          <w:lang w:val="se-NO"/>
        </w:rPr>
        <w:t xml:space="preserve"> fuolkevuođasáni</w:t>
      </w:r>
      <w:r w:rsidR="00C72E75">
        <w:rPr>
          <w:lang w:val="se-NO"/>
        </w:rPr>
        <w:t>id</w:t>
      </w:r>
      <w:r w:rsidR="00E42462">
        <w:rPr>
          <w:lang w:val="se-NO"/>
        </w:rPr>
        <w:t>e</w:t>
      </w:r>
      <w:r w:rsidR="00C72E75">
        <w:rPr>
          <w:lang w:val="se-NO"/>
        </w:rPr>
        <w:t xml:space="preserve"> eanet</w:t>
      </w:r>
      <w:r w:rsidR="00126629">
        <w:rPr>
          <w:lang w:val="se-NO"/>
        </w:rPr>
        <w:t xml:space="preserve"> s</w:t>
      </w:r>
      <w:proofErr w:type="spellStart"/>
      <w:r w:rsidR="00126629">
        <w:rPr>
          <w:lang w:val="nb-NO"/>
        </w:rPr>
        <w:t>ynt</w:t>
      </w:r>
      <w:proofErr w:type="spellEnd"/>
      <w:r w:rsidR="00126629">
        <w:rPr>
          <w:lang w:val="se-NO"/>
        </w:rPr>
        <w:t>ávssalaš</w:t>
      </w:r>
      <w:r w:rsidR="00C72E75">
        <w:rPr>
          <w:lang w:val="se-NO"/>
        </w:rPr>
        <w:t xml:space="preserve"> oktavuođain go eará substantiivvaid</w:t>
      </w:r>
      <w:r w:rsidR="00E42462">
        <w:rPr>
          <w:lang w:val="se-NO"/>
        </w:rPr>
        <w:t>e</w:t>
      </w:r>
      <w:r w:rsidR="00876FC7">
        <w:rPr>
          <w:lang w:val="se-NO"/>
        </w:rPr>
        <w:t xml:space="preserve"> (Nickel &amp; Sammallahti 2011: 502)</w:t>
      </w:r>
      <w:r w:rsidR="00C72E75">
        <w:rPr>
          <w:lang w:val="se-NO"/>
        </w:rPr>
        <w:t xml:space="preserve">. </w:t>
      </w:r>
    </w:p>
    <w:p w:rsidR="00321D60" w:rsidRDefault="004B1585" w:rsidP="005C198A">
      <w:pPr>
        <w:pStyle w:val="Normla-vuosttalinnjsiskelii"/>
        <w:ind w:firstLine="0"/>
        <w:rPr>
          <w:lang w:val="se-NO"/>
        </w:rPr>
      </w:pPr>
      <w:r>
        <w:rPr>
          <w:lang w:val="se-NO"/>
        </w:rPr>
        <w:tab/>
      </w:r>
      <w:r w:rsidR="00CF1702">
        <w:rPr>
          <w:lang w:val="se-NO"/>
        </w:rPr>
        <w:t>T</w:t>
      </w:r>
      <w:r w:rsidR="007D095C">
        <w:rPr>
          <w:lang w:val="se-NO"/>
        </w:rPr>
        <w:t>abeallas</w:t>
      </w:r>
      <w:r w:rsidR="00CF1702">
        <w:rPr>
          <w:lang w:val="se-NO"/>
        </w:rPr>
        <w:t xml:space="preserve"> 1</w:t>
      </w:r>
      <w:r w:rsidR="007D095C">
        <w:rPr>
          <w:lang w:val="se-NO"/>
        </w:rPr>
        <w:t xml:space="preserve"> leat mielde sánit mat čielgasit leat fuolkevuođasánit, ovdamearkka dihte </w:t>
      </w:r>
      <w:r w:rsidR="007D095C">
        <w:rPr>
          <w:i/>
          <w:lang w:val="se-NO"/>
        </w:rPr>
        <w:t>eadni</w:t>
      </w:r>
      <w:r w:rsidR="00E30F7C" w:rsidRPr="00E30F7C">
        <w:rPr>
          <w:lang w:val="nb-NO"/>
        </w:rPr>
        <w:t>,</w:t>
      </w:r>
      <w:r w:rsidR="007D095C">
        <w:rPr>
          <w:i/>
          <w:lang w:val="se-NO"/>
        </w:rPr>
        <w:t xml:space="preserve"> áhčči</w:t>
      </w:r>
      <w:r w:rsidR="00E30F7C" w:rsidRPr="00E30F7C">
        <w:rPr>
          <w:lang w:val="nb-NO"/>
        </w:rPr>
        <w:t>,</w:t>
      </w:r>
      <w:r w:rsidR="007D095C">
        <w:rPr>
          <w:i/>
          <w:lang w:val="se-NO"/>
        </w:rPr>
        <w:t xml:space="preserve"> oabbá</w:t>
      </w:r>
      <w:r w:rsidR="00E30F7C">
        <w:rPr>
          <w:lang w:val="nb-NO"/>
        </w:rPr>
        <w:t xml:space="preserve"> ja</w:t>
      </w:r>
      <w:r w:rsidR="007D095C">
        <w:rPr>
          <w:i/>
          <w:lang w:val="se-NO"/>
        </w:rPr>
        <w:t xml:space="preserve"> viellja.</w:t>
      </w:r>
      <w:r w:rsidR="007D095C">
        <w:rPr>
          <w:lang w:val="se-NO"/>
        </w:rPr>
        <w:t xml:space="preserve"> </w:t>
      </w:r>
      <w:r w:rsidR="00081546">
        <w:rPr>
          <w:lang w:val="se-NO"/>
        </w:rPr>
        <w:t>Muhtun suopmaniin</w:t>
      </w:r>
      <w:r w:rsidR="00D7753E">
        <w:rPr>
          <w:lang w:val="se-NO"/>
        </w:rPr>
        <w:t xml:space="preserve"> sátni</w:t>
      </w:r>
      <w:r w:rsidR="00081546">
        <w:rPr>
          <w:lang w:val="se-NO"/>
        </w:rPr>
        <w:t xml:space="preserve"> </w:t>
      </w:r>
      <w:r w:rsidR="007D095C" w:rsidRPr="00081546">
        <w:rPr>
          <w:i/>
          <w:lang w:val="se-NO"/>
        </w:rPr>
        <w:t>čivga</w:t>
      </w:r>
      <w:r w:rsidR="00081546">
        <w:rPr>
          <w:lang w:val="se-NO"/>
        </w:rPr>
        <w:t xml:space="preserve"> lea </w:t>
      </w:r>
      <w:r w:rsidR="00081546">
        <w:rPr>
          <w:i/>
          <w:lang w:val="se-NO"/>
        </w:rPr>
        <w:t>mánná</w:t>
      </w:r>
      <w:r w:rsidR="00081546">
        <w:rPr>
          <w:lang w:val="se-NO"/>
        </w:rPr>
        <w:t xml:space="preserve">-sáni synonyma, muhto dutkanmateriálas buot </w:t>
      </w:r>
      <w:r w:rsidR="00415C0D">
        <w:rPr>
          <w:i/>
          <w:lang w:val="se-NO"/>
        </w:rPr>
        <w:t>čivga</w:t>
      </w:r>
      <w:r w:rsidR="00415C0D">
        <w:rPr>
          <w:lang w:val="se-NO"/>
        </w:rPr>
        <w:t>-sánit</w:t>
      </w:r>
      <w:r w:rsidR="00081546">
        <w:rPr>
          <w:lang w:val="se-NO"/>
        </w:rPr>
        <w:t xml:space="preserve"> refleksiiva oamastemiin </w:t>
      </w:r>
      <w:r w:rsidR="007D095C">
        <w:rPr>
          <w:lang w:val="se-NO"/>
        </w:rPr>
        <w:t>geavahuvvo</w:t>
      </w:r>
      <w:r w:rsidR="00327338">
        <w:rPr>
          <w:lang w:val="se-NO"/>
        </w:rPr>
        <w:t>jit</w:t>
      </w:r>
      <w:r w:rsidR="007D095C">
        <w:rPr>
          <w:lang w:val="se-NO"/>
        </w:rPr>
        <w:t xml:space="preserve"> elliid birra. Letne</w:t>
      </w:r>
      <w:r w:rsidR="006C526D">
        <w:rPr>
          <w:lang w:val="se-NO"/>
        </w:rPr>
        <w:t xml:space="preserve"> válljen ráhkadit oktasaš</w:t>
      </w:r>
      <w:r w:rsidR="002D40BC" w:rsidRPr="002D40BC">
        <w:rPr>
          <w:lang w:val="se-NO"/>
        </w:rPr>
        <w:t xml:space="preserve"> joavkku fuolkevuođa ja ustitvuođa sániide, danne go </w:t>
      </w:r>
      <w:r w:rsidR="00EA3C5A">
        <w:rPr>
          <w:lang w:val="se-NO"/>
        </w:rPr>
        <w:t>davvi</w:t>
      </w:r>
      <w:r w:rsidR="002D40BC" w:rsidRPr="002D40BC">
        <w:rPr>
          <w:lang w:val="se-NO"/>
        </w:rPr>
        <w:t xml:space="preserve">sámegielas maiddái ustitvuođa sánit dávjá leat SOG. </w:t>
      </w:r>
      <w:r w:rsidR="006C526D">
        <w:rPr>
          <w:lang w:val="se-NO"/>
        </w:rPr>
        <w:t>Ustitvuođasá</w:t>
      </w:r>
      <w:r w:rsidR="00534B1A">
        <w:rPr>
          <w:lang w:val="se-NO"/>
        </w:rPr>
        <w:t>nit</w:t>
      </w:r>
      <w:r w:rsidR="002D40BC" w:rsidRPr="002D40BC">
        <w:rPr>
          <w:lang w:val="se-NO"/>
        </w:rPr>
        <w:t xml:space="preserve"> </w:t>
      </w:r>
      <w:r w:rsidR="002D40BC" w:rsidRPr="006D3372">
        <w:rPr>
          <w:i/>
          <w:lang w:val="se-NO"/>
        </w:rPr>
        <w:t>olbmáš</w:t>
      </w:r>
      <w:r w:rsidR="00E30F7C" w:rsidRPr="00E30F7C">
        <w:rPr>
          <w:lang w:val="nb-NO"/>
        </w:rPr>
        <w:t>,</w:t>
      </w:r>
      <w:r w:rsidR="002D40BC" w:rsidRPr="006D3372">
        <w:rPr>
          <w:i/>
          <w:lang w:val="se-NO"/>
        </w:rPr>
        <w:t xml:space="preserve"> verdde</w:t>
      </w:r>
      <w:r w:rsidR="00E30F7C">
        <w:rPr>
          <w:i/>
          <w:lang w:val="se-NO"/>
        </w:rPr>
        <w:t xml:space="preserve"> </w:t>
      </w:r>
      <w:r w:rsidR="00E30F7C">
        <w:rPr>
          <w:lang w:val="nb-NO"/>
        </w:rPr>
        <w:t>ja</w:t>
      </w:r>
      <w:r w:rsidR="002D40BC" w:rsidRPr="006D3372">
        <w:rPr>
          <w:i/>
          <w:lang w:val="se-NO"/>
        </w:rPr>
        <w:t xml:space="preserve"> ustit</w:t>
      </w:r>
      <w:r w:rsidR="002D40BC" w:rsidRPr="002D40BC">
        <w:rPr>
          <w:lang w:val="se-NO"/>
        </w:rPr>
        <w:t xml:space="preserve"> leat gurut ceakkočuolddas, ja sánit </w:t>
      </w:r>
      <w:r w:rsidR="002D40BC" w:rsidRPr="006D3372">
        <w:rPr>
          <w:i/>
          <w:lang w:val="se-NO"/>
        </w:rPr>
        <w:t>olmmái</w:t>
      </w:r>
      <w:r w:rsidR="00E30F7C">
        <w:rPr>
          <w:i/>
          <w:lang w:val="se-NO"/>
        </w:rPr>
        <w:t xml:space="preserve"> </w:t>
      </w:r>
      <w:r w:rsidR="00E30F7C">
        <w:rPr>
          <w:lang w:val="nb-NO"/>
        </w:rPr>
        <w:t>ja</w:t>
      </w:r>
      <w:r w:rsidR="002D40BC" w:rsidRPr="006D3372">
        <w:rPr>
          <w:i/>
          <w:lang w:val="se-NO"/>
        </w:rPr>
        <w:t xml:space="preserve"> skibir</w:t>
      </w:r>
      <w:r w:rsidR="002D40BC" w:rsidRPr="002D40BC">
        <w:rPr>
          <w:lang w:val="se-NO"/>
        </w:rPr>
        <w:t xml:space="preserve"> leat olgeš ceakkočuolddas. </w:t>
      </w:r>
      <w:r w:rsidR="005C198A">
        <w:rPr>
          <w:lang w:val="se-NO"/>
        </w:rPr>
        <w:t xml:space="preserve">Olgeš </w:t>
      </w:r>
      <w:r w:rsidR="005C198A" w:rsidRPr="006C526D">
        <w:rPr>
          <w:lang w:val="se-NO"/>
        </w:rPr>
        <w:t>ceakkočuolddas lea</w:t>
      </w:r>
      <w:r w:rsidR="005C198A" w:rsidRPr="005C198A">
        <w:rPr>
          <w:lang w:val="se-NO"/>
        </w:rPr>
        <w:t xml:space="preserve"> maiddái</w:t>
      </w:r>
      <w:r w:rsidR="005C198A">
        <w:rPr>
          <w:i/>
          <w:lang w:val="se-NO"/>
        </w:rPr>
        <w:t xml:space="preserve"> </w:t>
      </w:r>
      <w:r w:rsidR="002D40BC" w:rsidRPr="006D3372">
        <w:rPr>
          <w:i/>
          <w:lang w:val="se-NO"/>
        </w:rPr>
        <w:t>joavku</w:t>
      </w:r>
      <w:r w:rsidR="002D40BC" w:rsidRPr="002D40BC">
        <w:rPr>
          <w:lang w:val="se-NO"/>
        </w:rPr>
        <w:t>-</w:t>
      </w:r>
      <w:r w:rsidR="005C198A">
        <w:rPr>
          <w:lang w:val="se-NO"/>
        </w:rPr>
        <w:t>sátni mas leat guokte mearkkašumi. Sánis lea</w:t>
      </w:r>
      <w:r w:rsidR="0073706C">
        <w:rPr>
          <w:lang w:val="se-NO"/>
        </w:rPr>
        <w:t xml:space="preserve"> dávjá</w:t>
      </w:r>
      <w:r w:rsidR="005C198A">
        <w:rPr>
          <w:lang w:val="se-NO"/>
        </w:rPr>
        <w:t xml:space="preserve"> seamma mearkkašupmi</w:t>
      </w:r>
      <w:r w:rsidR="002D40BC" w:rsidRPr="002D40BC">
        <w:rPr>
          <w:lang w:val="se-NO"/>
        </w:rPr>
        <w:t xml:space="preserve"> go </w:t>
      </w:r>
      <w:r w:rsidR="002D40BC" w:rsidRPr="006D3372">
        <w:rPr>
          <w:i/>
          <w:lang w:val="se-NO"/>
        </w:rPr>
        <w:t>bearaš</w:t>
      </w:r>
      <w:r w:rsidR="005C198A">
        <w:rPr>
          <w:lang w:val="se-NO"/>
        </w:rPr>
        <w:t>-sánis,</w:t>
      </w:r>
      <w:r w:rsidR="002D40BC" w:rsidRPr="002D40BC">
        <w:rPr>
          <w:lang w:val="se-NO"/>
        </w:rPr>
        <w:t xml:space="preserve"> </w:t>
      </w:r>
      <w:r w:rsidR="0059687F">
        <w:rPr>
          <w:lang w:val="se-NO"/>
        </w:rPr>
        <w:t>muhto</w:t>
      </w:r>
      <w:r w:rsidR="002D40BC" w:rsidRPr="002D40BC">
        <w:rPr>
          <w:lang w:val="se-NO"/>
        </w:rPr>
        <w:t xml:space="preserve"> </w:t>
      </w:r>
      <w:r w:rsidR="005C198A">
        <w:rPr>
          <w:i/>
          <w:lang w:val="se-NO"/>
        </w:rPr>
        <w:t>joavku</w:t>
      </w:r>
      <w:r w:rsidR="005C198A">
        <w:rPr>
          <w:lang w:val="se-NO"/>
        </w:rPr>
        <w:t xml:space="preserve"> </w:t>
      </w:r>
      <w:r w:rsidR="0059687F">
        <w:rPr>
          <w:lang w:val="se-NO"/>
        </w:rPr>
        <w:t xml:space="preserve">sáhttá maiddái </w:t>
      </w:r>
      <w:r w:rsidR="005C198A">
        <w:rPr>
          <w:lang w:val="se-NO"/>
        </w:rPr>
        <w:t>čujuh</w:t>
      </w:r>
      <w:r w:rsidR="0059687F">
        <w:rPr>
          <w:lang w:val="se-NO"/>
        </w:rPr>
        <w:t>it</w:t>
      </w:r>
      <w:r w:rsidR="005C198A">
        <w:rPr>
          <w:lang w:val="se-NO"/>
        </w:rPr>
        <w:t xml:space="preserve"> olbmuide</w:t>
      </w:r>
      <w:r w:rsidR="002D40BC" w:rsidRPr="002D40BC">
        <w:rPr>
          <w:lang w:val="se-NO"/>
        </w:rPr>
        <w:t xml:space="preserve"> geaiguin cealkaga </w:t>
      </w:r>
      <w:r w:rsidR="002D40BC" w:rsidRPr="002D40BC">
        <w:rPr>
          <w:lang w:val="se-NO"/>
        </w:rPr>
        <w:lastRenderedPageBreak/>
        <w:t xml:space="preserve">subjeakta lea ovdabuktimin musihka, nugo cealkagis </w:t>
      </w:r>
      <w:r w:rsidR="00F9122F">
        <w:rPr>
          <w:lang w:val="se-NO"/>
        </w:rPr>
        <w:t>(</w:t>
      </w:r>
      <w:r w:rsidR="002D40BC" w:rsidRPr="002D40BC">
        <w:rPr>
          <w:lang w:val="se-NO"/>
        </w:rPr>
        <w:t>6</w:t>
      </w:r>
      <w:r w:rsidR="00F9122F">
        <w:rPr>
          <w:lang w:val="se-NO"/>
        </w:rPr>
        <w:t>)</w:t>
      </w:r>
      <w:r w:rsidR="002D40BC" w:rsidRPr="002D40BC">
        <w:rPr>
          <w:lang w:val="se-NO"/>
        </w:rPr>
        <w:t>, muhto goappaš mearkkašumiin sátni heive Fuolkevuohta ja ustitvuohta-jovkui:</w:t>
      </w:r>
    </w:p>
    <w:p w:rsidR="001B0946" w:rsidRDefault="001B0946" w:rsidP="00AB2410">
      <w:pPr>
        <w:pStyle w:val="Giellavdnasat-nummaraston"/>
        <w:rPr>
          <w:lang w:val="se-NO"/>
        </w:rPr>
      </w:pPr>
      <w:bookmarkStart w:id="3" w:name="_Ref27723571"/>
      <w:r w:rsidRPr="001B0946">
        <w:rPr>
          <w:lang w:val="se-NO"/>
        </w:rPr>
        <w:t xml:space="preserve">Mari Boine ođđa </w:t>
      </w:r>
      <w:r w:rsidRPr="00726181">
        <w:rPr>
          <w:b/>
          <w:lang w:val="se-NO"/>
        </w:rPr>
        <w:t>joavkkuinis</w:t>
      </w:r>
      <w:r w:rsidRPr="001B0946">
        <w:rPr>
          <w:lang w:val="se-NO"/>
        </w:rPr>
        <w:t xml:space="preserve"> VeDaKiin geasuhedje lagabui 700 geahčči.</w:t>
      </w:r>
    </w:p>
    <w:bookmarkEnd w:id="3"/>
    <w:p w:rsidR="00726181" w:rsidRDefault="00726181" w:rsidP="00AB2410">
      <w:pPr>
        <w:pStyle w:val="Giellavdnasat-nummaraston"/>
        <w:rPr>
          <w:lang w:val="se-NO"/>
        </w:rPr>
      </w:pPr>
      <w:r w:rsidRPr="00726181">
        <w:rPr>
          <w:b/>
          <w:lang w:val="se-NO"/>
        </w:rPr>
        <w:t>Ipmilan</w:t>
      </w:r>
      <w:r w:rsidRPr="00726181">
        <w:rPr>
          <w:lang w:val="se-NO"/>
        </w:rPr>
        <w:t>, veahket mu.</w:t>
      </w:r>
    </w:p>
    <w:p w:rsidR="000C3E21" w:rsidRDefault="00726181" w:rsidP="00AB2410">
      <w:pPr>
        <w:pStyle w:val="Giellavdnasat-nummaraston"/>
        <w:rPr>
          <w:lang w:val="se-NO"/>
        </w:rPr>
      </w:pPr>
      <w:r w:rsidRPr="00726181">
        <w:rPr>
          <w:lang w:val="se-NO"/>
        </w:rPr>
        <w:t xml:space="preserve">Espánnjalaš kolonisttat suddadedje veahkaválddálaččat indiánaid oskuvieruid katolalaš girku meanuide ja indiánat gárte luohpat </w:t>
      </w:r>
      <w:r w:rsidRPr="00726181">
        <w:rPr>
          <w:b/>
          <w:lang w:val="se-NO"/>
        </w:rPr>
        <w:t>ipmiliinniset</w:t>
      </w:r>
      <w:r w:rsidRPr="00726181">
        <w:rPr>
          <w:lang w:val="se-NO"/>
        </w:rPr>
        <w:t>.</w:t>
      </w:r>
    </w:p>
    <w:p w:rsidR="00726181" w:rsidRPr="004C0959" w:rsidRDefault="00726181" w:rsidP="00AB2410">
      <w:pPr>
        <w:pStyle w:val="Giellavdnasat-nummaraston"/>
        <w:rPr>
          <w:lang w:val="se-NO"/>
        </w:rPr>
      </w:pPr>
      <w:r w:rsidRPr="00726181">
        <w:rPr>
          <w:lang w:val="se-NO"/>
        </w:rPr>
        <w:t xml:space="preserve">– </w:t>
      </w:r>
      <w:r w:rsidR="00331D89" w:rsidRPr="00331D89">
        <w:rPr>
          <w:lang w:val="se-NO"/>
        </w:rPr>
        <w:t>Muhtin lávvordat iđit son l</w:t>
      </w:r>
      <w:r w:rsidR="00331D89">
        <w:rPr>
          <w:lang w:val="se-NO"/>
        </w:rPr>
        <w:t>ohká bardnistis [bárdnásis] : – Vuolgge dál</w:t>
      </w:r>
      <w:r w:rsidR="00331D89" w:rsidRPr="00331D89">
        <w:rPr>
          <w:lang w:val="se-NO"/>
        </w:rPr>
        <w:t xml:space="preserve">, </w:t>
      </w:r>
      <w:r w:rsidR="00331D89" w:rsidRPr="00331D89">
        <w:rPr>
          <w:b/>
          <w:lang w:val="se-NO"/>
        </w:rPr>
        <w:t>reaŋggažan</w:t>
      </w:r>
      <w:r w:rsidR="00331D89">
        <w:rPr>
          <w:lang w:val="se-NO"/>
        </w:rPr>
        <w:t>, čázi viežžat</w:t>
      </w:r>
      <w:r w:rsidR="00331D89" w:rsidRPr="00331D89">
        <w:rPr>
          <w:lang w:val="se-NO"/>
        </w:rPr>
        <w:t>!</w:t>
      </w:r>
    </w:p>
    <w:p w:rsidR="002B5B82" w:rsidRDefault="002B5B82" w:rsidP="00AB2410">
      <w:r>
        <w:t>Muhtun gielain</w:t>
      </w:r>
      <w:r w:rsidR="00610642">
        <w:t xml:space="preserve"> náittosfuolkevuohta ii oaččo seammá oamastanráhkadusa go </w:t>
      </w:r>
      <w:r>
        <w:t xml:space="preserve"> varrafuolkevuo</w:t>
      </w:r>
      <w:r w:rsidR="00610642">
        <w:t>ht</w:t>
      </w:r>
      <w:r>
        <w:t>a</w:t>
      </w:r>
      <w:r w:rsidR="000879E3">
        <w:t>, ovdamearkka dihte paam</w:t>
      </w:r>
      <w:r w:rsidR="00ED0D66">
        <w:t>a</w:t>
      </w:r>
      <w:r w:rsidR="000879E3">
        <w:t>gielas (</w:t>
      </w:r>
      <w:r w:rsidR="000879E3" w:rsidRPr="000879E3">
        <w:t>Devylder 2</w:t>
      </w:r>
      <w:r w:rsidR="000879E3">
        <w:t>018)</w:t>
      </w:r>
      <w:r>
        <w:t xml:space="preserve">. Davvisámegielas </w:t>
      </w:r>
      <w:r w:rsidR="00610642">
        <w:t xml:space="preserve">goappaš joavkkut </w:t>
      </w:r>
      <w:r w:rsidR="00DE746C">
        <w:t>sáhttet geavahuvvot SOG:n</w:t>
      </w:r>
      <w:r>
        <w:t xml:space="preserve">, </w:t>
      </w:r>
      <w:r w:rsidR="00DE746C">
        <w:t>muhto</w:t>
      </w:r>
      <w:r>
        <w:t xml:space="preserve"> sánit nugo </w:t>
      </w:r>
      <w:r w:rsidRPr="006D3372">
        <w:rPr>
          <w:i/>
        </w:rPr>
        <w:t>isit</w:t>
      </w:r>
      <w:r>
        <w:t xml:space="preserve"> ja </w:t>
      </w:r>
      <w:r w:rsidRPr="006D3372">
        <w:rPr>
          <w:i/>
        </w:rPr>
        <w:t>eamit</w:t>
      </w:r>
      <w:r>
        <w:t xml:space="preserve"> leat tabealla gurut ceakkočuolddas, dábáleamos SOG-sániid gaskkas, </w:t>
      </w:r>
      <w:r w:rsidRPr="00DE746C">
        <w:t xml:space="preserve">ja sánit </w:t>
      </w:r>
      <w:r w:rsidRPr="00DE746C">
        <w:rPr>
          <w:i/>
        </w:rPr>
        <w:t>irgi</w:t>
      </w:r>
      <w:r w:rsidRPr="00DE746C">
        <w:t xml:space="preserve"> ja </w:t>
      </w:r>
      <w:r w:rsidRPr="00DE746C">
        <w:rPr>
          <w:i/>
        </w:rPr>
        <w:t>moarsi</w:t>
      </w:r>
      <w:r w:rsidRPr="00DE746C">
        <w:t xml:space="preserve"> leat olgeš ceakkočuolddas</w:t>
      </w:r>
      <w:r w:rsidR="00DE746C">
        <w:t>, eaige leat seamma dábála</w:t>
      </w:r>
      <w:r w:rsidR="00ED6300">
        <w:t>š</w:t>
      </w:r>
      <w:r w:rsidR="00F3161E">
        <w:t xml:space="preserve"> SOG-sánit</w:t>
      </w:r>
      <w:r w:rsidR="00DE746C">
        <w:t>.</w:t>
      </w:r>
      <w:r>
        <w:t xml:space="preserve"> Tabeallas letne bidjan maiddái </w:t>
      </w:r>
      <w:r w:rsidRPr="006D3372">
        <w:rPr>
          <w:i/>
        </w:rPr>
        <w:t>ipmil</w:t>
      </w:r>
      <w:r>
        <w:t xml:space="preserve">-sáni </w:t>
      </w:r>
      <w:r w:rsidR="003A46AB">
        <w:t>F</w:t>
      </w:r>
      <w:r w:rsidR="00312A12" w:rsidRPr="002D40BC">
        <w:t>uolkevuođa</w:t>
      </w:r>
      <w:r w:rsidR="0066514C">
        <w:t>-</w:t>
      </w:r>
      <w:r w:rsidR="00312A12" w:rsidRPr="002D40BC">
        <w:t xml:space="preserve"> ja ustitvuođa</w:t>
      </w:r>
      <w:r>
        <w:t>jovkui</w:t>
      </w:r>
      <w:r w:rsidR="00530B1A">
        <w:t>,</w:t>
      </w:r>
      <w:r>
        <w:t xml:space="preserve"> danne go geavahuvvo</w:t>
      </w:r>
      <w:r w:rsidR="00530B1A">
        <w:t xml:space="preserve"> </w:t>
      </w:r>
      <w:r w:rsidR="003A46AB">
        <w:t xml:space="preserve">oalle </w:t>
      </w:r>
      <w:r w:rsidR="00530B1A">
        <w:t>seamma</w:t>
      </w:r>
      <w:r w:rsidR="002667C0">
        <w:t xml:space="preserve"> </w:t>
      </w:r>
      <w:r w:rsidR="00530B1A">
        <w:t>láhkai go fuolke- ja ustitvuođasánit, ovdamearkka dihte vokatiivan</w:t>
      </w:r>
      <w:r w:rsidR="00530B1A">
        <w:rPr>
          <w:rStyle w:val="Fotnotereferanse"/>
        </w:rPr>
        <w:footnoteReference w:id="6"/>
      </w:r>
      <w:r w:rsidR="003A46AB">
        <w:t xml:space="preserve">, </w:t>
      </w:r>
      <w:r>
        <w:t>cealkag</w:t>
      </w:r>
      <w:r w:rsidR="003A46AB">
        <w:t>is</w:t>
      </w:r>
      <w:r>
        <w:t xml:space="preserve"> </w:t>
      </w:r>
      <w:r w:rsidR="00530B1A">
        <w:t>(</w:t>
      </w:r>
      <w:r>
        <w:t>7</w:t>
      </w:r>
      <w:r w:rsidR="00530B1A">
        <w:t>).</w:t>
      </w:r>
      <w:r>
        <w:t xml:space="preserve"> Materiálas leat maiddái dáhpáhusat main </w:t>
      </w:r>
      <w:r w:rsidRPr="006D3372">
        <w:rPr>
          <w:i/>
        </w:rPr>
        <w:t>ipmil</w:t>
      </w:r>
      <w:r>
        <w:t xml:space="preserve">-sátni  </w:t>
      </w:r>
      <w:r w:rsidR="003A46AB">
        <w:t>geavahuvvo</w:t>
      </w:r>
      <w:r w:rsidR="006625D7">
        <w:t xml:space="preserve"> eará</w:t>
      </w:r>
      <w:r>
        <w:t xml:space="preserve"> </w:t>
      </w:r>
      <w:r w:rsidR="00970992">
        <w:t>funkšuvnna</w:t>
      </w:r>
      <w:r w:rsidR="006625D7">
        <w:t>in</w:t>
      </w:r>
      <w:r>
        <w:t xml:space="preserve">, nugo </w:t>
      </w:r>
      <w:r w:rsidR="002667C0">
        <w:t>c</w:t>
      </w:r>
      <w:r>
        <w:t xml:space="preserve">ealkagis </w:t>
      </w:r>
      <w:r w:rsidR="00530B1A">
        <w:t>(8)</w:t>
      </w:r>
      <w:r>
        <w:t xml:space="preserve"> mas </w:t>
      </w:r>
      <w:r w:rsidRPr="006D3372">
        <w:rPr>
          <w:i/>
        </w:rPr>
        <w:t>ipmiliinniset</w:t>
      </w:r>
      <w:r w:rsidR="002667C0">
        <w:t xml:space="preserve"> lea adve</w:t>
      </w:r>
      <w:r w:rsidR="00530B1A">
        <w:t>rbiála, muhto maiddái dát cealkka geavaha SOG.</w:t>
      </w:r>
    </w:p>
    <w:p w:rsidR="00502EDF" w:rsidRDefault="00A07F0A" w:rsidP="00137C82">
      <w:pPr>
        <w:tabs>
          <w:tab w:val="left" w:pos="426"/>
        </w:tabs>
      </w:pPr>
      <w:r>
        <w:tab/>
      </w:r>
      <w:r w:rsidR="00502EDF">
        <w:t xml:space="preserve">Stuora oassi </w:t>
      </w:r>
      <w:r w:rsidR="00762901">
        <w:t xml:space="preserve">diminutiivasuorgásiin mat leat </w:t>
      </w:r>
      <w:r w:rsidR="00762901" w:rsidRPr="00762901">
        <w:t>F</w:t>
      </w:r>
      <w:r w:rsidR="00502EDF">
        <w:t>uolkevuođa</w:t>
      </w:r>
      <w:r w:rsidR="0066514C">
        <w:t>-</w:t>
      </w:r>
      <w:r w:rsidR="00502EDF">
        <w:t xml:space="preserve"> ja ustitvuođajoavkkus tabeallas 1, leat teavsttain geavahu</w:t>
      </w:r>
      <w:r w:rsidR="00331D89">
        <w:t>vvon vokatiivan. Ce</w:t>
      </w:r>
      <w:r w:rsidR="00530B1A">
        <w:t>alkagis</w:t>
      </w:r>
      <w:r w:rsidR="00502EDF">
        <w:t xml:space="preserve"> </w:t>
      </w:r>
      <w:r w:rsidR="00530B1A">
        <w:t>(9)</w:t>
      </w:r>
      <w:r w:rsidR="00331D89">
        <w:t xml:space="preserve"> lea geavahuvvon substantiiva </w:t>
      </w:r>
      <w:r w:rsidR="00331D89" w:rsidRPr="00331D89">
        <w:rPr>
          <w:i/>
        </w:rPr>
        <w:t>reaŋggaš</w:t>
      </w:r>
      <w:r w:rsidR="007D095C">
        <w:t>, mii dábálaččat geavahuvvo lagaš fuolkemáná birra, nugo boahtá ovdan dán cealkagis</w:t>
      </w:r>
      <w:r w:rsidR="002B1B79">
        <w:rPr>
          <w:rStyle w:val="Fotnotereferanse"/>
        </w:rPr>
        <w:footnoteReference w:id="7"/>
      </w:r>
      <w:r w:rsidR="007D095C">
        <w:t>.</w:t>
      </w:r>
      <w:r w:rsidR="00331D89">
        <w:t xml:space="preserve"> </w:t>
      </w:r>
      <w:r w:rsidR="00CE66ED">
        <w:t>Guokte goalmmádasa</w:t>
      </w:r>
      <w:r w:rsidR="00502EDF">
        <w:t xml:space="preserve"> </w:t>
      </w:r>
      <w:r w:rsidR="00502EDF" w:rsidRPr="006D3372">
        <w:rPr>
          <w:i/>
        </w:rPr>
        <w:t>áh</w:t>
      </w:r>
      <w:r w:rsidR="006D3372" w:rsidRPr="006D3372">
        <w:rPr>
          <w:i/>
        </w:rPr>
        <w:t>č</w:t>
      </w:r>
      <w:r w:rsidR="00502EDF" w:rsidRPr="006D3372">
        <w:rPr>
          <w:i/>
        </w:rPr>
        <w:t>áš</w:t>
      </w:r>
      <w:r w:rsidR="00502EDF">
        <w:t xml:space="preserve">-sáni dáhpáhusain </w:t>
      </w:r>
      <w:r w:rsidR="0066514C">
        <w:t>leat mielde</w:t>
      </w:r>
      <w:r w:rsidR="00502EDF">
        <w:t xml:space="preserve"> </w:t>
      </w:r>
      <w:r w:rsidR="004D2B4E">
        <w:t>ovtta</w:t>
      </w:r>
      <w:r w:rsidR="00502EDF">
        <w:t xml:space="preserve"> girjetihttelis</w:t>
      </w:r>
      <w:r w:rsidR="00530B1A">
        <w:rPr>
          <w:rStyle w:val="Fotnotereferanse"/>
        </w:rPr>
        <w:footnoteReference w:id="8"/>
      </w:r>
      <w:r w:rsidR="00DD3958">
        <w:t>.</w:t>
      </w:r>
    </w:p>
    <w:p w:rsidR="00A07F0A" w:rsidRDefault="00A07F0A" w:rsidP="00AB2410">
      <w:pPr>
        <w:tabs>
          <w:tab w:val="left" w:pos="426"/>
        </w:tabs>
      </w:pPr>
      <w:r>
        <w:tab/>
      </w:r>
      <w:r w:rsidR="00502EDF">
        <w:t>Leage lunddolaš ahte fuolkevuođa- ja ustitvuođasánit adnojuvvojit earutkeahtes sátnin, danne go go</w:t>
      </w:r>
      <w:r w:rsidR="007D095C">
        <w:t>vvidit guovtti dahje eanet olbmuid</w:t>
      </w:r>
      <w:r w:rsidR="00502EDF">
        <w:t xml:space="preserve"> gaskavuođa, </w:t>
      </w:r>
      <w:r w:rsidR="00502EDF" w:rsidRPr="006D3372">
        <w:rPr>
          <w:i/>
        </w:rPr>
        <w:t>viellja</w:t>
      </w:r>
      <w:r w:rsidR="00502EDF">
        <w:t xml:space="preserve"> ii gávdno jus ii leat olmmoš gean viellja dat lea. </w:t>
      </w:r>
      <w:r w:rsidR="008C211A">
        <w:t>M</w:t>
      </w:r>
      <w:r w:rsidR="00502EDF">
        <w:t xml:space="preserve">uhtun fuolkevuođasánit, nugo </w:t>
      </w:r>
      <w:r w:rsidR="00502EDF" w:rsidRPr="006D3372">
        <w:rPr>
          <w:i/>
        </w:rPr>
        <w:t xml:space="preserve">áddjá </w:t>
      </w:r>
      <w:r w:rsidR="004D2B4E">
        <w:t xml:space="preserve">ja </w:t>
      </w:r>
      <w:r w:rsidR="00502EDF" w:rsidRPr="006D3372">
        <w:rPr>
          <w:i/>
        </w:rPr>
        <w:t>áhkku</w:t>
      </w:r>
      <w:r w:rsidR="00502EDF">
        <w:t xml:space="preserve"> </w:t>
      </w:r>
      <w:r w:rsidR="00502EDF">
        <w:lastRenderedPageBreak/>
        <w:t xml:space="preserve">sáhttet govvidit </w:t>
      </w:r>
      <w:r w:rsidR="004D2B4E">
        <w:t>dihto</w:t>
      </w:r>
      <w:r w:rsidR="002667C0">
        <w:t xml:space="preserve"> a</w:t>
      </w:r>
      <w:r w:rsidR="00502EDF">
        <w:t>hkásaš olbmo be</w:t>
      </w:r>
      <w:r w:rsidR="004D2B4E">
        <w:t xml:space="preserve">roškeahttá das leago sus áddjut dahje </w:t>
      </w:r>
      <w:r w:rsidR="00502EDF">
        <w:t xml:space="preserve">áhkkut, muhto </w:t>
      </w:r>
      <w:r w:rsidR="004D2B4E">
        <w:t>go lea oamasteamis sáhka, dalle dat</w:t>
      </w:r>
      <w:r w:rsidR="00502EDF">
        <w:t xml:space="preserve"> </w:t>
      </w:r>
      <w:r w:rsidR="004D2B4E">
        <w:t>lea</w:t>
      </w:r>
      <w:r w:rsidR="00502EDF">
        <w:t xml:space="preserve"> fuolkevuođa</w:t>
      </w:r>
      <w:r w:rsidR="004D2B4E">
        <w:t>sánit</w:t>
      </w:r>
      <w:r w:rsidR="00502EDF">
        <w:t xml:space="preserve">. </w:t>
      </w:r>
    </w:p>
    <w:p w:rsidR="00794047" w:rsidRDefault="00A07F0A" w:rsidP="00AB2410">
      <w:pPr>
        <w:tabs>
          <w:tab w:val="left" w:pos="426"/>
        </w:tabs>
      </w:pPr>
      <w:r>
        <w:tab/>
      </w:r>
      <w:r w:rsidR="00502EDF">
        <w:t xml:space="preserve">Maiddái </w:t>
      </w:r>
      <w:r w:rsidR="00502EDF" w:rsidRPr="004D2B4E">
        <w:t>rumašoasit</w:t>
      </w:r>
      <w:r w:rsidR="00502EDF">
        <w:t xml:space="preserve"> fertejit gullat muhtun olbmui dahje eallái, muhto dattetge eai buot rupmaša oasit gula earutkeahtes oamasteami jovkui, go dávjá</w:t>
      </w:r>
      <w:r w:rsidR="004D2B4E">
        <w:t xml:space="preserve"> dát guoská</w:t>
      </w:r>
      <w:r w:rsidR="00502EDF">
        <w:t xml:space="preserve"> </w:t>
      </w:r>
      <w:r w:rsidR="004D2B4E">
        <w:t>dušše</w:t>
      </w:r>
      <w:r w:rsidR="009F1438">
        <w:t xml:space="preserve"> </w:t>
      </w:r>
      <w:r w:rsidR="004D2B4E" w:rsidRPr="0066514C">
        <w:t>rumašosiide</w:t>
      </w:r>
      <w:r w:rsidR="0066514C">
        <w:t xml:space="preserve"> maid birra olbmot lávejit hupmat</w:t>
      </w:r>
      <w:r w:rsidR="00502EDF">
        <w:t>, dahje rumašosiide mat leat oidnosis. Dát lea mihtilmas dáin gielain: mohawk</w:t>
      </w:r>
      <w:r w:rsidR="00762901">
        <w:rPr>
          <w:rStyle w:val="Fotnotereferanse"/>
        </w:rPr>
        <w:footnoteReference w:id="9"/>
      </w:r>
      <w:r w:rsidR="00502EDF">
        <w:t xml:space="preserve"> (Mithun 1996), paam</w:t>
      </w:r>
      <w:r w:rsidR="00ED0D66">
        <w:t>a</w:t>
      </w:r>
      <w:r w:rsidR="007E1CD5">
        <w:t>giella</w:t>
      </w:r>
      <w:r w:rsidR="00CE39B4">
        <w:rPr>
          <w:rStyle w:val="Fotnotereferanse"/>
        </w:rPr>
        <w:footnoteReference w:id="10"/>
      </w:r>
      <w:r w:rsidR="00502EDF">
        <w:t xml:space="preserve"> (Crowley 1996), tinrin</w:t>
      </w:r>
      <w:r w:rsidR="004B23FC">
        <w:rPr>
          <w:rStyle w:val="Fotnotereferanse"/>
        </w:rPr>
        <w:footnoteReference w:id="11"/>
      </w:r>
      <w:r w:rsidR="00502EDF">
        <w:t xml:space="preserve"> (Osumi 1996), nyulnyul</w:t>
      </w:r>
      <w:r w:rsidR="004B23FC">
        <w:rPr>
          <w:rStyle w:val="Fotnotereferanse"/>
        </w:rPr>
        <w:footnoteReference w:id="12"/>
      </w:r>
      <w:r w:rsidR="00502EDF">
        <w:t xml:space="preserve"> (McGregor 1996), warray</w:t>
      </w:r>
      <w:r w:rsidR="0003022C">
        <w:rPr>
          <w:rStyle w:val="Fotnotereferanse"/>
        </w:rPr>
        <w:footnoteReference w:id="13"/>
      </w:r>
      <w:r w:rsidR="00502EDF">
        <w:t xml:space="preserve"> (Harvey</w:t>
      </w:r>
      <w:r w:rsidR="00762901" w:rsidRPr="00762901">
        <w:t xml:space="preserve"> 1996</w:t>
      </w:r>
      <w:r w:rsidR="00502EDF">
        <w:t>), koyukon athabaskan</w:t>
      </w:r>
      <w:r w:rsidR="0003022C">
        <w:rPr>
          <w:rStyle w:val="Fotnotereferanse"/>
        </w:rPr>
        <w:footnoteReference w:id="14"/>
      </w:r>
      <w:r w:rsidR="00502EDF">
        <w:t xml:space="preserve"> (Thompson 1996).</w:t>
      </w:r>
      <w:r w:rsidR="00A167FE">
        <w:t xml:space="preserve"> </w:t>
      </w:r>
      <w:r w:rsidR="00EA3C5A">
        <w:t>Davvis</w:t>
      </w:r>
      <w:r w:rsidR="00A167FE">
        <w:t>ámegielas</w:t>
      </w:r>
      <w:r w:rsidR="00502EDF">
        <w:t xml:space="preserve"> SOG geavahuvvo dávjjimusat rumašosiid </w:t>
      </w:r>
      <w:r w:rsidR="00502EDF" w:rsidRPr="006D3372">
        <w:rPr>
          <w:i/>
        </w:rPr>
        <w:t>váimmu</w:t>
      </w:r>
      <w:r w:rsidR="00502EDF">
        <w:t xml:space="preserve"> ja </w:t>
      </w:r>
      <w:r w:rsidR="00502EDF" w:rsidRPr="006D3372">
        <w:rPr>
          <w:i/>
        </w:rPr>
        <w:t>gieđaid</w:t>
      </w:r>
      <w:r w:rsidR="00502EDF">
        <w:t xml:space="preserve"> birra</w:t>
      </w:r>
      <w:r w:rsidR="00A167FE">
        <w:t>, nugo cealkagiin (10</w:t>
      </w:r>
      <w:r w:rsidR="00502EDF">
        <w:t>) ja (</w:t>
      </w:r>
      <w:r w:rsidR="00F9122F">
        <w:t>11</w:t>
      </w:r>
      <w:r w:rsidR="00502EDF">
        <w:t>)</w:t>
      </w:r>
      <w:r w:rsidR="0066514C">
        <w:t>, ja dasa lassin</w:t>
      </w:r>
      <w:r w:rsidR="00502EDF">
        <w:t xml:space="preserve"> </w:t>
      </w:r>
      <w:r w:rsidR="0066514C">
        <w:t xml:space="preserve">leat tabeallas 1 </w:t>
      </w:r>
      <w:r w:rsidR="00A167FE">
        <w:t xml:space="preserve">sánit </w:t>
      </w:r>
      <w:r w:rsidR="00A167FE" w:rsidRPr="00A167FE">
        <w:rPr>
          <w:i/>
        </w:rPr>
        <w:t>čalbmi</w:t>
      </w:r>
      <w:r w:rsidR="00E30F7C" w:rsidRPr="00E30F7C">
        <w:rPr>
          <w:lang w:val="nb-NO"/>
        </w:rPr>
        <w:t>,</w:t>
      </w:r>
      <w:r w:rsidR="00A167FE" w:rsidRPr="00A167FE">
        <w:rPr>
          <w:i/>
        </w:rPr>
        <w:t xml:space="preserve"> juolgi</w:t>
      </w:r>
      <w:r w:rsidR="00A167FE">
        <w:t xml:space="preserve"> ja </w:t>
      </w:r>
      <w:r w:rsidR="00A167FE" w:rsidRPr="00A167FE">
        <w:rPr>
          <w:i/>
        </w:rPr>
        <w:t>oaivi</w:t>
      </w:r>
      <w:r w:rsidR="00A167FE">
        <w:t xml:space="preserve">. </w:t>
      </w:r>
    </w:p>
    <w:p w:rsidR="00343306" w:rsidRDefault="00343306" w:rsidP="00AB2410">
      <w:pPr>
        <w:pStyle w:val="Giellavdnasat-nummaraston"/>
        <w:rPr>
          <w:lang w:val="se-NO"/>
        </w:rPr>
      </w:pPr>
      <w:r w:rsidRPr="00343306">
        <w:rPr>
          <w:lang w:val="se-NO"/>
        </w:rPr>
        <w:t xml:space="preserve">Láittasvuohta ja guorosvuohta deavdá </w:t>
      </w:r>
      <w:r w:rsidRPr="00343306">
        <w:rPr>
          <w:b/>
          <w:lang w:val="se-NO"/>
        </w:rPr>
        <w:t>váimmuideamet</w:t>
      </w:r>
      <w:r w:rsidRPr="00343306">
        <w:rPr>
          <w:lang w:val="se-NO"/>
        </w:rPr>
        <w:t xml:space="preserve"> go son ii leat šat.</w:t>
      </w:r>
    </w:p>
    <w:p w:rsidR="00343306" w:rsidRDefault="00343306" w:rsidP="00AB2410">
      <w:pPr>
        <w:pStyle w:val="Giellavdnasat-nummaraston"/>
        <w:rPr>
          <w:lang w:val="se-NO"/>
        </w:rPr>
      </w:pPr>
      <w:r w:rsidRPr="00343306">
        <w:rPr>
          <w:lang w:val="se-NO"/>
        </w:rPr>
        <w:t xml:space="preserve">Juohkehaš ballá boaldit </w:t>
      </w:r>
      <w:r w:rsidRPr="00D85965">
        <w:rPr>
          <w:b/>
          <w:lang w:val="se-NO"/>
        </w:rPr>
        <w:t>gieđaidis</w:t>
      </w:r>
      <w:r w:rsidRPr="00343306">
        <w:rPr>
          <w:lang w:val="se-NO"/>
        </w:rPr>
        <w:t>.</w:t>
      </w:r>
    </w:p>
    <w:p w:rsidR="00E40D68" w:rsidRDefault="00E40D68" w:rsidP="00AB2410">
      <w:pPr>
        <w:pStyle w:val="Giellavdnasat-nummaraston"/>
        <w:rPr>
          <w:lang w:val="se-NO"/>
        </w:rPr>
      </w:pPr>
      <w:r w:rsidRPr="00E40D68">
        <w:rPr>
          <w:lang w:val="se-NO"/>
        </w:rPr>
        <w:t xml:space="preserve">193 norgalačča masse </w:t>
      </w:r>
      <w:r w:rsidRPr="00D85965">
        <w:rPr>
          <w:b/>
          <w:lang w:val="se-NO"/>
        </w:rPr>
        <w:t>heakkaideaset</w:t>
      </w:r>
      <w:r w:rsidRPr="00E40D68">
        <w:rPr>
          <w:lang w:val="se-NO"/>
        </w:rPr>
        <w:t xml:space="preserve"> dan geažil.</w:t>
      </w:r>
    </w:p>
    <w:p w:rsidR="00E40D68" w:rsidRDefault="00E40D68" w:rsidP="00AB2410">
      <w:pPr>
        <w:pStyle w:val="Giellavdnasat-nummaraston"/>
        <w:rPr>
          <w:lang w:val="se-NO"/>
        </w:rPr>
      </w:pPr>
      <w:r w:rsidRPr="00E40D68">
        <w:rPr>
          <w:lang w:val="se-NO"/>
        </w:rPr>
        <w:t xml:space="preserve">Jánoš Trosten mielas lea Bargiidbellodagas buorit evttohusat máid jáhkká NSR maid </w:t>
      </w:r>
      <w:r w:rsidRPr="00D85965">
        <w:rPr>
          <w:b/>
          <w:lang w:val="se-NO"/>
        </w:rPr>
        <w:t>sielustis</w:t>
      </w:r>
      <w:r w:rsidRPr="00E40D68">
        <w:rPr>
          <w:lang w:val="se-NO"/>
        </w:rPr>
        <w:t xml:space="preserve"> suoli doarjut...</w:t>
      </w:r>
    </w:p>
    <w:p w:rsidR="00317446" w:rsidRPr="0066514C" w:rsidRDefault="00317446" w:rsidP="00AB2410">
      <w:r>
        <w:t>Maiddái rupmaša metaforalaš o</w:t>
      </w:r>
      <w:r w:rsidR="0066514C">
        <w:t>siin</w:t>
      </w:r>
      <w:r>
        <w:t xml:space="preserve"> </w:t>
      </w:r>
      <w:r w:rsidR="0066514C">
        <w:t>lea oamasteaddji</w:t>
      </w:r>
      <w:r>
        <w:t xml:space="preserve">, ja muhtin gielain geavahuvvoge earutkeahtes oamasteami dakkár sániiguin. Sánit mat mearkkaša ‘siellu’ leat mielde gielain </w:t>
      </w:r>
      <w:r w:rsidRPr="006D3372">
        <w:t>nyulnyul</w:t>
      </w:r>
      <w:r>
        <w:t>, paam</w:t>
      </w:r>
      <w:r w:rsidR="00ED0D66">
        <w:t>a</w:t>
      </w:r>
      <w:r>
        <w:t xml:space="preserve"> ja tinrin, ja paam</w:t>
      </w:r>
      <w:r w:rsidR="00ED0D66">
        <w:t>a</w:t>
      </w:r>
      <w:r>
        <w:t>gielas leat maiddái mielde sánit mat mearkkašit ‘heagga’ ja ‘jietna’.</w:t>
      </w:r>
      <w:r w:rsidR="00A167FE">
        <w:t xml:space="preserve"> Maiddái </w:t>
      </w:r>
      <w:r w:rsidR="00EA3C5A">
        <w:t>davvi</w:t>
      </w:r>
      <w:r>
        <w:t xml:space="preserve">sámegielas </w:t>
      </w:r>
      <w:r w:rsidR="002667C0">
        <w:t>me</w:t>
      </w:r>
      <w:r w:rsidR="00A167FE">
        <w:t>rkejuvvojit</w:t>
      </w:r>
      <w:r>
        <w:t xml:space="preserve"> muhtun </w:t>
      </w:r>
      <w:r w:rsidR="005B1473">
        <w:t>abstrá</w:t>
      </w:r>
      <w:r w:rsidR="005B1473" w:rsidRPr="005B1473">
        <w:t>kta</w:t>
      </w:r>
      <w:r w:rsidR="00A167FE">
        <w:t xml:space="preserve"> rumašoasit earutkeahtes rumašoassin</w:t>
      </w:r>
      <w:r>
        <w:t xml:space="preserve">, nugo </w:t>
      </w:r>
      <w:r w:rsidRPr="006D3372">
        <w:rPr>
          <w:i/>
        </w:rPr>
        <w:t>heagga</w:t>
      </w:r>
      <w:r w:rsidR="00E30F7C" w:rsidRPr="00E30F7C">
        <w:rPr>
          <w:lang w:val="nb-NO"/>
        </w:rPr>
        <w:t>,</w:t>
      </w:r>
      <w:r w:rsidR="005B1473">
        <w:rPr>
          <w:i/>
        </w:rPr>
        <w:t xml:space="preserve"> </w:t>
      </w:r>
      <w:r w:rsidR="005B1473" w:rsidRPr="00EA3C5A">
        <w:rPr>
          <w:i/>
        </w:rPr>
        <w:t>jietna</w:t>
      </w:r>
      <w:r w:rsidR="00E30F7C" w:rsidRPr="00E30F7C">
        <w:rPr>
          <w:lang w:val="nb-NO"/>
        </w:rPr>
        <w:t>,</w:t>
      </w:r>
      <w:r w:rsidR="00FA49DE" w:rsidRPr="00EA3C5A">
        <w:rPr>
          <w:i/>
        </w:rPr>
        <w:t xml:space="preserve"> miella</w:t>
      </w:r>
      <w:r w:rsidR="00E30F7C" w:rsidRPr="00E30F7C">
        <w:rPr>
          <w:lang w:val="nb-NO"/>
        </w:rPr>
        <w:t>,</w:t>
      </w:r>
      <w:r w:rsidRPr="00EA3C5A">
        <w:rPr>
          <w:i/>
        </w:rPr>
        <w:t xml:space="preserve"> searat</w:t>
      </w:r>
      <w:r w:rsidR="00E30F7C" w:rsidRPr="00E30F7C">
        <w:rPr>
          <w:lang w:val="nb-NO"/>
        </w:rPr>
        <w:t>,</w:t>
      </w:r>
      <w:r w:rsidRPr="006D3372">
        <w:rPr>
          <w:i/>
        </w:rPr>
        <w:t xml:space="preserve"> fápmu</w:t>
      </w:r>
      <w:r w:rsidR="00E30F7C" w:rsidRPr="00E30F7C">
        <w:rPr>
          <w:lang w:val="nb-NO"/>
        </w:rPr>
        <w:t>,</w:t>
      </w:r>
      <w:r w:rsidRPr="006D3372">
        <w:rPr>
          <w:i/>
        </w:rPr>
        <w:t xml:space="preserve"> nákca</w:t>
      </w:r>
      <w:r w:rsidR="00E30F7C">
        <w:rPr>
          <w:i/>
          <w:lang w:val="nb-NO"/>
        </w:rPr>
        <w:t xml:space="preserve"> </w:t>
      </w:r>
      <w:r w:rsidR="00E30F7C">
        <w:rPr>
          <w:lang w:val="nb-NO"/>
        </w:rPr>
        <w:t>ja</w:t>
      </w:r>
      <w:r w:rsidRPr="006D3372">
        <w:rPr>
          <w:i/>
        </w:rPr>
        <w:t xml:space="preserve"> siellu</w:t>
      </w:r>
      <w:r w:rsidR="00A167FE">
        <w:t>. Letne dá</w:t>
      </w:r>
      <w:r>
        <w:t>id</w:t>
      </w:r>
      <w:r w:rsidR="00A167FE">
        <w:t xml:space="preserve"> sániid</w:t>
      </w:r>
      <w:r>
        <w:t xml:space="preserve"> bidjan seamma jovkui</w:t>
      </w:r>
      <w:r w:rsidR="00A167FE">
        <w:t xml:space="preserve"> go </w:t>
      </w:r>
      <w:r w:rsidR="00004B78">
        <w:t>konkrehta</w:t>
      </w:r>
      <w:r w:rsidR="00A167FE">
        <w:t xml:space="preserve"> rumašosi</w:t>
      </w:r>
      <w:r w:rsidR="00004B78">
        <w:t>id</w:t>
      </w:r>
      <w:r w:rsidR="00A167FE">
        <w:t>. Ovdamearkkat</w:t>
      </w:r>
      <w:r>
        <w:t xml:space="preserve"> metaforalaš r</w:t>
      </w:r>
      <w:r w:rsidR="00A167FE">
        <w:t>umašosiigui</w:t>
      </w:r>
      <w:r w:rsidR="00004B78">
        <w:t>n</w:t>
      </w:r>
      <w:r w:rsidR="00A167FE">
        <w:t xml:space="preserve"> lea</w:t>
      </w:r>
      <w:r w:rsidR="00004B78">
        <w:t xml:space="preserve"> </w:t>
      </w:r>
      <w:r w:rsidR="00A167FE">
        <w:t>cealkagi</w:t>
      </w:r>
      <w:r w:rsidR="00004B78">
        <w:t>s</w:t>
      </w:r>
      <w:r w:rsidR="00A167FE">
        <w:t xml:space="preserve"> (12</w:t>
      </w:r>
      <w:r>
        <w:t>) ja (</w:t>
      </w:r>
      <w:r w:rsidR="00A167FE">
        <w:t>13</w:t>
      </w:r>
      <w:r>
        <w:t xml:space="preserve">). </w:t>
      </w:r>
      <w:r w:rsidR="0066514C">
        <w:t xml:space="preserve">Maŋit cealkagis oamasteaddji lea organisašuvdna </w:t>
      </w:r>
      <w:r w:rsidR="009B4FA0">
        <w:t>mii lea personifiserejuvvon</w:t>
      </w:r>
      <w:r w:rsidR="0066514C">
        <w:t xml:space="preserve">, </w:t>
      </w:r>
      <w:r w:rsidR="009B4FA0">
        <w:t xml:space="preserve">ja organisašuvnnas lea </w:t>
      </w:r>
      <w:r w:rsidR="009B4FA0" w:rsidRPr="005E06BF">
        <w:rPr>
          <w:i/>
        </w:rPr>
        <w:t>siellu</w:t>
      </w:r>
      <w:r w:rsidR="0066514C">
        <w:t>.</w:t>
      </w:r>
    </w:p>
    <w:p w:rsidR="00E548CA" w:rsidRDefault="00A07F0A" w:rsidP="00AB2410">
      <w:pPr>
        <w:tabs>
          <w:tab w:val="left" w:pos="426"/>
        </w:tabs>
      </w:pPr>
      <w:r>
        <w:lastRenderedPageBreak/>
        <w:tab/>
      </w:r>
      <w:r w:rsidR="0066514C">
        <w:t>Ovddeš dutkamis</w:t>
      </w:r>
      <w:r w:rsidR="00E548CA">
        <w:t xml:space="preserve"> geavah</w:t>
      </w:r>
      <w:r w:rsidR="0066514C">
        <w:t>eimme</w:t>
      </w:r>
      <w:r w:rsidR="00E548CA">
        <w:t xml:space="preserve"> Opmodat-gilkora semantihkalaš joavkun (Antonsen </w:t>
      </w:r>
      <w:r w:rsidR="00F27C85">
        <w:t>&amp;</w:t>
      </w:r>
      <w:r w:rsidR="00E548CA">
        <w:t xml:space="preserve"> Janda 2015). Dán analysas letne válljen geahččat substantiivva ja oamasteaddji gaskavuođa dárkileappot, ja letne sirren sierra </w:t>
      </w:r>
      <w:r w:rsidR="00E548CA" w:rsidRPr="00D85965">
        <w:rPr>
          <w:i/>
        </w:rPr>
        <w:t>Buktagat</w:t>
      </w:r>
      <w:r w:rsidR="00E548CA">
        <w:t>-joavkun substantiivvaid maid oamasteaddji lea ieš buvttadan</w:t>
      </w:r>
      <w:r w:rsidR="007D08A8">
        <w:t>, dalle go sátni geavahuvvo refleksiiva oamastanráhkadusas.</w:t>
      </w:r>
      <w:r w:rsidR="00E548CA">
        <w:t xml:space="preserve"> </w:t>
      </w:r>
    </w:p>
    <w:p w:rsidR="00E548CA" w:rsidRDefault="00A07F0A" w:rsidP="00137C82">
      <w:pPr>
        <w:tabs>
          <w:tab w:val="left" w:pos="426"/>
        </w:tabs>
      </w:pPr>
      <w:r>
        <w:tab/>
      </w:r>
      <w:r w:rsidR="00E548CA">
        <w:t>Rupmaša buktagat leat dán joavkku vuollekategoriijan. Muhtun gielain earutkeahtes oamasteami ráhkadus geavahuvvo rupmaša buktagiid birra, ovdamearkka dihte ‘bivastat’, ‘gatnjalat’, ‘gužža’. Maiddái substantiivvat go ‘(juolge)luodda’ sáhttet leat mielde, ovdamearkka dihte</w:t>
      </w:r>
      <w:r w:rsidR="003B61AC" w:rsidRPr="003B61AC">
        <w:t xml:space="preserve"> d</w:t>
      </w:r>
      <w:r w:rsidR="003B61AC">
        <w:t>áin gielain:</w:t>
      </w:r>
      <w:r w:rsidR="00E548CA">
        <w:t xml:space="preserve"> warray, yawuru</w:t>
      </w:r>
      <w:r w:rsidR="003B61AC">
        <w:rPr>
          <w:rStyle w:val="Fotnotereferanse"/>
        </w:rPr>
        <w:footnoteReference w:id="15"/>
      </w:r>
      <w:r w:rsidR="00E548CA">
        <w:t xml:space="preserve"> (Hosokawa</w:t>
      </w:r>
      <w:r w:rsidR="003B61AC" w:rsidRPr="003B61AC">
        <w:t xml:space="preserve"> 1996</w:t>
      </w:r>
      <w:r w:rsidR="003B61AC">
        <w:t>), nyulnyul ja</w:t>
      </w:r>
      <w:r w:rsidR="00E548CA">
        <w:t xml:space="preserve"> paam</w:t>
      </w:r>
      <w:r w:rsidR="00F97E85">
        <w:t>a</w:t>
      </w:r>
      <w:r w:rsidR="00E548CA">
        <w:t xml:space="preserve">. </w:t>
      </w:r>
    </w:p>
    <w:p w:rsidR="00E548CA" w:rsidRDefault="00A07F0A" w:rsidP="00137C82">
      <w:pPr>
        <w:tabs>
          <w:tab w:val="left" w:pos="426"/>
        </w:tabs>
      </w:pPr>
      <w:r>
        <w:tab/>
      </w:r>
      <w:r w:rsidR="003B61AC">
        <w:t xml:space="preserve">Maiddái </w:t>
      </w:r>
      <w:r w:rsidR="00EA3C5A">
        <w:t>davvi</w:t>
      </w:r>
      <w:r w:rsidR="00E548CA">
        <w:t xml:space="preserve">sámegielas leat rupmaša buktagat mielde </w:t>
      </w:r>
      <w:r w:rsidR="003B61AC">
        <w:t>tabeallas 1</w:t>
      </w:r>
      <w:r w:rsidR="00E548CA">
        <w:t xml:space="preserve">, nugo </w:t>
      </w:r>
      <w:r w:rsidR="00E548CA" w:rsidRPr="006D3372">
        <w:rPr>
          <w:i/>
        </w:rPr>
        <w:t>luottaideasaset</w:t>
      </w:r>
      <w:r w:rsidR="00E548CA">
        <w:t xml:space="preserve"> cealkagis </w:t>
      </w:r>
      <w:r w:rsidR="003B61AC">
        <w:t xml:space="preserve">(14). </w:t>
      </w:r>
      <w:r w:rsidR="004334A1" w:rsidRPr="004E4C61">
        <w:t xml:space="preserve">Dán kategoriijas leat maiddái sánit </w:t>
      </w:r>
      <w:r w:rsidR="00990236" w:rsidRPr="004E4C61">
        <w:t>mat refleksiiva</w:t>
      </w:r>
      <w:r w:rsidR="000B5FDC" w:rsidRPr="004E4C61">
        <w:t xml:space="preserve"> </w:t>
      </w:r>
      <w:r w:rsidR="004334A1" w:rsidRPr="004E4C61">
        <w:t xml:space="preserve"> oamastanráhkadus</w:t>
      </w:r>
      <w:r w:rsidR="00990236" w:rsidRPr="004E4C61">
        <w:t>as</w:t>
      </w:r>
      <w:r w:rsidR="000B5FDC" w:rsidRPr="004E4C61">
        <w:t xml:space="preserve"> </w:t>
      </w:r>
      <w:r w:rsidR="004334A1" w:rsidRPr="004E4C61">
        <w:t>muitalit o</w:t>
      </w:r>
      <w:r w:rsidR="00E548CA" w:rsidRPr="004E4C61">
        <w:t>lbmo abstrákta bu</w:t>
      </w:r>
      <w:r w:rsidR="004334A1" w:rsidRPr="004E4C61">
        <w:t>ktagiid birra, nugo</w:t>
      </w:r>
      <w:r w:rsidR="00E548CA" w:rsidRPr="004E4C61">
        <w:t xml:space="preserve"> jurdag</w:t>
      </w:r>
      <w:r w:rsidR="0060653D" w:rsidRPr="004E4C61">
        <w:t>iid</w:t>
      </w:r>
      <w:r w:rsidR="00E548CA" w:rsidRPr="004E4C61">
        <w:t xml:space="preserve"> ja miellagova</w:t>
      </w:r>
      <w:r w:rsidR="0060653D" w:rsidRPr="004E4C61">
        <w:t>id</w:t>
      </w:r>
      <w:r w:rsidR="00B61CCE" w:rsidRPr="004E4C61">
        <w:t>. O</w:t>
      </w:r>
      <w:r w:rsidR="00E548CA" w:rsidRPr="004E4C61">
        <w:t>vdamearkka</w:t>
      </w:r>
      <w:r w:rsidR="0067347B" w:rsidRPr="004E4C61">
        <w:t>t l</w:t>
      </w:r>
      <w:r w:rsidR="0067347B">
        <w:t>eat</w:t>
      </w:r>
      <w:r w:rsidR="00E548CA">
        <w:t xml:space="preserve"> </w:t>
      </w:r>
      <w:r w:rsidR="00E548CA" w:rsidRPr="006D3372">
        <w:rPr>
          <w:i/>
        </w:rPr>
        <w:t>vuosteháhku</w:t>
      </w:r>
      <w:r w:rsidR="00E548CA">
        <w:t xml:space="preserve"> ja </w:t>
      </w:r>
      <w:r w:rsidR="00E548CA" w:rsidRPr="00567C80">
        <w:rPr>
          <w:i/>
        </w:rPr>
        <w:t>niehku</w:t>
      </w:r>
      <w:r w:rsidR="003B61AC" w:rsidRPr="00567C80">
        <w:t>. Maiddái y</w:t>
      </w:r>
      <w:r w:rsidR="00E548CA" w:rsidRPr="00567C80">
        <w:t>awuru-gielas lea ‘niehku’ mielde, ja paam</w:t>
      </w:r>
      <w:r w:rsidR="00F97E85">
        <w:t>a</w:t>
      </w:r>
      <w:r w:rsidR="003B61AC" w:rsidRPr="00567C80">
        <w:t>gielas</w:t>
      </w:r>
      <w:r w:rsidR="00E548CA" w:rsidRPr="00567C80">
        <w:t xml:space="preserve"> fas ‘oaivil’.</w:t>
      </w:r>
    </w:p>
    <w:p w:rsidR="00E548CA" w:rsidRDefault="00A07F0A" w:rsidP="00137C82">
      <w:pPr>
        <w:tabs>
          <w:tab w:val="left" w:pos="426"/>
        </w:tabs>
      </w:pPr>
      <w:r>
        <w:tab/>
      </w:r>
      <w:r w:rsidR="00E548CA">
        <w:t xml:space="preserve">Ollu substantiivvat oamastangehčosiin leat gielalaš buktagat, nugo </w:t>
      </w:r>
      <w:r w:rsidR="00E548CA" w:rsidRPr="006D3372">
        <w:rPr>
          <w:i/>
        </w:rPr>
        <w:t>preassadieđáhus</w:t>
      </w:r>
      <w:r w:rsidR="003B61AC" w:rsidRPr="003B61AC">
        <w:t>,</w:t>
      </w:r>
      <w:r w:rsidR="00E548CA" w:rsidRPr="006D3372">
        <w:rPr>
          <w:i/>
        </w:rPr>
        <w:t xml:space="preserve"> lohpádus</w:t>
      </w:r>
      <w:r w:rsidR="00E30F7C" w:rsidRPr="00E30F7C">
        <w:rPr>
          <w:lang w:val="nb-NO"/>
        </w:rPr>
        <w:t>,</w:t>
      </w:r>
      <w:r w:rsidR="00031E67" w:rsidRPr="00031E67">
        <w:rPr>
          <w:i/>
        </w:rPr>
        <w:t xml:space="preserve"> duopmu </w:t>
      </w:r>
      <w:r w:rsidR="00031E67" w:rsidRPr="00031E67">
        <w:t>ja</w:t>
      </w:r>
      <w:r w:rsidR="00B975AB">
        <w:t xml:space="preserve"> maiddái</w:t>
      </w:r>
      <w:r w:rsidR="003B61AC">
        <w:t xml:space="preserve"> </w:t>
      </w:r>
      <w:r w:rsidR="003B61AC">
        <w:rPr>
          <w:i/>
        </w:rPr>
        <w:t>sátni</w:t>
      </w:r>
      <w:r w:rsidR="00E548CA">
        <w:t xml:space="preserve">, </w:t>
      </w:r>
      <w:r w:rsidR="003B61AC">
        <w:t>mii lea mielde cealkagis</w:t>
      </w:r>
      <w:r w:rsidR="00E548CA">
        <w:t xml:space="preserve"> </w:t>
      </w:r>
      <w:r w:rsidR="003B61AC">
        <w:t>(15)</w:t>
      </w:r>
      <w:r w:rsidR="00E548CA">
        <w:t>. Dákkár gielalaš buktagat olmmoš ii sáhte oamastit jus ii leat daid</w:t>
      </w:r>
      <w:r w:rsidR="003B61AC">
        <w:t xml:space="preserve"> ieš</w:t>
      </w:r>
      <w:r w:rsidR="00E548CA">
        <w:t xml:space="preserve"> buvttadan. Lágideamit gullet seammá kategoriijii, oamasteaddji lea ieš da</w:t>
      </w:r>
      <w:r w:rsidR="00B975AB">
        <w:t>id</w:t>
      </w:r>
      <w:r w:rsidR="00E548CA">
        <w:t xml:space="preserve"> buvttadan, nugo </w:t>
      </w:r>
      <w:r w:rsidR="00E548CA" w:rsidRPr="006D3372">
        <w:rPr>
          <w:i/>
        </w:rPr>
        <w:t>čoahkkin</w:t>
      </w:r>
      <w:r w:rsidR="001128F8">
        <w:t xml:space="preserve">, </w:t>
      </w:r>
      <w:r w:rsidR="00031E67">
        <w:t>cealkagis</w:t>
      </w:r>
      <w:r w:rsidR="001128F8">
        <w:t xml:space="preserve"> </w:t>
      </w:r>
      <w:r w:rsidR="00031E67">
        <w:t>(</w:t>
      </w:r>
      <w:r w:rsidR="001128F8">
        <w:t>16</w:t>
      </w:r>
      <w:r w:rsidR="00031E67">
        <w:t xml:space="preserve">). Letne maiddái lasihan </w:t>
      </w:r>
      <w:r w:rsidR="00E548CA" w:rsidRPr="006D3372">
        <w:rPr>
          <w:i/>
        </w:rPr>
        <w:t>mátki</w:t>
      </w:r>
      <w:r w:rsidR="00031E67">
        <w:t xml:space="preserve">-sáni dán jovkui, </w:t>
      </w:r>
      <w:r w:rsidR="00031E67" w:rsidRPr="00031E67">
        <w:rPr>
          <w:i/>
        </w:rPr>
        <w:t>mátkki</w:t>
      </w:r>
      <w:r w:rsidR="00031E67">
        <w:t xml:space="preserve"> olmmoš sáhttá sihke lágidit ja </w:t>
      </w:r>
      <w:r w:rsidR="00031E67" w:rsidRPr="002667C0">
        <w:t>vásihit</w:t>
      </w:r>
      <w:r w:rsidR="00E548CA" w:rsidRPr="002667C0">
        <w:t>. Sánit</w:t>
      </w:r>
      <w:r w:rsidR="00E548CA">
        <w:t xml:space="preserve"> </w:t>
      </w:r>
      <w:r w:rsidR="00E548CA" w:rsidRPr="006D3372">
        <w:rPr>
          <w:i/>
        </w:rPr>
        <w:t>suddu</w:t>
      </w:r>
      <w:r w:rsidR="00E548CA">
        <w:t xml:space="preserve"> ja </w:t>
      </w:r>
      <w:r w:rsidR="00E548CA" w:rsidRPr="006D3372">
        <w:rPr>
          <w:i/>
        </w:rPr>
        <w:t>vealgi</w:t>
      </w:r>
      <w:r w:rsidR="00C3323E">
        <w:t xml:space="preserve">, </w:t>
      </w:r>
      <w:r w:rsidR="00031E67">
        <w:t>nugo cealkagis</w:t>
      </w:r>
      <w:r w:rsidR="00C3323E">
        <w:t xml:space="preserve"> </w:t>
      </w:r>
      <w:r w:rsidR="00031E67">
        <w:t>(</w:t>
      </w:r>
      <w:r w:rsidR="00C3323E">
        <w:t>17</w:t>
      </w:r>
      <w:r w:rsidR="00031E67">
        <w:t>)</w:t>
      </w:r>
      <w:r w:rsidR="00C3323E">
        <w:t>,</w:t>
      </w:r>
      <w:r w:rsidR="00E548CA">
        <w:t xml:space="preserve"> leat daguid abstrákta boađus, </w:t>
      </w:r>
      <w:r w:rsidR="00031E67" w:rsidRPr="00031E67">
        <w:t>ja</w:t>
      </w:r>
      <w:r w:rsidR="00031E67">
        <w:t xml:space="preserve"> daid oamasteaddji lea olmmoš gii </w:t>
      </w:r>
      <w:r w:rsidR="00E548CA">
        <w:t>lea dagahan suttu dahje vealggi alccesis.</w:t>
      </w:r>
      <w:r w:rsidR="009F1438">
        <w:t xml:space="preserve"> </w:t>
      </w:r>
    </w:p>
    <w:p w:rsidR="000D5493" w:rsidRDefault="00A07F0A" w:rsidP="00137C82">
      <w:pPr>
        <w:tabs>
          <w:tab w:val="left" w:pos="426"/>
        </w:tabs>
      </w:pPr>
      <w:r>
        <w:tab/>
      </w:r>
      <w:r w:rsidR="000D5493">
        <w:t>Buktagat-jovkui letne maiddái váldán mielde kognitiiva buktagiid</w:t>
      </w:r>
      <w:r w:rsidR="000D5493" w:rsidRPr="000D5493">
        <w:t xml:space="preserve">, nugo </w:t>
      </w:r>
      <w:r w:rsidR="000D5493" w:rsidRPr="000D5493">
        <w:rPr>
          <w:i/>
        </w:rPr>
        <w:t>máhtu</w:t>
      </w:r>
      <w:r w:rsidR="000D5493">
        <w:t xml:space="preserve">, </w:t>
      </w:r>
      <w:r w:rsidR="000D5493">
        <w:rPr>
          <w:i/>
        </w:rPr>
        <w:t>oain</w:t>
      </w:r>
      <w:r w:rsidR="000D5493" w:rsidRPr="000D5493">
        <w:rPr>
          <w:i/>
        </w:rPr>
        <w:t>nu</w:t>
      </w:r>
      <w:r w:rsidR="000D5493">
        <w:rPr>
          <w:i/>
        </w:rPr>
        <w:t>, niehku</w:t>
      </w:r>
      <w:r w:rsidR="000D5493">
        <w:t xml:space="preserve"> ja </w:t>
      </w:r>
      <w:r w:rsidR="000D5493" w:rsidRPr="000D5493">
        <w:rPr>
          <w:i/>
        </w:rPr>
        <w:t>os</w:t>
      </w:r>
      <w:r w:rsidR="000D5493">
        <w:rPr>
          <w:i/>
        </w:rPr>
        <w:t>k</w:t>
      </w:r>
      <w:r w:rsidR="000D5493" w:rsidRPr="000D5493">
        <w:rPr>
          <w:i/>
        </w:rPr>
        <w:t>u</w:t>
      </w:r>
      <w:r w:rsidR="000D5493">
        <w:t>. Kognitiiva ja r</w:t>
      </w:r>
      <w:r w:rsidR="00E548CA">
        <w:t>umašlaš buktagiid oamastusa ii leat vejolaš sirdit nu</w:t>
      </w:r>
      <w:r w:rsidR="00B975AB">
        <w:t>pp</w:t>
      </w:r>
      <w:r w:rsidR="00E548CA">
        <w:t>i ol</w:t>
      </w:r>
      <w:r w:rsidR="007C7D4A">
        <w:t>bmui</w:t>
      </w:r>
      <w:r w:rsidR="00E548CA">
        <w:t>.</w:t>
      </w:r>
      <w:r>
        <w:tab/>
      </w:r>
    </w:p>
    <w:p w:rsidR="00CB0183" w:rsidRDefault="000D5493" w:rsidP="00611504">
      <w:r>
        <w:tab/>
      </w:r>
      <w:r w:rsidR="004F573D" w:rsidRPr="00C930B1">
        <w:t>Tabeallas 1</w:t>
      </w:r>
      <w:r w:rsidR="00E548CA" w:rsidRPr="00C930B1">
        <w:t xml:space="preserve"> leat maiddái SOG-sánit mat leat ávnnaslaš buktagat, ja daid </w:t>
      </w:r>
      <w:r w:rsidR="004F573D" w:rsidRPr="00C930B1">
        <w:t>sáhttá</w:t>
      </w:r>
      <w:r w:rsidR="009F1438" w:rsidRPr="00C930B1">
        <w:t xml:space="preserve"> </w:t>
      </w:r>
      <w:r w:rsidR="00E548CA" w:rsidRPr="00C930B1">
        <w:t>addit</w:t>
      </w:r>
      <w:r w:rsidR="00325D86" w:rsidRPr="00C930B1">
        <w:t xml:space="preserve"> dahje vuovdit</w:t>
      </w:r>
      <w:r w:rsidR="00E548CA" w:rsidRPr="00C930B1">
        <w:t xml:space="preserve"> earáide</w:t>
      </w:r>
      <w:r w:rsidR="004F573D" w:rsidRPr="00C930B1">
        <w:t>. Sánit leat</w:t>
      </w:r>
      <w:r w:rsidR="00E548CA" w:rsidRPr="00C930B1">
        <w:t xml:space="preserve"> </w:t>
      </w:r>
      <w:r w:rsidR="00E548CA" w:rsidRPr="00C930B1">
        <w:rPr>
          <w:i/>
        </w:rPr>
        <w:t>duo</w:t>
      </w:r>
      <w:r w:rsidR="004F573D" w:rsidRPr="00C930B1">
        <w:rPr>
          <w:i/>
        </w:rPr>
        <w:t>d</w:t>
      </w:r>
      <w:r w:rsidR="00E548CA" w:rsidRPr="00C930B1">
        <w:rPr>
          <w:i/>
        </w:rPr>
        <w:t>ji</w:t>
      </w:r>
      <w:r w:rsidR="00E30F7C" w:rsidRPr="00E30F7C">
        <w:rPr>
          <w:lang w:val="nb-NO"/>
        </w:rPr>
        <w:t>,</w:t>
      </w:r>
      <w:r w:rsidR="00E548CA" w:rsidRPr="00C930B1">
        <w:rPr>
          <w:i/>
        </w:rPr>
        <w:t xml:space="preserve"> gálvu</w:t>
      </w:r>
      <w:r w:rsidR="00E30F7C">
        <w:rPr>
          <w:lang w:val="nb-NO"/>
        </w:rPr>
        <w:t xml:space="preserve"> ja</w:t>
      </w:r>
      <w:r w:rsidR="00E548CA" w:rsidRPr="00C930B1">
        <w:rPr>
          <w:i/>
        </w:rPr>
        <w:t xml:space="preserve"> girji</w:t>
      </w:r>
      <w:r w:rsidR="00E548CA" w:rsidRPr="00C930B1">
        <w:t>.</w:t>
      </w:r>
      <w:r w:rsidR="004F573D" w:rsidRPr="00C930B1">
        <w:t xml:space="preserve"> Muhto g</w:t>
      </w:r>
      <w:r w:rsidR="00E548CA" w:rsidRPr="00C930B1">
        <w:t xml:space="preserve">o </w:t>
      </w:r>
      <w:r w:rsidR="00E548CA" w:rsidRPr="00C930B1">
        <w:rPr>
          <w:i/>
        </w:rPr>
        <w:t>duodji</w:t>
      </w:r>
      <w:r w:rsidR="00E548CA" w:rsidRPr="00C930B1">
        <w:t xml:space="preserve">-sátni lea mielde refleksiiva oamastanráhkadusas, </w:t>
      </w:r>
      <w:r w:rsidR="00325D86" w:rsidRPr="00C930B1">
        <w:t>dalle oamasteaddji lea</w:t>
      </w:r>
      <w:r w:rsidR="00031E67" w:rsidRPr="00C930B1">
        <w:t xml:space="preserve"> ieš </w:t>
      </w:r>
      <w:r w:rsidR="00431186" w:rsidRPr="00C930B1">
        <w:t>daid duddjon</w:t>
      </w:r>
      <w:r w:rsidR="00031E67" w:rsidRPr="00C930B1">
        <w:t>, nugo cealkagis (18</w:t>
      </w:r>
      <w:r w:rsidR="00325D86" w:rsidRPr="00611504">
        <w:t>)</w:t>
      </w:r>
      <w:r w:rsidR="008619B2" w:rsidRPr="00611504">
        <w:t>.</w:t>
      </w:r>
      <w:r w:rsidR="00611504" w:rsidRPr="00611504">
        <w:t xml:space="preserve"> </w:t>
      </w:r>
      <w:r w:rsidR="00E548CA" w:rsidRPr="00C930B1">
        <w:t xml:space="preserve">Maiddái </w:t>
      </w:r>
      <w:r w:rsidR="00E548CA" w:rsidRPr="00C930B1">
        <w:rPr>
          <w:i/>
        </w:rPr>
        <w:t>gálvu</w:t>
      </w:r>
      <w:r w:rsidR="00E548CA" w:rsidRPr="00C930B1">
        <w:t xml:space="preserve"> geavahuvvo dávjá go duojis lea sáhka, nugo cealkagis </w:t>
      </w:r>
      <w:r w:rsidR="00E548CA" w:rsidRPr="00C930B1">
        <w:lastRenderedPageBreak/>
        <w:t>(1</w:t>
      </w:r>
      <w:r w:rsidR="00031E67" w:rsidRPr="00C930B1">
        <w:t>9</w:t>
      </w:r>
      <w:r w:rsidR="00E548CA" w:rsidRPr="00C930B1">
        <w:t>)</w:t>
      </w:r>
      <w:r w:rsidR="00E80E63" w:rsidRPr="00C930B1">
        <w:t>,</w:t>
      </w:r>
      <w:r w:rsidR="00431186" w:rsidRPr="00C930B1">
        <w:t xml:space="preserve"> </w:t>
      </w:r>
      <w:r w:rsidR="00E80E63" w:rsidRPr="00C930B1">
        <w:t xml:space="preserve">dahje </w:t>
      </w:r>
      <w:r w:rsidR="00325D86" w:rsidRPr="00C930B1">
        <w:t>gálvvut</w:t>
      </w:r>
      <w:r w:rsidR="0011613E" w:rsidRPr="00C930B1">
        <w:t xml:space="preserve"> leat</w:t>
      </w:r>
      <w:r w:rsidR="00325D86" w:rsidRPr="00C930B1">
        <w:t xml:space="preserve"> ráhkaduvvon oamasteaddji nama</w:t>
      </w:r>
      <w:r w:rsidR="0055251B" w:rsidRPr="00C930B1">
        <w:t>s</w:t>
      </w:r>
      <w:r w:rsidR="0011613E" w:rsidRPr="00C930B1">
        <w:t>, nugo</w:t>
      </w:r>
      <w:r w:rsidR="00325D86" w:rsidRPr="00C930B1">
        <w:t xml:space="preserve"> </w:t>
      </w:r>
      <w:r w:rsidR="00E548CA" w:rsidRPr="00C930B1">
        <w:t>cealkag</w:t>
      </w:r>
      <w:r w:rsidR="0011613E" w:rsidRPr="00C930B1">
        <w:t>is (20</w:t>
      </w:r>
      <w:r w:rsidR="00E548CA" w:rsidRPr="00C930B1">
        <w:t>)</w:t>
      </w:r>
      <w:r w:rsidR="00431186" w:rsidRPr="00C930B1">
        <w:t xml:space="preserve"> mas fitnodagat Áššu, Statoil ja Sara sport vuvdet </w:t>
      </w:r>
      <w:r w:rsidR="00431186" w:rsidRPr="00C930B1">
        <w:rPr>
          <w:i/>
        </w:rPr>
        <w:t>gálvvuideaset</w:t>
      </w:r>
      <w:r w:rsidR="00431186" w:rsidRPr="00C930B1">
        <w:t>.</w:t>
      </w:r>
      <w:r w:rsidR="00C7421E">
        <w:rPr>
          <w:rStyle w:val="Fotnotereferanse"/>
        </w:rPr>
        <w:footnoteReference w:id="16"/>
      </w:r>
    </w:p>
    <w:p w:rsidR="00893494" w:rsidRDefault="00BC1385" w:rsidP="00893494">
      <w:pPr>
        <w:pStyle w:val="Giellavdnasat-nummaraston"/>
        <w:rPr>
          <w:lang w:val="se-NO"/>
        </w:rPr>
      </w:pPr>
      <w:r w:rsidRPr="00BC1385">
        <w:rPr>
          <w:lang w:val="se-NO"/>
        </w:rPr>
        <w:t>Muhtimat govvidedje guovllu, gos ledje dan rádjái johtán, nuppit fas bealkkehedje fuollameahttun johttiid,</w:t>
      </w:r>
      <w:r w:rsidR="00E548CA" w:rsidRPr="00893494">
        <w:rPr>
          <w:lang w:val="se-NO"/>
        </w:rPr>
        <w:t xml:space="preserve"> geat ledje vuolggedettiin guođđán čorgekeahttá </w:t>
      </w:r>
      <w:r w:rsidR="00E548CA" w:rsidRPr="00893494">
        <w:rPr>
          <w:b/>
          <w:lang w:val="se-NO"/>
        </w:rPr>
        <w:t>luottaideasaset</w:t>
      </w:r>
      <w:r w:rsidR="00E548CA" w:rsidRPr="00893494">
        <w:rPr>
          <w:lang w:val="se-NO"/>
        </w:rPr>
        <w:t>.</w:t>
      </w:r>
    </w:p>
    <w:p w:rsidR="00325D86" w:rsidRDefault="00325D86" w:rsidP="00325D86">
      <w:pPr>
        <w:pStyle w:val="Giellavdnasat-nummaraston"/>
        <w:rPr>
          <w:lang w:val="se-NO"/>
        </w:rPr>
      </w:pPr>
      <w:proofErr w:type="spellStart"/>
      <w:r w:rsidRPr="00E548CA">
        <w:t>Geasán</w:t>
      </w:r>
      <w:proofErr w:type="spellEnd"/>
      <w:r w:rsidRPr="00E548CA">
        <w:t xml:space="preserve"> </w:t>
      </w:r>
      <w:proofErr w:type="spellStart"/>
      <w:r w:rsidRPr="00893494">
        <w:rPr>
          <w:b/>
        </w:rPr>
        <w:t>sániidan</w:t>
      </w:r>
      <w:proofErr w:type="spellEnd"/>
      <w:r w:rsidRPr="00E548CA">
        <w:t xml:space="preserve"> </w:t>
      </w:r>
      <w:proofErr w:type="spellStart"/>
      <w:r w:rsidRPr="00E548CA">
        <w:t>ruovttoluotta</w:t>
      </w:r>
      <w:proofErr w:type="spellEnd"/>
      <w:r w:rsidRPr="00E548CA">
        <w:t>.</w:t>
      </w:r>
    </w:p>
    <w:p w:rsidR="00325D86" w:rsidRDefault="00325D86" w:rsidP="00325D86">
      <w:pPr>
        <w:pStyle w:val="Giellavdnasat-nummaraston"/>
        <w:rPr>
          <w:lang w:val="se-NO"/>
        </w:rPr>
      </w:pPr>
      <w:proofErr w:type="spellStart"/>
      <w:r w:rsidRPr="00E548CA">
        <w:t>Sámedikki</w:t>
      </w:r>
      <w:proofErr w:type="spellEnd"/>
      <w:r w:rsidRPr="00E548CA">
        <w:t xml:space="preserve"> </w:t>
      </w:r>
      <w:proofErr w:type="spellStart"/>
      <w:r w:rsidRPr="00E548CA">
        <w:t>kulturlávdegoddi</w:t>
      </w:r>
      <w:proofErr w:type="spellEnd"/>
      <w:r w:rsidRPr="00E548CA">
        <w:t xml:space="preserve"> </w:t>
      </w:r>
      <w:proofErr w:type="spellStart"/>
      <w:r w:rsidRPr="00E548CA">
        <w:t>lea</w:t>
      </w:r>
      <w:proofErr w:type="spellEnd"/>
      <w:r w:rsidRPr="00E548CA">
        <w:t xml:space="preserve"> </w:t>
      </w:r>
      <w:proofErr w:type="spellStart"/>
      <w:r w:rsidRPr="00893494">
        <w:rPr>
          <w:b/>
        </w:rPr>
        <w:t>čoahkkimisttis</w:t>
      </w:r>
      <w:proofErr w:type="spellEnd"/>
      <w:r w:rsidRPr="00E548CA">
        <w:t xml:space="preserve"> 20.05.97 </w:t>
      </w:r>
      <w:proofErr w:type="spellStart"/>
      <w:r w:rsidRPr="00E548CA">
        <w:t>mearridan</w:t>
      </w:r>
      <w:proofErr w:type="spellEnd"/>
      <w:r w:rsidRPr="00E548CA">
        <w:t xml:space="preserve"> ...</w:t>
      </w:r>
    </w:p>
    <w:p w:rsidR="00325D86" w:rsidRPr="00473FAB" w:rsidRDefault="00325D86" w:rsidP="00325D86">
      <w:pPr>
        <w:pStyle w:val="Giellavdnasat-nummaraston"/>
        <w:rPr>
          <w:lang w:val="se-NO"/>
        </w:rPr>
      </w:pPr>
      <w:proofErr w:type="spellStart"/>
      <w:r w:rsidRPr="00E548CA">
        <w:t>Seammás</w:t>
      </w:r>
      <w:proofErr w:type="spellEnd"/>
      <w:r w:rsidRPr="00E548CA">
        <w:t xml:space="preserve"> </w:t>
      </w:r>
      <w:proofErr w:type="spellStart"/>
      <w:r w:rsidRPr="00E548CA">
        <w:t>leat</w:t>
      </w:r>
      <w:proofErr w:type="spellEnd"/>
      <w:r w:rsidRPr="00E548CA">
        <w:t xml:space="preserve"> </w:t>
      </w:r>
      <w:proofErr w:type="spellStart"/>
      <w:r w:rsidRPr="00E548CA">
        <w:t>oallugat</w:t>
      </w:r>
      <w:proofErr w:type="spellEnd"/>
      <w:r w:rsidRPr="00E548CA">
        <w:t xml:space="preserve"> </w:t>
      </w:r>
      <w:proofErr w:type="spellStart"/>
      <w:r w:rsidRPr="00E548CA">
        <w:t>geat</w:t>
      </w:r>
      <w:proofErr w:type="spellEnd"/>
      <w:r w:rsidRPr="00E548CA">
        <w:t xml:space="preserve"> </w:t>
      </w:r>
      <w:proofErr w:type="spellStart"/>
      <w:r w:rsidRPr="00E548CA">
        <w:t>maid</w:t>
      </w:r>
      <w:proofErr w:type="spellEnd"/>
      <w:r w:rsidRPr="00E548CA">
        <w:t xml:space="preserve"> </w:t>
      </w:r>
      <w:proofErr w:type="spellStart"/>
      <w:r w:rsidRPr="00E548CA">
        <w:t>mákset</w:t>
      </w:r>
      <w:proofErr w:type="spellEnd"/>
      <w:r w:rsidRPr="00E548CA">
        <w:t xml:space="preserve"> </w:t>
      </w:r>
      <w:proofErr w:type="spellStart"/>
      <w:r w:rsidRPr="00893494">
        <w:rPr>
          <w:b/>
        </w:rPr>
        <w:t>velggiideaset</w:t>
      </w:r>
      <w:proofErr w:type="spellEnd"/>
      <w:r w:rsidRPr="00E548CA">
        <w:t>.</w:t>
      </w:r>
    </w:p>
    <w:p w:rsidR="004F573D" w:rsidRDefault="004F573D" w:rsidP="00893494">
      <w:pPr>
        <w:pStyle w:val="Giellavdnasat-nummaraston"/>
        <w:rPr>
          <w:lang w:val="se-NO"/>
        </w:rPr>
      </w:pPr>
      <w:r w:rsidRPr="004F573D">
        <w:rPr>
          <w:lang w:val="se-NO"/>
        </w:rPr>
        <w:t xml:space="preserve">Maiddái eará duojárat ja dáiddárat čájehedje ja vuvde </w:t>
      </w:r>
      <w:r w:rsidRPr="004F573D">
        <w:rPr>
          <w:b/>
          <w:lang w:val="se-NO"/>
        </w:rPr>
        <w:t>dujiideaset</w:t>
      </w:r>
      <w:r>
        <w:rPr>
          <w:b/>
          <w:lang w:val="se-NO"/>
        </w:rPr>
        <w:t>.</w:t>
      </w:r>
    </w:p>
    <w:p w:rsidR="00893494" w:rsidRDefault="001A667E" w:rsidP="00893494">
      <w:pPr>
        <w:pStyle w:val="Giellavdnasat-nummaraston"/>
        <w:rPr>
          <w:lang w:val="se-NO"/>
        </w:rPr>
      </w:pPr>
      <w:proofErr w:type="spellStart"/>
      <w:r w:rsidRPr="001A667E">
        <w:t>Ii</w:t>
      </w:r>
      <w:proofErr w:type="spellEnd"/>
      <w:r w:rsidRPr="001A667E">
        <w:t xml:space="preserve"> </w:t>
      </w:r>
      <w:proofErr w:type="spellStart"/>
      <w:r w:rsidRPr="001A667E">
        <w:t>lean</w:t>
      </w:r>
      <w:proofErr w:type="spellEnd"/>
      <w:r w:rsidRPr="001A667E">
        <w:t xml:space="preserve"> </w:t>
      </w:r>
      <w:proofErr w:type="spellStart"/>
      <w:r w:rsidRPr="001A667E">
        <w:t>dušše</w:t>
      </w:r>
      <w:proofErr w:type="spellEnd"/>
      <w:r w:rsidRPr="001A667E">
        <w:t xml:space="preserve"> </w:t>
      </w:r>
      <w:proofErr w:type="spellStart"/>
      <w:r w:rsidRPr="001A667E">
        <w:t>konsearta</w:t>
      </w:r>
      <w:proofErr w:type="spellEnd"/>
      <w:r w:rsidRPr="001A667E">
        <w:t xml:space="preserve"> </w:t>
      </w:r>
      <w:proofErr w:type="spellStart"/>
      <w:r w:rsidRPr="001A667E">
        <w:t>bearjadaga</w:t>
      </w:r>
      <w:proofErr w:type="spellEnd"/>
      <w:r w:rsidRPr="001A667E">
        <w:t xml:space="preserve"> </w:t>
      </w:r>
      <w:proofErr w:type="spellStart"/>
      <w:r w:rsidRPr="001A667E">
        <w:t>Báktehárjjis</w:t>
      </w:r>
      <w:proofErr w:type="spellEnd"/>
      <w:r w:rsidRPr="001A667E">
        <w:t xml:space="preserve">, </w:t>
      </w:r>
      <w:proofErr w:type="spellStart"/>
      <w:r w:rsidRPr="001A667E">
        <w:t>muhto</w:t>
      </w:r>
      <w:proofErr w:type="spellEnd"/>
      <w:r w:rsidR="00E548CA" w:rsidRPr="00E548CA">
        <w:t xml:space="preserve"> </w:t>
      </w:r>
      <w:proofErr w:type="spellStart"/>
      <w:r w:rsidR="00E548CA" w:rsidRPr="00E548CA">
        <w:t>dohko</w:t>
      </w:r>
      <w:proofErr w:type="spellEnd"/>
      <w:r w:rsidR="00E548CA" w:rsidRPr="00E548CA">
        <w:t xml:space="preserve"> </w:t>
      </w:r>
      <w:proofErr w:type="spellStart"/>
      <w:r w:rsidR="00E548CA" w:rsidRPr="00E548CA">
        <w:t>ledje</w:t>
      </w:r>
      <w:proofErr w:type="spellEnd"/>
      <w:r w:rsidR="00E548CA" w:rsidRPr="00E548CA">
        <w:t xml:space="preserve"> </w:t>
      </w:r>
      <w:proofErr w:type="spellStart"/>
      <w:r w:rsidR="00E548CA" w:rsidRPr="00E548CA">
        <w:t>maiddái</w:t>
      </w:r>
      <w:proofErr w:type="spellEnd"/>
      <w:r w:rsidR="00E548CA" w:rsidRPr="00E548CA">
        <w:t xml:space="preserve"> </w:t>
      </w:r>
      <w:proofErr w:type="spellStart"/>
      <w:r w:rsidR="00E548CA" w:rsidRPr="00E548CA">
        <w:t>duojárat</w:t>
      </w:r>
      <w:proofErr w:type="spellEnd"/>
      <w:r w:rsidR="00E548CA" w:rsidRPr="00E548CA">
        <w:t xml:space="preserve"> </w:t>
      </w:r>
      <w:proofErr w:type="spellStart"/>
      <w:r w:rsidR="00E548CA" w:rsidRPr="00E548CA">
        <w:t>boahtán</w:t>
      </w:r>
      <w:proofErr w:type="spellEnd"/>
      <w:r w:rsidR="00E548CA" w:rsidRPr="00E548CA">
        <w:t xml:space="preserve"> </w:t>
      </w:r>
      <w:proofErr w:type="spellStart"/>
      <w:r w:rsidR="00E548CA" w:rsidRPr="00E548CA">
        <w:t>vuovdit</w:t>
      </w:r>
      <w:proofErr w:type="spellEnd"/>
      <w:r w:rsidR="00E548CA" w:rsidRPr="00E548CA">
        <w:t xml:space="preserve"> </w:t>
      </w:r>
      <w:proofErr w:type="spellStart"/>
      <w:r w:rsidR="00E548CA" w:rsidRPr="00893494">
        <w:rPr>
          <w:b/>
        </w:rPr>
        <w:t>gálvvuideaset</w:t>
      </w:r>
      <w:proofErr w:type="spellEnd"/>
      <w:r w:rsidR="00E548CA" w:rsidRPr="00E548CA">
        <w:t>.</w:t>
      </w:r>
    </w:p>
    <w:p w:rsidR="00893494" w:rsidRDefault="00B02B6E" w:rsidP="00893494">
      <w:pPr>
        <w:pStyle w:val="Giellavdnasat-nummaraston"/>
        <w:rPr>
          <w:lang w:val="se-NO"/>
        </w:rPr>
      </w:pPr>
      <w:proofErr w:type="spellStart"/>
      <w:r w:rsidRPr="00B02B6E">
        <w:t>Geir</w:t>
      </w:r>
      <w:proofErr w:type="spellEnd"/>
      <w:r w:rsidRPr="00B02B6E">
        <w:t xml:space="preserve"> </w:t>
      </w:r>
      <w:proofErr w:type="spellStart"/>
      <w:r w:rsidRPr="00B02B6E">
        <w:t>Jørana</w:t>
      </w:r>
      <w:proofErr w:type="spellEnd"/>
      <w:r w:rsidRPr="00B02B6E">
        <w:t xml:space="preserve"> </w:t>
      </w:r>
      <w:proofErr w:type="spellStart"/>
      <w:r w:rsidRPr="00B02B6E">
        <w:t>ruhtadeaddjit</w:t>
      </w:r>
      <w:proofErr w:type="spellEnd"/>
      <w:r w:rsidRPr="00B02B6E">
        <w:t xml:space="preserve">, </w:t>
      </w:r>
      <w:proofErr w:type="spellStart"/>
      <w:r w:rsidR="00E548CA" w:rsidRPr="00E548CA">
        <w:t>Áššu</w:t>
      </w:r>
      <w:proofErr w:type="spellEnd"/>
      <w:r w:rsidR="00E548CA" w:rsidRPr="00E548CA">
        <w:t xml:space="preserve">, </w:t>
      </w:r>
      <w:proofErr w:type="spellStart"/>
      <w:r w:rsidR="00E548CA" w:rsidRPr="00E548CA">
        <w:t>Statoil</w:t>
      </w:r>
      <w:proofErr w:type="spellEnd"/>
      <w:r w:rsidR="00E548CA" w:rsidRPr="00E548CA">
        <w:t xml:space="preserve"> ja Sara </w:t>
      </w:r>
      <w:proofErr w:type="spellStart"/>
      <w:r w:rsidR="00E548CA" w:rsidRPr="00E548CA">
        <w:t>sport</w:t>
      </w:r>
      <w:proofErr w:type="spellEnd"/>
      <w:r w:rsidR="00E548CA" w:rsidRPr="00E548CA">
        <w:t xml:space="preserve"> </w:t>
      </w:r>
      <w:proofErr w:type="spellStart"/>
      <w:r w:rsidR="00E548CA" w:rsidRPr="00E548CA">
        <w:t>vuvdet</w:t>
      </w:r>
      <w:proofErr w:type="spellEnd"/>
      <w:r w:rsidR="00E548CA" w:rsidRPr="00E548CA">
        <w:t xml:space="preserve"> </w:t>
      </w:r>
      <w:proofErr w:type="spellStart"/>
      <w:r w:rsidR="00E548CA" w:rsidRPr="00893494">
        <w:rPr>
          <w:b/>
        </w:rPr>
        <w:t>gálvvuideaset</w:t>
      </w:r>
      <w:proofErr w:type="spellEnd"/>
      <w:r w:rsidR="00E548CA" w:rsidRPr="00E548CA">
        <w:t xml:space="preserve"> </w:t>
      </w:r>
      <w:proofErr w:type="spellStart"/>
      <w:r w:rsidR="00E548CA" w:rsidRPr="00E548CA">
        <w:t>veahá</w:t>
      </w:r>
      <w:proofErr w:type="spellEnd"/>
      <w:r w:rsidR="00E548CA" w:rsidRPr="00E548CA">
        <w:t xml:space="preserve"> </w:t>
      </w:r>
      <w:proofErr w:type="spellStart"/>
      <w:r w:rsidR="00E548CA" w:rsidRPr="00E548CA">
        <w:t>hálbbibui</w:t>
      </w:r>
      <w:proofErr w:type="spellEnd"/>
      <w:r w:rsidR="00E548CA" w:rsidRPr="00E548CA">
        <w:t>.</w:t>
      </w:r>
    </w:p>
    <w:p w:rsidR="00CB0183" w:rsidRDefault="0011613E" w:rsidP="00AB2410">
      <w:r>
        <w:t>SOG-</w:t>
      </w:r>
      <w:r w:rsidRPr="0011613E">
        <w:t>r</w:t>
      </w:r>
      <w:r>
        <w:t>á</w:t>
      </w:r>
      <w:r w:rsidRPr="0011613E">
        <w:t xml:space="preserve">hkadus </w:t>
      </w:r>
      <w:r w:rsidR="00CC5EB1">
        <w:t>nanne buvttadeaddji oamasteami buktagii.</w:t>
      </w:r>
      <w:r w:rsidR="009F1438">
        <w:t xml:space="preserve"> </w:t>
      </w:r>
      <w:r w:rsidR="00C022CF" w:rsidRPr="00C022CF">
        <w:t>Čuovvovaš ovdamearkacealkagat</w:t>
      </w:r>
      <w:r>
        <w:t xml:space="preserve"> (21–23)</w:t>
      </w:r>
      <w:r w:rsidR="00C022CF" w:rsidRPr="00C022CF">
        <w:t xml:space="preserve"> </w:t>
      </w:r>
      <w:r w:rsidR="00CC5EB1">
        <w:t>main</w:t>
      </w:r>
      <w:r w:rsidR="00C022CF" w:rsidRPr="00C022CF">
        <w:t xml:space="preserve"> </w:t>
      </w:r>
      <w:r w:rsidR="00C022CF" w:rsidRPr="00A00769">
        <w:rPr>
          <w:i/>
        </w:rPr>
        <w:t>girji</w:t>
      </w:r>
      <w:r w:rsidR="00C022CF" w:rsidRPr="00C022CF">
        <w:t xml:space="preserve"> lea oapmi</w:t>
      </w:r>
      <w:r>
        <w:t>, čájeh</w:t>
      </w:r>
      <w:r w:rsidR="00B51580">
        <w:t>it</w:t>
      </w:r>
      <w:r w:rsidR="00CC5EB1">
        <w:t xml:space="preserve"> d</w:t>
      </w:r>
      <w:r w:rsidR="00CB7E87">
        <w:t>a</w:t>
      </w:r>
      <w:r w:rsidR="00CC5EB1">
        <w:t>n</w:t>
      </w:r>
      <w:r w:rsidR="00C022CF" w:rsidRPr="00C022CF">
        <w:t xml:space="preserve">. Cealkagis </w:t>
      </w:r>
      <w:r>
        <w:t>(</w:t>
      </w:r>
      <w:r w:rsidR="00C022CF" w:rsidRPr="00C022CF">
        <w:t>2</w:t>
      </w:r>
      <w:r>
        <w:t>1)</w:t>
      </w:r>
      <w:r w:rsidR="00C022CF" w:rsidRPr="00C022CF">
        <w:t xml:space="preserve"> lea muhtun eará čállán girjji</w:t>
      </w:r>
      <w:r w:rsidR="00DA1451" w:rsidRPr="00DA1451">
        <w:t xml:space="preserve"> cealkaga subjekt</w:t>
      </w:r>
      <w:r w:rsidR="00CB7E87">
        <w:t>ii</w:t>
      </w:r>
      <w:r w:rsidR="00C022CF" w:rsidRPr="00C022CF">
        <w:t xml:space="preserve">, ja </w:t>
      </w:r>
      <w:r w:rsidR="00C022CF" w:rsidRPr="00A00769">
        <w:rPr>
          <w:i/>
        </w:rPr>
        <w:t>ieža</w:t>
      </w:r>
      <w:r w:rsidR="00C022CF" w:rsidRPr="00C022CF">
        <w:t xml:space="preserve">-gihppu </w:t>
      </w:r>
      <w:r w:rsidR="00DA1451">
        <w:t>lea</w:t>
      </w:r>
      <w:r w:rsidR="00CB7E87">
        <w:t xml:space="preserve"> </w:t>
      </w:r>
      <w:r w:rsidR="00DA1451">
        <w:t>geavahuvvon</w:t>
      </w:r>
      <w:r w:rsidR="00CB7E87">
        <w:t xml:space="preserve"> subjeavtta,</w:t>
      </w:r>
      <w:r w:rsidR="00DA1451" w:rsidRPr="00DA1451">
        <w:t xml:space="preserve"> </w:t>
      </w:r>
      <w:r w:rsidR="00DA1451">
        <w:t>Kir</w:t>
      </w:r>
      <w:r w:rsidR="001C21F2">
        <w:t>ste</w:t>
      </w:r>
      <w:r w:rsidR="00DA1451">
        <w:t>n Svinenga</w:t>
      </w:r>
      <w:r w:rsidR="00CB7E87">
        <w:t>,</w:t>
      </w:r>
      <w:r w:rsidR="00C022CF" w:rsidRPr="00C022CF">
        <w:t xml:space="preserve"> oama</w:t>
      </w:r>
      <w:r w:rsidR="00DA1451">
        <w:t>s</w:t>
      </w:r>
      <w:r w:rsidR="00C022CF" w:rsidRPr="00C022CF">
        <w:t>teami</w:t>
      </w:r>
      <w:r w:rsidR="00DA1451">
        <w:t xml:space="preserve"> birra</w:t>
      </w:r>
      <w:r w:rsidR="00C022CF" w:rsidRPr="00C022CF">
        <w:t xml:space="preserve">. </w:t>
      </w:r>
      <w:r>
        <w:t>Čuovvovaš guovtti cealkagis</w:t>
      </w:r>
      <w:r w:rsidR="00C022CF" w:rsidRPr="00C022CF">
        <w:t xml:space="preserve"> lea subjeakta ieš čállán girjji(id), ja lea dalle</w:t>
      </w:r>
      <w:r w:rsidR="0059799C" w:rsidRPr="0059799C">
        <w:t xml:space="preserve"> vejola</w:t>
      </w:r>
      <w:r w:rsidR="009A7981">
        <w:t>š</w:t>
      </w:r>
      <w:r w:rsidR="00C022CF" w:rsidRPr="00C022CF">
        <w:t xml:space="preserve"> geavahit SOG</w:t>
      </w:r>
      <w:r w:rsidR="005005B4">
        <w:t>:</w:t>
      </w:r>
      <w:r w:rsidR="00C022CF" w:rsidRPr="00C022CF">
        <w:t xml:space="preserve"> </w:t>
      </w:r>
      <w:r w:rsidR="00CB7E87" w:rsidRPr="00CB7E87">
        <w:rPr>
          <w:i/>
        </w:rPr>
        <w:t>girjjiideaskka</w:t>
      </w:r>
      <w:r w:rsidR="00C022CF" w:rsidRPr="00C022CF">
        <w:t xml:space="preserve"> cealkagis </w:t>
      </w:r>
      <w:r>
        <w:t>(22)</w:t>
      </w:r>
      <w:r w:rsidR="00C022CF" w:rsidRPr="00C022CF">
        <w:t>, muhto</w:t>
      </w:r>
      <w:r>
        <w:t xml:space="preserve"> maiddái</w:t>
      </w:r>
      <w:r w:rsidR="00C022CF" w:rsidRPr="00C022CF">
        <w:t xml:space="preserve"> </w:t>
      </w:r>
      <w:r w:rsidR="00C022CF" w:rsidRPr="00A00769">
        <w:rPr>
          <w:i/>
        </w:rPr>
        <w:t>iež</w:t>
      </w:r>
      <w:r w:rsidR="00582DB0">
        <w:rPr>
          <w:i/>
        </w:rPr>
        <w:t>a</w:t>
      </w:r>
      <w:r w:rsidR="00C022CF" w:rsidRPr="00C022CF">
        <w:t>-gihppu lea vejolaš</w:t>
      </w:r>
      <w:r w:rsidR="005005B4">
        <w:t>:</w:t>
      </w:r>
      <w:r w:rsidR="00C022CF" w:rsidRPr="00C022CF">
        <w:t xml:space="preserve"> </w:t>
      </w:r>
      <w:r w:rsidR="00CB7E87" w:rsidRPr="00CB7E87">
        <w:rPr>
          <w:i/>
        </w:rPr>
        <w:t>iežas girjjiin</w:t>
      </w:r>
      <w:r w:rsidR="00C022CF" w:rsidRPr="00C022CF">
        <w:t xml:space="preserve"> cealkagis </w:t>
      </w:r>
      <w:r>
        <w:t>(2</w:t>
      </w:r>
      <w:r w:rsidR="00C022CF" w:rsidRPr="00C022CF">
        <w:t>3</w:t>
      </w:r>
      <w:r>
        <w:t>)</w:t>
      </w:r>
      <w:r w:rsidR="00C022CF" w:rsidRPr="00C022CF">
        <w:t xml:space="preserve">. </w:t>
      </w:r>
    </w:p>
    <w:p w:rsidR="0011613E" w:rsidRDefault="0011613E" w:rsidP="0011613E">
      <w:pPr>
        <w:pStyle w:val="Giellavdnasat-nummaraston"/>
        <w:rPr>
          <w:lang w:val="se-NO"/>
        </w:rPr>
      </w:pPr>
      <w:proofErr w:type="spellStart"/>
      <w:r w:rsidRPr="00C022CF">
        <w:t>Kirsten</w:t>
      </w:r>
      <w:proofErr w:type="spellEnd"/>
      <w:r w:rsidRPr="00C022CF">
        <w:t xml:space="preserve"> </w:t>
      </w:r>
      <w:proofErr w:type="spellStart"/>
      <w:r w:rsidRPr="00C022CF">
        <w:t>Svineng</w:t>
      </w:r>
      <w:proofErr w:type="spellEnd"/>
      <w:r w:rsidRPr="00C022CF">
        <w:t xml:space="preserve"> </w:t>
      </w:r>
      <w:proofErr w:type="spellStart"/>
      <w:r w:rsidRPr="00C022CF">
        <w:t>oaččui</w:t>
      </w:r>
      <w:proofErr w:type="spellEnd"/>
      <w:r w:rsidRPr="00C022CF">
        <w:t xml:space="preserve"> 1970:s </w:t>
      </w:r>
      <w:proofErr w:type="spellStart"/>
      <w:r w:rsidRPr="00F11C73">
        <w:rPr>
          <w:b/>
        </w:rPr>
        <w:t>iežas</w:t>
      </w:r>
      <w:proofErr w:type="spellEnd"/>
      <w:r w:rsidRPr="00F11C73">
        <w:rPr>
          <w:b/>
        </w:rPr>
        <w:t xml:space="preserve"> </w:t>
      </w:r>
      <w:proofErr w:type="spellStart"/>
      <w:r w:rsidRPr="00F11C73">
        <w:rPr>
          <w:b/>
        </w:rPr>
        <w:t>girjji</w:t>
      </w:r>
      <w:proofErr w:type="spellEnd"/>
      <w:r w:rsidRPr="00C022CF">
        <w:t xml:space="preserve">, Mamma </w:t>
      </w:r>
      <w:proofErr w:type="spellStart"/>
      <w:r w:rsidRPr="00C022CF">
        <w:t>Karasjok</w:t>
      </w:r>
      <w:proofErr w:type="spellEnd"/>
      <w:r w:rsidRPr="00C022CF">
        <w:t>.</w:t>
      </w:r>
    </w:p>
    <w:p w:rsidR="00F11C73" w:rsidRDefault="00C022CF" w:rsidP="00F11C73">
      <w:pPr>
        <w:pStyle w:val="Giellavdnasat-nummaraston"/>
        <w:rPr>
          <w:lang w:val="se-NO"/>
        </w:rPr>
      </w:pPr>
      <w:proofErr w:type="spellStart"/>
      <w:r w:rsidRPr="00C022CF">
        <w:t>Soai</w:t>
      </w:r>
      <w:proofErr w:type="spellEnd"/>
      <w:r w:rsidRPr="00C022CF">
        <w:t xml:space="preserve"> </w:t>
      </w:r>
      <w:proofErr w:type="spellStart"/>
      <w:r w:rsidRPr="00C022CF">
        <w:t>almmuheaba</w:t>
      </w:r>
      <w:proofErr w:type="spellEnd"/>
      <w:r w:rsidRPr="00C022CF">
        <w:t xml:space="preserve"> </w:t>
      </w:r>
      <w:proofErr w:type="spellStart"/>
      <w:r w:rsidRPr="00F11C73">
        <w:rPr>
          <w:b/>
        </w:rPr>
        <w:t>girjjiideaskka</w:t>
      </w:r>
      <w:proofErr w:type="spellEnd"/>
      <w:r w:rsidRPr="00C022CF">
        <w:t xml:space="preserve"> </w:t>
      </w:r>
      <w:proofErr w:type="spellStart"/>
      <w:r w:rsidRPr="00C022CF">
        <w:t>dutkanprošeavtta</w:t>
      </w:r>
      <w:proofErr w:type="spellEnd"/>
      <w:r w:rsidRPr="00C022CF">
        <w:t xml:space="preserve"> </w:t>
      </w:r>
      <w:proofErr w:type="spellStart"/>
      <w:r w:rsidRPr="00C022CF">
        <w:t>oktavuođas</w:t>
      </w:r>
      <w:proofErr w:type="spellEnd"/>
      <w:r w:rsidRPr="00C022CF">
        <w:t>.</w:t>
      </w:r>
    </w:p>
    <w:p w:rsidR="00C022CF" w:rsidRPr="00F11C73" w:rsidRDefault="00C022CF" w:rsidP="00F11C73">
      <w:pPr>
        <w:pStyle w:val="Giellavdnasat-nummaraston"/>
        <w:rPr>
          <w:lang w:val="se-NO"/>
        </w:rPr>
      </w:pPr>
      <w:proofErr w:type="spellStart"/>
      <w:r w:rsidRPr="00C022CF">
        <w:t>Dát</w:t>
      </w:r>
      <w:proofErr w:type="spellEnd"/>
      <w:r w:rsidRPr="00C022CF">
        <w:t xml:space="preserve"> </w:t>
      </w:r>
      <w:proofErr w:type="spellStart"/>
      <w:r w:rsidRPr="00C022CF">
        <w:t>muittuha</w:t>
      </w:r>
      <w:proofErr w:type="spellEnd"/>
      <w:r w:rsidRPr="00C022CF">
        <w:t xml:space="preserve"> ge </w:t>
      </w:r>
      <w:proofErr w:type="spellStart"/>
      <w:r w:rsidRPr="00C022CF">
        <w:t>márkaniid</w:t>
      </w:r>
      <w:proofErr w:type="spellEnd"/>
      <w:r w:rsidRPr="00C022CF">
        <w:t xml:space="preserve"> </w:t>
      </w:r>
      <w:proofErr w:type="spellStart"/>
      <w:r w:rsidRPr="00C022CF">
        <w:t>maid</w:t>
      </w:r>
      <w:proofErr w:type="spellEnd"/>
      <w:r w:rsidRPr="00C022CF">
        <w:t xml:space="preserve"> </w:t>
      </w:r>
      <w:proofErr w:type="spellStart"/>
      <w:r w:rsidRPr="00C022CF">
        <w:t>Hamsun</w:t>
      </w:r>
      <w:proofErr w:type="spellEnd"/>
      <w:r w:rsidRPr="00C022CF">
        <w:t xml:space="preserve"> </w:t>
      </w:r>
      <w:proofErr w:type="spellStart"/>
      <w:r w:rsidRPr="00C022CF">
        <w:t>govvida</w:t>
      </w:r>
      <w:proofErr w:type="spellEnd"/>
      <w:r w:rsidRPr="00C022CF">
        <w:t xml:space="preserve"> </w:t>
      </w:r>
      <w:proofErr w:type="spellStart"/>
      <w:r w:rsidRPr="00F11C73">
        <w:rPr>
          <w:b/>
        </w:rPr>
        <w:t>iežas</w:t>
      </w:r>
      <w:proofErr w:type="spellEnd"/>
      <w:r w:rsidRPr="00F11C73">
        <w:rPr>
          <w:b/>
        </w:rPr>
        <w:t xml:space="preserve"> </w:t>
      </w:r>
      <w:proofErr w:type="spellStart"/>
      <w:r w:rsidRPr="00F11C73">
        <w:rPr>
          <w:b/>
        </w:rPr>
        <w:t>girjjiin</w:t>
      </w:r>
      <w:proofErr w:type="spellEnd"/>
      <w:r w:rsidRPr="00C022CF">
        <w:t>.</w:t>
      </w:r>
    </w:p>
    <w:p w:rsidR="00317446" w:rsidRDefault="00D71062" w:rsidP="00AB2410">
      <w:r w:rsidRPr="00C022CF">
        <w:t>Dutkanmateriálas leat oktiibuot</w:t>
      </w:r>
      <w:r w:rsidR="00C13DF1" w:rsidRPr="00C13DF1">
        <w:t xml:space="preserve"> 85</w:t>
      </w:r>
      <w:r w:rsidRPr="00C022CF">
        <w:t xml:space="preserve"> S</w:t>
      </w:r>
      <w:r w:rsidR="00DD0962">
        <w:t>OG-ráhkadusa</w:t>
      </w:r>
      <w:r w:rsidRPr="00C022CF">
        <w:t xml:space="preserve"> maid substantiiva lea </w:t>
      </w:r>
      <w:r w:rsidRPr="00A00769">
        <w:rPr>
          <w:i/>
        </w:rPr>
        <w:t>girji</w:t>
      </w:r>
      <w:r w:rsidRPr="00C022CF">
        <w:t>,</w:t>
      </w:r>
      <w:r w:rsidR="00DD0962" w:rsidRPr="00DD0962">
        <w:t xml:space="preserve"> ja 77 </w:t>
      </w:r>
      <w:r w:rsidR="00DD0962" w:rsidRPr="00A00769">
        <w:rPr>
          <w:i/>
        </w:rPr>
        <w:t>iež</w:t>
      </w:r>
      <w:r w:rsidR="00582DB0">
        <w:rPr>
          <w:i/>
        </w:rPr>
        <w:t>a</w:t>
      </w:r>
      <w:r w:rsidR="00DD0962" w:rsidRPr="00C022CF">
        <w:t xml:space="preserve">-gihpu </w:t>
      </w:r>
      <w:r w:rsidR="00DD0962">
        <w:t>ráhkadusa</w:t>
      </w:r>
      <w:r w:rsidR="00DD0962" w:rsidRPr="00DD0962">
        <w:t xml:space="preserve">. </w:t>
      </w:r>
      <w:r w:rsidR="00A268CD" w:rsidRPr="00A268CD">
        <w:t>O</w:t>
      </w:r>
      <w:r w:rsidR="00DD0962">
        <w:t>am</w:t>
      </w:r>
      <w:r w:rsidR="00B5739E">
        <w:t>a</w:t>
      </w:r>
      <w:r w:rsidR="00DD0962">
        <w:t>steaddji lea ieš čállán girjji</w:t>
      </w:r>
      <w:r w:rsidR="007B1736" w:rsidRPr="007B1736">
        <w:t xml:space="preserve"> </w:t>
      </w:r>
      <w:r w:rsidR="007B1736" w:rsidRPr="00B7294B">
        <w:t>eana</w:t>
      </w:r>
      <w:r w:rsidR="007B1736">
        <w:t>š dáhpáhusain</w:t>
      </w:r>
      <w:r w:rsidR="00DD0962">
        <w:t xml:space="preserve">, </w:t>
      </w:r>
      <w:r w:rsidR="00A268CD" w:rsidRPr="00A268CD">
        <w:t>muhto leat</w:t>
      </w:r>
      <w:r w:rsidR="00B7294B">
        <w:t xml:space="preserve"> </w:t>
      </w:r>
      <w:r w:rsidR="007B1736" w:rsidRPr="007B1736">
        <w:t>moadde spiehkastaga</w:t>
      </w:r>
      <w:r w:rsidR="0075346D" w:rsidRPr="0075346D">
        <w:t>, nugo cealkagis (21)</w:t>
      </w:r>
      <w:r w:rsidR="00EA4C79">
        <w:t xml:space="preserve"> </w:t>
      </w:r>
      <w:r w:rsidR="00EA4C79" w:rsidRPr="00D65E96">
        <w:t>mas</w:t>
      </w:r>
      <w:r w:rsidR="00DD0962" w:rsidRPr="00D65E96">
        <w:t xml:space="preserve"> </w:t>
      </w:r>
      <w:r w:rsidR="00EA4C79" w:rsidRPr="00D65E96">
        <w:t xml:space="preserve">vearba </w:t>
      </w:r>
      <w:r w:rsidR="00EA4C79" w:rsidRPr="00D65E96">
        <w:rPr>
          <w:i/>
        </w:rPr>
        <w:t>oažžut</w:t>
      </w:r>
      <w:r w:rsidR="00EA4C79" w:rsidRPr="00D65E96">
        <w:t xml:space="preserve"> muitala ahte subjeakta, </w:t>
      </w:r>
      <w:r w:rsidR="00EA4C79" w:rsidRPr="00D65E96">
        <w:rPr>
          <w:i/>
        </w:rPr>
        <w:t>Kirsten Svineng</w:t>
      </w:r>
      <w:r w:rsidR="00EA4C79" w:rsidRPr="00D65E96">
        <w:t>, ii leat ieš čállán girjji.</w:t>
      </w:r>
      <w:r w:rsidR="00EA4C79">
        <w:t xml:space="preserve"> </w:t>
      </w:r>
      <w:r w:rsidR="00B5739E">
        <w:t>Tabealla</w:t>
      </w:r>
      <w:r w:rsidR="00177298" w:rsidRPr="005A6AC2">
        <w:t xml:space="preserve"> 2</w:t>
      </w:r>
      <w:r w:rsidR="005A6AC2" w:rsidRPr="005A6AC2">
        <w:t xml:space="preserve"> giettit</w:t>
      </w:r>
      <w:r w:rsidR="00B5739E">
        <w:t xml:space="preserve"> lea</w:t>
      </w:r>
      <w:r w:rsidR="00DD0962">
        <w:t xml:space="preserve"> </w:t>
      </w:r>
      <w:r w:rsidR="005A6AC2" w:rsidRPr="005A6AC2">
        <w:t>suivejuvvon dan mielde</w:t>
      </w:r>
      <w:r w:rsidR="00DD0962">
        <w:t xml:space="preserve"> </w:t>
      </w:r>
      <w:r w:rsidR="005A6AC2" w:rsidRPr="00C84F13">
        <w:t>m</w:t>
      </w:r>
      <w:r w:rsidR="00DD0962">
        <w:t xml:space="preserve">o </w:t>
      </w:r>
      <w:r w:rsidR="00D12F83">
        <w:t xml:space="preserve">dákkár </w:t>
      </w:r>
      <w:r w:rsidR="00DD0962">
        <w:t>dáhpáhus</w:t>
      </w:r>
      <w:r w:rsidR="00D12F83">
        <w:t>at</w:t>
      </w:r>
      <w:r w:rsidR="00DD0962">
        <w:t xml:space="preserve"> gávdno</w:t>
      </w:r>
      <w:r w:rsidR="00D12F83">
        <w:t>jit</w:t>
      </w:r>
      <w:r w:rsidR="00DD0962">
        <w:t xml:space="preserve"> dutkanmateriálas.</w:t>
      </w:r>
      <w:r w:rsidR="00DD0962" w:rsidRPr="00DD0962">
        <w:t xml:space="preserve"> </w:t>
      </w:r>
      <w:r w:rsidR="00B5739E">
        <w:t>Tabealla čá</w:t>
      </w:r>
      <w:r w:rsidR="006F20D9">
        <w:t>j</w:t>
      </w:r>
      <w:r w:rsidR="00B5739E">
        <w:t>eha</w:t>
      </w:r>
      <w:r w:rsidR="00DD0962" w:rsidRPr="00C022CF">
        <w:t xml:space="preserve"> ahte </w:t>
      </w:r>
      <w:r w:rsidR="00DD0962" w:rsidRPr="00C022CF">
        <w:lastRenderedPageBreak/>
        <w:t xml:space="preserve">vaikko lea vejolaš geavahit </w:t>
      </w:r>
      <w:r w:rsidR="00DD0962" w:rsidRPr="00A00769">
        <w:rPr>
          <w:i/>
        </w:rPr>
        <w:t>iež</w:t>
      </w:r>
      <w:r w:rsidR="00582DB0">
        <w:rPr>
          <w:i/>
        </w:rPr>
        <w:t>a</w:t>
      </w:r>
      <w:r w:rsidR="00DD0962" w:rsidRPr="00C022CF">
        <w:t>-gihpu dalle go girječálli lea</w:t>
      </w:r>
      <w:r w:rsidR="00B5739E">
        <w:t xml:space="preserve"> oamasteaddji, de ii oro vejola</w:t>
      </w:r>
      <w:r w:rsidR="00124DB3">
        <w:t>š</w:t>
      </w:r>
      <w:r w:rsidR="00DD0962" w:rsidRPr="00C022CF">
        <w:t xml:space="preserve"> geavahit SOG dal</w:t>
      </w:r>
      <w:r w:rsidR="00DD0962">
        <w:t xml:space="preserve">le go oamasteaddji ii leat girjji </w:t>
      </w:r>
      <w:r w:rsidR="00DD0962" w:rsidRPr="00C022CF">
        <w:t>čálli</w:t>
      </w:r>
      <w:r w:rsidR="00DD0962">
        <w:t>.</w:t>
      </w:r>
    </w:p>
    <w:p w:rsidR="00D50DD2" w:rsidRDefault="00D50DD2" w:rsidP="00AB2410"/>
    <w:tbl>
      <w:tblPr>
        <w:tblStyle w:val="Tabellrutenett"/>
        <w:tblW w:w="0" w:type="auto"/>
        <w:tblLook w:val="04A0" w:firstRow="1" w:lastRow="0" w:firstColumn="1" w:lastColumn="0" w:noHBand="0" w:noVBand="1"/>
      </w:tblPr>
      <w:tblGrid>
        <w:gridCol w:w="2763"/>
        <w:gridCol w:w="2763"/>
        <w:gridCol w:w="2764"/>
      </w:tblGrid>
      <w:tr w:rsidR="00D50DD2" w:rsidTr="00D50DD2">
        <w:tc>
          <w:tcPr>
            <w:tcW w:w="2763" w:type="dxa"/>
          </w:tcPr>
          <w:p w:rsidR="00D50DD2" w:rsidRDefault="00D50DD2" w:rsidP="00AB2410">
            <w:pPr>
              <w:keepNext/>
              <w:keepLines/>
              <w:spacing w:before="120" w:after="120" w:line="240" w:lineRule="auto"/>
              <w:jc w:val="center"/>
            </w:pPr>
            <w:r>
              <w:rPr>
                <w:b/>
                <w:i/>
              </w:rPr>
              <w:t>oam</w:t>
            </w:r>
            <w:r w:rsidR="0032185E">
              <w:rPr>
                <w:b/>
                <w:i/>
              </w:rPr>
              <w:t>a</w:t>
            </w:r>
            <w:r>
              <w:rPr>
                <w:b/>
                <w:i/>
              </w:rPr>
              <w:t>steaddji lea</w:t>
            </w:r>
          </w:p>
        </w:tc>
        <w:tc>
          <w:tcPr>
            <w:tcW w:w="2763" w:type="dxa"/>
          </w:tcPr>
          <w:p w:rsidR="00D50DD2" w:rsidRPr="00D50DD2" w:rsidRDefault="00D50DD2" w:rsidP="00AB2410">
            <w:pPr>
              <w:keepNext/>
              <w:keepLines/>
              <w:spacing w:before="120" w:after="120" w:line="240" w:lineRule="auto"/>
              <w:jc w:val="center"/>
              <w:rPr>
                <w:b/>
              </w:rPr>
            </w:pPr>
            <w:r w:rsidRPr="00D50DD2">
              <w:rPr>
                <w:b/>
              </w:rPr>
              <w:t>SOG</w:t>
            </w:r>
          </w:p>
        </w:tc>
        <w:tc>
          <w:tcPr>
            <w:tcW w:w="2764" w:type="dxa"/>
          </w:tcPr>
          <w:p w:rsidR="00D50DD2" w:rsidRPr="00D50DD2" w:rsidRDefault="00D50DD2" w:rsidP="00AB2410">
            <w:pPr>
              <w:keepNext/>
              <w:keepLines/>
              <w:spacing w:before="120" w:after="120" w:line="240" w:lineRule="auto"/>
              <w:jc w:val="center"/>
              <w:rPr>
                <w:b/>
              </w:rPr>
            </w:pPr>
            <w:r w:rsidRPr="00D50DD2">
              <w:rPr>
                <w:b/>
              </w:rPr>
              <w:t>ieža-gihppu</w:t>
            </w:r>
          </w:p>
        </w:tc>
      </w:tr>
      <w:tr w:rsidR="00D50DD2" w:rsidTr="0075346D">
        <w:tc>
          <w:tcPr>
            <w:tcW w:w="2763" w:type="dxa"/>
          </w:tcPr>
          <w:p w:rsidR="00D50DD2" w:rsidRDefault="00D50DD2" w:rsidP="00AB2410">
            <w:pPr>
              <w:keepNext/>
              <w:keepLines/>
              <w:spacing w:before="120" w:after="120" w:line="240" w:lineRule="auto"/>
            </w:pPr>
            <w:r>
              <w:t xml:space="preserve">ieš </w:t>
            </w:r>
            <w:r w:rsidR="00DD0962">
              <w:t>čállán</w:t>
            </w:r>
            <w:r>
              <w:t xml:space="preserve"> </w:t>
            </w:r>
            <w:r w:rsidRPr="00D50DD2">
              <w:rPr>
                <w:i/>
              </w:rPr>
              <w:t>'girjji'</w:t>
            </w:r>
          </w:p>
        </w:tc>
        <w:tc>
          <w:tcPr>
            <w:tcW w:w="2763" w:type="dxa"/>
            <w:shd w:val="clear" w:color="auto" w:fill="404040" w:themeFill="text1" w:themeFillTint="BF"/>
          </w:tcPr>
          <w:p w:rsidR="00D50DD2" w:rsidRDefault="00D50DD2" w:rsidP="00AB2410">
            <w:pPr>
              <w:keepNext/>
              <w:keepLines/>
              <w:spacing w:before="120" w:after="120" w:line="240" w:lineRule="auto"/>
              <w:jc w:val="center"/>
            </w:pPr>
          </w:p>
        </w:tc>
        <w:tc>
          <w:tcPr>
            <w:tcW w:w="2764" w:type="dxa"/>
            <w:shd w:val="clear" w:color="auto" w:fill="595959" w:themeFill="text1" w:themeFillTint="A6"/>
          </w:tcPr>
          <w:p w:rsidR="00D50DD2" w:rsidRPr="00B7294B" w:rsidRDefault="00D50DD2" w:rsidP="00AB2410">
            <w:pPr>
              <w:keepNext/>
              <w:keepLines/>
              <w:spacing w:before="120" w:after="120" w:line="240" w:lineRule="auto"/>
              <w:jc w:val="center"/>
              <w:rPr>
                <w:lang w:val="nb-NO"/>
              </w:rPr>
            </w:pPr>
          </w:p>
        </w:tc>
      </w:tr>
      <w:tr w:rsidR="00D50DD2" w:rsidTr="0075346D">
        <w:tc>
          <w:tcPr>
            <w:tcW w:w="2763" w:type="dxa"/>
          </w:tcPr>
          <w:p w:rsidR="00D50DD2" w:rsidRDefault="00D50DD2" w:rsidP="00AB2410">
            <w:pPr>
              <w:keepNext/>
              <w:keepLines/>
              <w:spacing w:before="120" w:after="120" w:line="240" w:lineRule="auto"/>
            </w:pPr>
            <w:r>
              <w:t xml:space="preserve">oastán/ožžon </w:t>
            </w:r>
            <w:r w:rsidRPr="00D50DD2">
              <w:rPr>
                <w:i/>
              </w:rPr>
              <w:t>'gir</w:t>
            </w:r>
            <w:r>
              <w:rPr>
                <w:i/>
              </w:rPr>
              <w:t>j</w:t>
            </w:r>
            <w:r w:rsidRPr="00D50DD2">
              <w:rPr>
                <w:i/>
              </w:rPr>
              <w:t>ji'</w:t>
            </w:r>
          </w:p>
        </w:tc>
        <w:tc>
          <w:tcPr>
            <w:tcW w:w="2763" w:type="dxa"/>
          </w:tcPr>
          <w:p w:rsidR="00D50DD2" w:rsidRPr="0075346D" w:rsidRDefault="0075346D" w:rsidP="00AB2410">
            <w:pPr>
              <w:keepNext/>
              <w:keepLines/>
              <w:spacing w:before="120" w:after="120" w:line="240" w:lineRule="auto"/>
              <w:jc w:val="center"/>
              <w:rPr>
                <w:lang w:val="nb-NO"/>
              </w:rPr>
            </w:pPr>
            <w:r>
              <w:rPr>
                <w:lang w:val="nb-NO"/>
              </w:rPr>
              <w:t xml:space="preserve"> </w:t>
            </w:r>
          </w:p>
        </w:tc>
        <w:tc>
          <w:tcPr>
            <w:tcW w:w="2764" w:type="dxa"/>
            <w:shd w:val="clear" w:color="auto" w:fill="D9D9D9" w:themeFill="background1" w:themeFillShade="D9"/>
          </w:tcPr>
          <w:p w:rsidR="00D50DD2" w:rsidRDefault="00D50DD2" w:rsidP="00AB2410">
            <w:pPr>
              <w:keepNext/>
              <w:keepLines/>
              <w:spacing w:before="120" w:after="120" w:line="240" w:lineRule="auto"/>
              <w:jc w:val="center"/>
            </w:pPr>
          </w:p>
        </w:tc>
      </w:tr>
    </w:tbl>
    <w:p w:rsidR="00D50DD2" w:rsidRDefault="00D72843" w:rsidP="00AB2410">
      <w:pPr>
        <w:pStyle w:val="Bildetekst"/>
        <w:keepLines/>
      </w:pPr>
      <w:r>
        <w:t xml:space="preserve">Tabealla </w:t>
      </w:r>
      <w:r w:rsidR="005005B4">
        <w:t>2</w:t>
      </w:r>
      <w:r>
        <w:t xml:space="preserve">. </w:t>
      </w:r>
      <w:r>
        <w:rPr>
          <w:i w:val="0"/>
        </w:rPr>
        <w:t xml:space="preserve">Substantiiva </w:t>
      </w:r>
      <w:r>
        <w:t>girji</w:t>
      </w:r>
      <w:r>
        <w:rPr>
          <w:i w:val="0"/>
        </w:rPr>
        <w:t xml:space="preserve"> vejolaš oamastanráhkadusat.</w:t>
      </w:r>
      <w:r w:rsidR="00DD0962">
        <w:rPr>
          <w:i w:val="0"/>
        </w:rPr>
        <w:t xml:space="preserve"> N=162.</w:t>
      </w:r>
      <w:r w:rsidR="006705D2">
        <w:rPr>
          <w:i w:val="0"/>
        </w:rPr>
        <w:t xml:space="preserve"> Ruvttot leat suivejuvvon dan mielde man ollu ráhkadus lea geavahusas dutkanmateriálas.</w:t>
      </w:r>
    </w:p>
    <w:p w:rsidR="00E1252B" w:rsidRDefault="00E1252B" w:rsidP="00AB2410"/>
    <w:p w:rsidR="006114B6" w:rsidRDefault="00B5739E" w:rsidP="0071355C">
      <w:pPr>
        <w:tabs>
          <w:tab w:val="left" w:pos="426"/>
        </w:tabs>
      </w:pPr>
      <w:r>
        <w:t xml:space="preserve">Identitehtas lea </w:t>
      </w:r>
      <w:r w:rsidR="006114B6">
        <w:t>stuorra rolla earutkeahtes oamasteamis. Sátni mii mearkkaša ‘</w:t>
      </w:r>
      <w:r>
        <w:t xml:space="preserve">nama’ lea mielde dain gielain: </w:t>
      </w:r>
      <w:r w:rsidRPr="00B5739E">
        <w:t>w</w:t>
      </w:r>
      <w:r w:rsidR="006114B6">
        <w:t xml:space="preserve">array, </w:t>
      </w:r>
      <w:r w:rsidRPr="00B5739E">
        <w:t>n</w:t>
      </w:r>
      <w:r>
        <w:t xml:space="preserve">yulnyul, </w:t>
      </w:r>
      <w:r w:rsidRPr="00B5739E">
        <w:t>p</w:t>
      </w:r>
      <w:r>
        <w:t>aam</w:t>
      </w:r>
      <w:r w:rsidR="00F97E85">
        <w:t>a</w:t>
      </w:r>
      <w:r w:rsidRPr="00B5739E">
        <w:t xml:space="preserve"> ja</w:t>
      </w:r>
      <w:r>
        <w:t xml:space="preserve"> </w:t>
      </w:r>
      <w:r w:rsidRPr="00B5739E">
        <w:t>t</w:t>
      </w:r>
      <w:r w:rsidR="00E33FD0">
        <w:t>inrin. Yawuru</w:t>
      </w:r>
      <w:r w:rsidR="00E33FD0" w:rsidRPr="00E33FD0">
        <w:t>-</w:t>
      </w:r>
      <w:r>
        <w:t xml:space="preserve">gielas earutkeahtes oamasteapmi </w:t>
      </w:r>
      <w:r w:rsidR="006114B6">
        <w:t>guoská dušše álgoálbmoga nammii, ii “white fella name”. Yawuru</w:t>
      </w:r>
      <w:r w:rsidR="00E33FD0" w:rsidRPr="00E33FD0">
        <w:t>-</w:t>
      </w:r>
      <w:r w:rsidR="006114B6">
        <w:t xml:space="preserve"> ja </w:t>
      </w:r>
      <w:r>
        <w:t>t</w:t>
      </w:r>
      <w:r w:rsidR="00E33FD0">
        <w:t>inrin</w:t>
      </w:r>
      <w:r w:rsidR="00E33FD0" w:rsidRPr="00E33FD0">
        <w:t>-</w:t>
      </w:r>
      <w:r w:rsidR="006114B6">
        <w:t>gielain leat mielde sánit mat mearkkašit ‘ruovttu</w:t>
      </w:r>
      <w:r w:rsidR="00E33FD0">
        <w:t>’ ja ‘álgoálbmoga eana’. Tinrin</w:t>
      </w:r>
      <w:r w:rsidR="00E33FD0" w:rsidRPr="00E33FD0">
        <w:t>-</w:t>
      </w:r>
      <w:r w:rsidR="006114B6">
        <w:t>gielas leat</w:t>
      </w:r>
      <w:r w:rsidR="00E33FD0" w:rsidRPr="00E33FD0">
        <w:t xml:space="preserve"> maid</w:t>
      </w:r>
      <w:r w:rsidR="006114B6">
        <w:t xml:space="preserve"> mielde ‘d</w:t>
      </w:r>
      <w:r w:rsidR="00DC1872">
        <w:t>á</w:t>
      </w:r>
      <w:r w:rsidR="006114B6">
        <w:t>hpi’ ja ‘bargu’.</w:t>
      </w:r>
    </w:p>
    <w:p w:rsidR="00F11C73" w:rsidRPr="004279BD" w:rsidRDefault="00A07F0A" w:rsidP="006B6291">
      <w:pPr>
        <w:tabs>
          <w:tab w:val="left" w:pos="426"/>
        </w:tabs>
      </w:pPr>
      <w:r>
        <w:tab/>
      </w:r>
      <w:r w:rsidR="006114B6">
        <w:t>Tabeallas 1 leat mielde logi substantiivva maid letne</w:t>
      </w:r>
      <w:r w:rsidR="00E33FD0" w:rsidRPr="00CA67C0">
        <w:t xml:space="preserve"> bidjan</w:t>
      </w:r>
      <w:r w:rsidR="006114B6">
        <w:t xml:space="preserve"> identiteahta</w:t>
      </w:r>
      <w:r w:rsidR="00F4654B">
        <w:t>-jo</w:t>
      </w:r>
      <w:r w:rsidR="00E33FD0" w:rsidRPr="00CA67C0">
        <w:t>vkui</w:t>
      </w:r>
      <w:r w:rsidR="006114B6">
        <w:t xml:space="preserve">. </w:t>
      </w:r>
      <w:r w:rsidR="00E33FD0" w:rsidRPr="00E33FD0">
        <w:t>Guhtta</w:t>
      </w:r>
      <w:r w:rsidR="006114B6">
        <w:t xml:space="preserve"> dain muitalit persovnnalaš identiteahta birra: </w:t>
      </w:r>
      <w:r w:rsidR="006114B6" w:rsidRPr="00A00769">
        <w:rPr>
          <w:i/>
        </w:rPr>
        <w:t>dáhpi</w:t>
      </w:r>
      <w:r w:rsidR="00E30F7C" w:rsidRPr="00E30F7C">
        <w:rPr>
          <w:lang w:val="nb-NO"/>
        </w:rPr>
        <w:t>,</w:t>
      </w:r>
      <w:r w:rsidR="006114B6" w:rsidRPr="00A00769">
        <w:rPr>
          <w:i/>
        </w:rPr>
        <w:t xml:space="preserve"> oahppu</w:t>
      </w:r>
      <w:r w:rsidR="00E30F7C" w:rsidRPr="00E30F7C">
        <w:rPr>
          <w:lang w:val="nb-NO"/>
        </w:rPr>
        <w:t>,</w:t>
      </w:r>
      <w:r w:rsidR="00E66FC6">
        <w:rPr>
          <w:i/>
        </w:rPr>
        <w:t xml:space="preserve"> dáidu</w:t>
      </w:r>
      <w:r w:rsidR="00E30F7C" w:rsidRPr="00E30F7C">
        <w:rPr>
          <w:lang w:val="nb-NO"/>
        </w:rPr>
        <w:t>,</w:t>
      </w:r>
      <w:r w:rsidR="006114B6" w:rsidRPr="00A00769">
        <w:rPr>
          <w:i/>
        </w:rPr>
        <w:t xml:space="preserve"> namma</w:t>
      </w:r>
      <w:r w:rsidR="00E30F7C" w:rsidRPr="00E30F7C">
        <w:rPr>
          <w:lang w:val="nb-NO"/>
        </w:rPr>
        <w:t>,</w:t>
      </w:r>
      <w:r w:rsidR="006114B6" w:rsidRPr="00A00769">
        <w:rPr>
          <w:i/>
        </w:rPr>
        <w:t xml:space="preserve"> eallinahki</w:t>
      </w:r>
      <w:r w:rsidR="00E30F7C" w:rsidRPr="00E30F7C">
        <w:rPr>
          <w:lang w:val="nb-NO"/>
        </w:rPr>
        <w:t>,</w:t>
      </w:r>
      <w:r w:rsidR="006114B6" w:rsidRPr="00A00769">
        <w:rPr>
          <w:i/>
        </w:rPr>
        <w:t xml:space="preserve"> beaivi</w:t>
      </w:r>
      <w:r w:rsidR="00E30F7C" w:rsidRPr="00E30F7C">
        <w:rPr>
          <w:lang w:val="nb-NO"/>
        </w:rPr>
        <w:t>,</w:t>
      </w:r>
      <w:r w:rsidR="006114B6" w:rsidRPr="00A00769">
        <w:rPr>
          <w:i/>
        </w:rPr>
        <w:t xml:space="preserve"> áigi</w:t>
      </w:r>
      <w:r w:rsidR="006114B6">
        <w:t>. Áige</w:t>
      </w:r>
      <w:r w:rsidR="00784D3E">
        <w:t>namahusa</w:t>
      </w:r>
      <w:r w:rsidR="00D7385B">
        <w:t>t</w:t>
      </w:r>
      <w:r w:rsidR="006114B6">
        <w:t xml:space="preserve"> </w:t>
      </w:r>
      <w:r w:rsidR="006114B6" w:rsidRPr="004C4E2B">
        <w:rPr>
          <w:i/>
        </w:rPr>
        <w:t>beaivi</w:t>
      </w:r>
      <w:r w:rsidR="006114B6">
        <w:t xml:space="preserve"> ja </w:t>
      </w:r>
      <w:r w:rsidR="006114B6" w:rsidRPr="004C4E2B">
        <w:rPr>
          <w:i/>
        </w:rPr>
        <w:t>áigi</w:t>
      </w:r>
      <w:r w:rsidR="006114B6">
        <w:t xml:space="preserve"> šaddet persovnnalaččat</w:t>
      </w:r>
      <w:r w:rsidR="00E33FD0" w:rsidRPr="00E33FD0">
        <w:t xml:space="preserve"> dalle</w:t>
      </w:r>
      <w:r w:rsidR="006114B6">
        <w:t xml:space="preserve"> go daidda lasiha olbmo oamastusa</w:t>
      </w:r>
      <w:r w:rsidR="00D7385B">
        <w:t>. Cealkagiin</w:t>
      </w:r>
      <w:r w:rsidR="006114B6">
        <w:t xml:space="preserve"> </w:t>
      </w:r>
      <w:r w:rsidR="00E33FD0" w:rsidRPr="00E33FD0">
        <w:t>(</w:t>
      </w:r>
      <w:r w:rsidR="006114B6">
        <w:t>2</w:t>
      </w:r>
      <w:r w:rsidR="00E33FD0" w:rsidRPr="00E33FD0">
        <w:t>4)</w:t>
      </w:r>
      <w:r w:rsidR="00D7385B">
        <w:t xml:space="preserve"> ja </w:t>
      </w:r>
      <w:r w:rsidR="00E33FD0" w:rsidRPr="00E33FD0">
        <w:t>(</w:t>
      </w:r>
      <w:r w:rsidR="006114B6">
        <w:t>2</w:t>
      </w:r>
      <w:r w:rsidR="00E33FD0" w:rsidRPr="00E33FD0">
        <w:t>5)</w:t>
      </w:r>
      <w:r w:rsidR="00D7385B">
        <w:t xml:space="preserve"> lea sáhka olbmo eallán áiggis</w:t>
      </w:r>
      <w:r w:rsidR="00FC2D4D">
        <w:t xml:space="preserve"> (</w:t>
      </w:r>
      <w:r w:rsidR="00FC2D4D" w:rsidRPr="00FC2D4D">
        <w:rPr>
          <w:i/>
        </w:rPr>
        <w:t>áiggiset</w:t>
      </w:r>
      <w:r w:rsidR="00FC2D4D">
        <w:t>)</w:t>
      </w:r>
      <w:r w:rsidR="00D7385B">
        <w:t xml:space="preserve"> dahje beivviin</w:t>
      </w:r>
      <w:r w:rsidR="00FC2D4D">
        <w:t xml:space="preserve"> (</w:t>
      </w:r>
      <w:r w:rsidR="00FC2D4D" w:rsidRPr="00FC2D4D">
        <w:rPr>
          <w:i/>
        </w:rPr>
        <w:t>beivviinis</w:t>
      </w:r>
      <w:r w:rsidR="00FC2D4D">
        <w:t>)</w:t>
      </w:r>
      <w:r w:rsidR="00D7385B">
        <w:t xml:space="preserve">, ja cealkagis </w:t>
      </w:r>
      <w:r w:rsidR="00E33FD0" w:rsidRPr="00E33FD0">
        <w:t>(</w:t>
      </w:r>
      <w:r w:rsidR="00E33FD0">
        <w:t>2</w:t>
      </w:r>
      <w:r w:rsidR="00E33FD0" w:rsidRPr="00E33FD0">
        <w:t>6)</w:t>
      </w:r>
      <w:r w:rsidR="00D7385B">
        <w:t xml:space="preserve"> lea fas sáhka sámiid álbmotbeaivvi birra</w:t>
      </w:r>
      <w:r w:rsidR="00FC2D4D">
        <w:t xml:space="preserve"> (</w:t>
      </w:r>
      <w:r w:rsidR="00FC2D4D" w:rsidRPr="00FC2D4D">
        <w:rPr>
          <w:i/>
        </w:rPr>
        <w:t>beaivviset</w:t>
      </w:r>
      <w:r w:rsidR="00FC2D4D">
        <w:t>)</w:t>
      </w:r>
      <w:r w:rsidR="006114B6">
        <w:t>.</w:t>
      </w:r>
      <w:r w:rsidR="00D7385B">
        <w:t xml:space="preserve"> </w:t>
      </w:r>
      <w:r w:rsidR="006114B6">
        <w:t>Báikeidentiteahta birra lea</w:t>
      </w:r>
      <w:r w:rsidR="00D7385B">
        <w:t xml:space="preserve"> tabeallas 1</w:t>
      </w:r>
      <w:r w:rsidR="006114B6">
        <w:t xml:space="preserve"> sátni </w:t>
      </w:r>
      <w:r w:rsidR="006114B6" w:rsidRPr="00A00769">
        <w:rPr>
          <w:i/>
        </w:rPr>
        <w:t>ruoktu</w:t>
      </w:r>
      <w:r w:rsidR="00E33FD0">
        <w:t xml:space="preserve">, </w:t>
      </w:r>
      <w:r w:rsidR="006114B6">
        <w:t>riekteidentiteahta birra</w:t>
      </w:r>
      <w:r w:rsidR="00E33FD0" w:rsidRPr="00E33FD0">
        <w:t xml:space="preserve"> leat</w:t>
      </w:r>
      <w:r w:rsidR="006114B6">
        <w:t xml:space="preserve"> sánit </w:t>
      </w:r>
      <w:r w:rsidR="006114B6" w:rsidRPr="00A00769">
        <w:rPr>
          <w:i/>
        </w:rPr>
        <w:t>vuoigatvuohta</w:t>
      </w:r>
      <w:r w:rsidR="00E30F7C">
        <w:rPr>
          <w:i/>
          <w:lang w:val="nb-NO"/>
        </w:rPr>
        <w:t xml:space="preserve"> </w:t>
      </w:r>
      <w:r w:rsidR="00E30F7C">
        <w:rPr>
          <w:lang w:val="nb-NO"/>
        </w:rPr>
        <w:t>ja</w:t>
      </w:r>
      <w:r w:rsidR="006114B6">
        <w:t xml:space="preserve"> </w:t>
      </w:r>
      <w:r w:rsidR="006114B6" w:rsidRPr="00A00769">
        <w:rPr>
          <w:i/>
        </w:rPr>
        <w:t>geatnegasvuohta</w:t>
      </w:r>
      <w:r w:rsidR="00E33FD0">
        <w:t>,</w:t>
      </w:r>
      <w:r w:rsidR="006114B6">
        <w:t xml:space="preserve"> ja bargoidentiteahta birra fas</w:t>
      </w:r>
      <w:r w:rsidR="00E33FD0" w:rsidRPr="00E33FD0">
        <w:t xml:space="preserve"> leat</w:t>
      </w:r>
      <w:r w:rsidR="006114B6">
        <w:t xml:space="preserve"> golbma sáni</w:t>
      </w:r>
      <w:r w:rsidR="00D7385B">
        <w:t>:</w:t>
      </w:r>
      <w:r w:rsidR="006114B6">
        <w:t xml:space="preserve"> </w:t>
      </w:r>
      <w:r w:rsidR="006114B6" w:rsidRPr="00A00769">
        <w:rPr>
          <w:i/>
        </w:rPr>
        <w:t>virgi</w:t>
      </w:r>
      <w:r w:rsidR="00E30F7C" w:rsidRPr="00E30F7C">
        <w:rPr>
          <w:lang w:val="nb-NO"/>
        </w:rPr>
        <w:t>,</w:t>
      </w:r>
      <w:r w:rsidR="006114B6" w:rsidRPr="00A00769">
        <w:rPr>
          <w:i/>
        </w:rPr>
        <w:t xml:space="preserve"> eallu</w:t>
      </w:r>
      <w:r w:rsidR="00E30F7C" w:rsidRPr="00E30F7C">
        <w:rPr>
          <w:lang w:val="nb-NO"/>
        </w:rPr>
        <w:t>,</w:t>
      </w:r>
      <w:r w:rsidR="006114B6" w:rsidRPr="00A00769">
        <w:rPr>
          <w:i/>
        </w:rPr>
        <w:t xml:space="preserve"> bargu</w:t>
      </w:r>
      <w:r w:rsidR="006114B6">
        <w:t>.</w:t>
      </w:r>
    </w:p>
    <w:p w:rsidR="00C27629" w:rsidRDefault="00C27629" w:rsidP="00AB2410">
      <w:pPr>
        <w:pStyle w:val="Giellavdnasat-nummaraston"/>
      </w:pPr>
      <w:proofErr w:type="spellStart"/>
      <w:r>
        <w:t>Ássebávttis</w:t>
      </w:r>
      <w:proofErr w:type="spellEnd"/>
      <w:r>
        <w:t xml:space="preserve"> </w:t>
      </w:r>
      <w:proofErr w:type="spellStart"/>
      <w:r>
        <w:t>soai</w:t>
      </w:r>
      <w:proofErr w:type="spellEnd"/>
      <w:r>
        <w:t xml:space="preserve"> </w:t>
      </w:r>
      <w:proofErr w:type="spellStart"/>
      <w:r>
        <w:t>skihpáriinniska</w:t>
      </w:r>
      <w:proofErr w:type="spellEnd"/>
      <w:r>
        <w:t xml:space="preserve"> </w:t>
      </w:r>
      <w:proofErr w:type="spellStart"/>
      <w:r>
        <w:t>oaččuiga</w:t>
      </w:r>
      <w:proofErr w:type="spellEnd"/>
      <w:r>
        <w:t xml:space="preserve"> </w:t>
      </w:r>
      <w:proofErr w:type="spellStart"/>
      <w:r>
        <w:t>gullat</w:t>
      </w:r>
      <w:proofErr w:type="spellEnd"/>
      <w:r>
        <w:t xml:space="preserve"> </w:t>
      </w:r>
      <w:proofErr w:type="spellStart"/>
      <w:r>
        <w:t>ahte</w:t>
      </w:r>
      <w:proofErr w:type="spellEnd"/>
      <w:r>
        <w:t xml:space="preserve"> </w:t>
      </w:r>
      <w:proofErr w:type="spellStart"/>
      <w:r>
        <w:t>vuosttas</w:t>
      </w:r>
      <w:proofErr w:type="spellEnd"/>
      <w:r>
        <w:t xml:space="preserve"> </w:t>
      </w:r>
      <w:proofErr w:type="spellStart"/>
      <w:r>
        <w:t>eaŋgalas</w:t>
      </w:r>
      <w:proofErr w:type="spellEnd"/>
      <w:r>
        <w:t xml:space="preserve"> </w:t>
      </w:r>
      <w:proofErr w:type="spellStart"/>
      <w:r>
        <w:t>albmát</w:t>
      </w:r>
      <w:proofErr w:type="spellEnd"/>
      <w:r>
        <w:t xml:space="preserve"> </w:t>
      </w:r>
      <w:proofErr w:type="spellStart"/>
      <w:r>
        <w:t>eai</w:t>
      </w:r>
      <w:proofErr w:type="spellEnd"/>
      <w:r>
        <w:t xml:space="preserve"> </w:t>
      </w:r>
      <w:proofErr w:type="spellStart"/>
      <w:r>
        <w:t>lean</w:t>
      </w:r>
      <w:proofErr w:type="spellEnd"/>
      <w:r>
        <w:t xml:space="preserve"> </w:t>
      </w:r>
      <w:proofErr w:type="spellStart"/>
      <w:r>
        <w:t>golladan</w:t>
      </w:r>
      <w:proofErr w:type="spellEnd"/>
      <w:r>
        <w:t xml:space="preserve"> </w:t>
      </w:r>
      <w:proofErr w:type="spellStart"/>
      <w:r w:rsidRPr="00A00769">
        <w:rPr>
          <w:b/>
        </w:rPr>
        <w:t>áiggiset</w:t>
      </w:r>
      <w:proofErr w:type="spellEnd"/>
      <w:r>
        <w:t xml:space="preserve"> </w:t>
      </w:r>
      <w:proofErr w:type="spellStart"/>
      <w:r>
        <w:t>dušše</w:t>
      </w:r>
      <w:proofErr w:type="spellEnd"/>
      <w:r>
        <w:t xml:space="preserve"> </w:t>
      </w:r>
      <w:proofErr w:type="spellStart"/>
      <w:r>
        <w:t>oaggumii</w:t>
      </w:r>
      <w:proofErr w:type="spellEnd"/>
      <w:r w:rsidRPr="00C022CF">
        <w:t>.</w:t>
      </w:r>
    </w:p>
    <w:p w:rsidR="00C27629" w:rsidRDefault="00C27629" w:rsidP="00AB2410">
      <w:pPr>
        <w:pStyle w:val="Giellavdnasat-nummaraston"/>
      </w:pPr>
      <w:r>
        <w:t xml:space="preserve">Son </w:t>
      </w:r>
      <w:proofErr w:type="spellStart"/>
      <w:r>
        <w:t>beasai</w:t>
      </w:r>
      <w:proofErr w:type="spellEnd"/>
      <w:r>
        <w:t xml:space="preserve"> </w:t>
      </w:r>
      <w:proofErr w:type="spellStart"/>
      <w:r>
        <w:t>boaresvuođa</w:t>
      </w:r>
      <w:proofErr w:type="spellEnd"/>
      <w:r>
        <w:t xml:space="preserve"> </w:t>
      </w:r>
      <w:proofErr w:type="spellStart"/>
      <w:r w:rsidRPr="00A00769">
        <w:rPr>
          <w:b/>
        </w:rPr>
        <w:t>beivviinis</w:t>
      </w:r>
      <w:proofErr w:type="spellEnd"/>
      <w:r>
        <w:t xml:space="preserve"> </w:t>
      </w:r>
      <w:proofErr w:type="spellStart"/>
      <w:r>
        <w:t>eallit</w:t>
      </w:r>
      <w:proofErr w:type="spellEnd"/>
      <w:r>
        <w:t xml:space="preserve"> </w:t>
      </w:r>
      <w:proofErr w:type="spellStart"/>
      <w:r>
        <w:t>lihkolaš</w:t>
      </w:r>
      <w:proofErr w:type="spellEnd"/>
      <w:r>
        <w:t xml:space="preserve"> </w:t>
      </w:r>
      <w:proofErr w:type="spellStart"/>
      <w:r>
        <w:t>eallima</w:t>
      </w:r>
      <w:proofErr w:type="spellEnd"/>
      <w:r>
        <w:t xml:space="preserve"> </w:t>
      </w:r>
      <w:proofErr w:type="spellStart"/>
      <w:r>
        <w:t>olbmuid</w:t>
      </w:r>
      <w:proofErr w:type="spellEnd"/>
      <w:r>
        <w:t xml:space="preserve"> </w:t>
      </w:r>
      <w:proofErr w:type="spellStart"/>
      <w:r>
        <w:t>gaskavuođas</w:t>
      </w:r>
      <w:proofErr w:type="spellEnd"/>
      <w:r>
        <w:t xml:space="preserve">, </w:t>
      </w:r>
      <w:proofErr w:type="spellStart"/>
      <w:r>
        <w:t>geat</w:t>
      </w:r>
      <w:proofErr w:type="spellEnd"/>
      <w:r>
        <w:t xml:space="preserve"> </w:t>
      </w:r>
      <w:proofErr w:type="spellStart"/>
      <w:r>
        <w:t>su</w:t>
      </w:r>
      <w:proofErr w:type="spellEnd"/>
      <w:r>
        <w:t xml:space="preserve"> </w:t>
      </w:r>
      <w:proofErr w:type="spellStart"/>
      <w:r>
        <w:t>ráhkistedje</w:t>
      </w:r>
      <w:proofErr w:type="spellEnd"/>
      <w:r>
        <w:t>.</w:t>
      </w:r>
    </w:p>
    <w:p w:rsidR="00C27629" w:rsidRDefault="00C27629" w:rsidP="00AB2410">
      <w:pPr>
        <w:pStyle w:val="Giellavdnasat-nummaraston"/>
      </w:pPr>
      <w:r>
        <w:t xml:space="preserve">Sámi </w:t>
      </w:r>
      <w:proofErr w:type="spellStart"/>
      <w:r>
        <w:t>Viesu</w:t>
      </w:r>
      <w:proofErr w:type="spellEnd"/>
      <w:r>
        <w:t xml:space="preserve"> </w:t>
      </w:r>
      <w:proofErr w:type="spellStart"/>
      <w:r>
        <w:t>stivrajođiheaddji</w:t>
      </w:r>
      <w:proofErr w:type="spellEnd"/>
      <w:r>
        <w:t xml:space="preserve"> </w:t>
      </w:r>
      <w:proofErr w:type="spellStart"/>
      <w:r>
        <w:t>Birger</w:t>
      </w:r>
      <w:proofErr w:type="spellEnd"/>
      <w:r>
        <w:t xml:space="preserve"> </w:t>
      </w:r>
      <w:proofErr w:type="spellStart"/>
      <w:r>
        <w:t>Nymo</w:t>
      </w:r>
      <w:proofErr w:type="spellEnd"/>
      <w:r>
        <w:t xml:space="preserve"> </w:t>
      </w:r>
      <w:proofErr w:type="spellStart"/>
      <w:r>
        <w:t>čalmmustahtii</w:t>
      </w:r>
      <w:proofErr w:type="spellEnd"/>
      <w:r>
        <w:t xml:space="preserve"> </w:t>
      </w:r>
      <w:proofErr w:type="spellStart"/>
      <w:r>
        <w:t>sámi</w:t>
      </w:r>
      <w:proofErr w:type="spellEnd"/>
      <w:r>
        <w:t xml:space="preserve"> </w:t>
      </w:r>
      <w:proofErr w:type="spellStart"/>
      <w:r>
        <w:t>historjjá</w:t>
      </w:r>
      <w:proofErr w:type="spellEnd"/>
      <w:r>
        <w:t xml:space="preserve"> ja manin </w:t>
      </w:r>
      <w:proofErr w:type="spellStart"/>
      <w:r>
        <w:t>sápmelaččat</w:t>
      </w:r>
      <w:proofErr w:type="spellEnd"/>
      <w:r>
        <w:t xml:space="preserve"> </w:t>
      </w:r>
      <w:proofErr w:type="spellStart"/>
      <w:r>
        <w:t>dál</w:t>
      </w:r>
      <w:proofErr w:type="spellEnd"/>
      <w:r>
        <w:t xml:space="preserve"> </w:t>
      </w:r>
      <w:proofErr w:type="spellStart"/>
      <w:r>
        <w:t>sáhttet</w:t>
      </w:r>
      <w:proofErr w:type="spellEnd"/>
      <w:r>
        <w:t xml:space="preserve"> </w:t>
      </w:r>
      <w:proofErr w:type="spellStart"/>
      <w:r>
        <w:t>ávvudit</w:t>
      </w:r>
      <w:proofErr w:type="spellEnd"/>
      <w:r>
        <w:t xml:space="preserve"> </w:t>
      </w:r>
      <w:proofErr w:type="spellStart"/>
      <w:r w:rsidRPr="00A00769">
        <w:rPr>
          <w:b/>
        </w:rPr>
        <w:t>beaivviset</w:t>
      </w:r>
      <w:proofErr w:type="spellEnd"/>
      <w:r>
        <w:t xml:space="preserve"> </w:t>
      </w:r>
      <w:proofErr w:type="spellStart"/>
      <w:r>
        <w:t>ráđđeviesus</w:t>
      </w:r>
      <w:proofErr w:type="spellEnd"/>
      <w:r>
        <w:t>.</w:t>
      </w:r>
    </w:p>
    <w:p w:rsidR="006114B6" w:rsidRPr="00E511DB" w:rsidRDefault="006114B6" w:rsidP="00F67D79">
      <w:r>
        <w:t>Tabealla</w:t>
      </w:r>
      <w:r w:rsidR="00B65C6B">
        <w:t>s 1</w:t>
      </w:r>
      <w:r>
        <w:t xml:space="preserve"> leat guokte eallinam</w:t>
      </w:r>
      <w:r w:rsidR="00B65C6B">
        <w:t>a</w:t>
      </w:r>
      <w:r>
        <w:t xml:space="preserve">husa. Sátni </w:t>
      </w:r>
      <w:r w:rsidRPr="00A00769">
        <w:rPr>
          <w:i/>
        </w:rPr>
        <w:t>boazu</w:t>
      </w:r>
      <w:r>
        <w:t xml:space="preserve"> </w:t>
      </w:r>
      <w:r w:rsidR="00F67D79" w:rsidRPr="00F67D79">
        <w:t>oktan oamastangeh</w:t>
      </w:r>
      <w:r w:rsidR="00F67D79">
        <w:t xml:space="preserve">čosiin lea buot máŋggaidlogu hámis, nugo cealkagis </w:t>
      </w:r>
      <w:r w:rsidR="00E33FD0" w:rsidRPr="00E33FD0">
        <w:t>(</w:t>
      </w:r>
      <w:r w:rsidR="00E33FD0">
        <w:t>2</w:t>
      </w:r>
      <w:r w:rsidR="00E33FD0" w:rsidRPr="00E33FD0">
        <w:t>7)</w:t>
      </w:r>
      <w:r w:rsidR="00F67D79">
        <w:t>, mas lea</w:t>
      </w:r>
      <w:r w:rsidR="00E33FD0" w:rsidRPr="00E33FD0">
        <w:t xml:space="preserve"> s</w:t>
      </w:r>
      <w:r w:rsidR="00E33FD0">
        <w:t>átni</w:t>
      </w:r>
      <w:r w:rsidR="00F67D79">
        <w:t xml:space="preserve"> </w:t>
      </w:r>
      <w:r w:rsidR="00F67D79" w:rsidRPr="00E33FD0">
        <w:rPr>
          <w:i/>
        </w:rPr>
        <w:t>bohccuidis</w:t>
      </w:r>
      <w:r w:rsidR="00F67D79">
        <w:t xml:space="preserve">. Dát dahká sáni sisdoalu hui lahka </w:t>
      </w:r>
      <w:r w:rsidR="00F67D79" w:rsidRPr="00F67D79">
        <w:rPr>
          <w:i/>
        </w:rPr>
        <w:t>eallu</w:t>
      </w:r>
      <w:r w:rsidR="00F67D79">
        <w:t>-sáni: ii leat sáhka eaŋkilbohccos, muhto sátni lea čadnojuvvon oamasteaddji eallinláibái</w:t>
      </w:r>
      <w:r w:rsidR="00E511DB" w:rsidRPr="00E511DB">
        <w:t>, ja dan dihte letne bidjan s</w:t>
      </w:r>
      <w:r w:rsidR="00E511DB">
        <w:t xml:space="preserve">áni </w:t>
      </w:r>
      <w:r w:rsidR="00E511DB" w:rsidRPr="00E511DB">
        <w:rPr>
          <w:i/>
        </w:rPr>
        <w:t>Eallinláibi</w:t>
      </w:r>
      <w:r w:rsidR="00E511DB">
        <w:t>-</w:t>
      </w:r>
      <w:r w:rsidR="00E511DB">
        <w:lastRenderedPageBreak/>
        <w:t>jovkui</w:t>
      </w:r>
      <w:r w:rsidR="00F67D79">
        <w:t xml:space="preserve">. </w:t>
      </w:r>
      <w:r w:rsidRPr="00A00769">
        <w:rPr>
          <w:i/>
        </w:rPr>
        <w:t>heasta</w:t>
      </w:r>
      <w:r>
        <w:t xml:space="preserve">-sátni </w:t>
      </w:r>
      <w:r w:rsidR="00F67D79">
        <w:t>fas geavahuvvo oamastangehčosiin sihke ovttaidlogus ja máŋggaidlogus, ja das lea eará rolla olbmo</w:t>
      </w:r>
      <w:r>
        <w:t xml:space="preserve"> eallimis</w:t>
      </w:r>
      <w:r w:rsidR="00F67D79">
        <w:t xml:space="preserve"> go bohccos</w:t>
      </w:r>
      <w:r>
        <w:t>, nugo</w:t>
      </w:r>
      <w:r w:rsidR="00A46704">
        <w:t xml:space="preserve"> </w:t>
      </w:r>
      <w:r w:rsidR="00A46704" w:rsidRPr="00A46704">
        <w:rPr>
          <w:i/>
        </w:rPr>
        <w:t>heasttaidasas</w:t>
      </w:r>
      <w:r>
        <w:t xml:space="preserve"> cealkagis </w:t>
      </w:r>
      <w:r w:rsidR="00E33FD0" w:rsidRPr="00E33FD0">
        <w:t>(</w:t>
      </w:r>
      <w:r w:rsidR="00E33FD0">
        <w:t>28</w:t>
      </w:r>
      <w:r w:rsidR="00E33FD0" w:rsidRPr="00E33FD0">
        <w:t>)</w:t>
      </w:r>
      <w:r w:rsidR="00E33FD0">
        <w:t xml:space="preserve"> mas lea sáhka heasttain maid nuorra olmmoš</w:t>
      </w:r>
      <w:r w:rsidR="009F1438">
        <w:t xml:space="preserve"> </w:t>
      </w:r>
      <w:r w:rsidR="00E33FD0">
        <w:t>geavaha astoáiggehommáin</w:t>
      </w:r>
      <w:r w:rsidR="00E511DB" w:rsidRPr="00E511DB">
        <w:t>, ja dan dihte d</w:t>
      </w:r>
      <w:r w:rsidR="00E511DB">
        <w:t xml:space="preserve">át ealli lea biddjon </w:t>
      </w:r>
      <w:r w:rsidR="00E511DB" w:rsidRPr="00D51A3D">
        <w:rPr>
          <w:i/>
        </w:rPr>
        <w:t>Eará</w:t>
      </w:r>
      <w:r w:rsidR="00E511DB">
        <w:t>-jovkui.</w:t>
      </w:r>
    </w:p>
    <w:p w:rsidR="00C27629" w:rsidRDefault="00C27629" w:rsidP="00D310D9">
      <w:pPr>
        <w:tabs>
          <w:tab w:val="left" w:pos="426"/>
        </w:tabs>
      </w:pPr>
      <w:r>
        <w:tab/>
      </w:r>
      <w:r w:rsidR="006114B6">
        <w:t xml:space="preserve">Tabeallas leat </w:t>
      </w:r>
      <w:r w:rsidR="00D51A3D">
        <w:t>dasa lassin</w:t>
      </w:r>
      <w:r w:rsidR="00E511DB">
        <w:t xml:space="preserve"> </w:t>
      </w:r>
      <w:r w:rsidR="006114B6">
        <w:t xml:space="preserve">njeallje sáni </w:t>
      </w:r>
      <w:r w:rsidR="006114B6" w:rsidRPr="00D51A3D">
        <w:t>Eará</w:t>
      </w:r>
      <w:r w:rsidR="006114B6">
        <w:t xml:space="preserve">-joavkkus, ja okta dain lea </w:t>
      </w:r>
      <w:r w:rsidR="006114B6" w:rsidRPr="00A00769">
        <w:rPr>
          <w:i/>
        </w:rPr>
        <w:t>uksa</w:t>
      </w:r>
      <w:r w:rsidR="006114B6">
        <w:t xml:space="preserve">. Dalle go </w:t>
      </w:r>
      <w:r w:rsidR="006114B6" w:rsidRPr="00A00769">
        <w:rPr>
          <w:i/>
        </w:rPr>
        <w:t>uksa</w:t>
      </w:r>
      <w:r w:rsidR="006114B6">
        <w:t xml:space="preserve"> geavahuvvo SOG:in, de lea álo abstrákta mearkkašumiin</w:t>
      </w:r>
      <w:r w:rsidR="00D310D9">
        <w:t>:</w:t>
      </w:r>
      <w:r w:rsidR="006114B6">
        <w:t xml:space="preserve"> fitnodat dahje ásahus rahpá, leahkasta dahje gidde juogo </w:t>
      </w:r>
      <w:r w:rsidR="006114B6" w:rsidRPr="004669AE">
        <w:rPr>
          <w:i/>
        </w:rPr>
        <w:t>uvssas</w:t>
      </w:r>
      <w:r w:rsidR="006114B6">
        <w:t xml:space="preserve"> dahje </w:t>
      </w:r>
      <w:r w:rsidR="006114B6" w:rsidRPr="004669AE">
        <w:rPr>
          <w:i/>
        </w:rPr>
        <w:t>uvssaidis</w:t>
      </w:r>
      <w:r w:rsidR="006114B6">
        <w:t xml:space="preserve">, nugo cealkagis </w:t>
      </w:r>
      <w:r w:rsidR="00E33FD0">
        <w:t>(29)</w:t>
      </w:r>
      <w:r w:rsidR="006114B6">
        <w:t>.</w:t>
      </w:r>
      <w:r w:rsidR="009F1438">
        <w:t xml:space="preserve"> </w:t>
      </w:r>
      <w:r w:rsidR="006114B6">
        <w:t xml:space="preserve">Maiddái </w:t>
      </w:r>
      <w:r w:rsidR="006114B6" w:rsidRPr="004C4E2B">
        <w:rPr>
          <w:i/>
        </w:rPr>
        <w:t>háldu</w:t>
      </w:r>
      <w:r w:rsidR="00E33FD0">
        <w:rPr>
          <w:i/>
        </w:rPr>
        <w:t xml:space="preserve">- </w:t>
      </w:r>
      <w:r w:rsidR="00E33FD0">
        <w:t>ja</w:t>
      </w:r>
      <w:r w:rsidR="006114B6" w:rsidRPr="004C4E2B">
        <w:rPr>
          <w:i/>
        </w:rPr>
        <w:t xml:space="preserve"> sadji</w:t>
      </w:r>
      <w:r w:rsidR="006114B6">
        <w:t xml:space="preserve">-sániin lea abstrákta sisdoallu. Ovdamearkacealkagat dáiguin sániiguin leat cealkagat </w:t>
      </w:r>
      <w:r w:rsidR="00E33FD0">
        <w:t>(30) ja (31)</w:t>
      </w:r>
      <w:r w:rsidR="006114B6">
        <w:t xml:space="preserve">. </w:t>
      </w:r>
    </w:p>
    <w:p w:rsidR="006B6291" w:rsidRPr="006B6291" w:rsidRDefault="00C27629" w:rsidP="006B6291">
      <w:pPr>
        <w:pStyle w:val="Giellavdnasat-nummaraston"/>
        <w:rPr>
          <w:lang w:val="se-NO"/>
        </w:rPr>
      </w:pPr>
      <w:r>
        <w:t xml:space="preserve">Dan </w:t>
      </w:r>
      <w:proofErr w:type="spellStart"/>
      <w:r>
        <w:t>fertii</w:t>
      </w:r>
      <w:proofErr w:type="spellEnd"/>
      <w:r>
        <w:t xml:space="preserve"> </w:t>
      </w:r>
      <w:proofErr w:type="spellStart"/>
      <w:r>
        <w:t>loahpas</w:t>
      </w:r>
      <w:proofErr w:type="spellEnd"/>
      <w:r>
        <w:t xml:space="preserve"> </w:t>
      </w:r>
      <w:proofErr w:type="spellStart"/>
      <w:r>
        <w:t>maid</w:t>
      </w:r>
      <w:proofErr w:type="spellEnd"/>
      <w:r>
        <w:t xml:space="preserve"> </w:t>
      </w:r>
      <w:proofErr w:type="spellStart"/>
      <w:r>
        <w:t>Eanandoallodepartementa</w:t>
      </w:r>
      <w:proofErr w:type="spellEnd"/>
      <w:r>
        <w:t xml:space="preserve"> </w:t>
      </w:r>
      <w:proofErr w:type="spellStart"/>
      <w:r>
        <w:t>Oslos</w:t>
      </w:r>
      <w:proofErr w:type="spellEnd"/>
      <w:r>
        <w:t xml:space="preserve"> </w:t>
      </w:r>
      <w:proofErr w:type="spellStart"/>
      <w:r>
        <w:t>čuovvolit</w:t>
      </w:r>
      <w:proofErr w:type="spellEnd"/>
      <w:r>
        <w:t xml:space="preserve">, ja </w:t>
      </w:r>
      <w:proofErr w:type="spellStart"/>
      <w:r>
        <w:t>mearridii</w:t>
      </w:r>
      <w:proofErr w:type="spellEnd"/>
      <w:r>
        <w:t xml:space="preserve"> ge </w:t>
      </w:r>
      <w:proofErr w:type="spellStart"/>
      <w:r>
        <w:t>ahte</w:t>
      </w:r>
      <w:proofErr w:type="spellEnd"/>
      <w:r>
        <w:t xml:space="preserve"> </w:t>
      </w:r>
      <w:proofErr w:type="spellStart"/>
      <w:r>
        <w:t>Sihčajár</w:t>
      </w:r>
      <w:proofErr w:type="spellEnd"/>
      <w:r>
        <w:t xml:space="preserve"> </w:t>
      </w:r>
      <w:proofErr w:type="spellStart"/>
      <w:r>
        <w:t>ássiid</w:t>
      </w:r>
      <w:proofErr w:type="spellEnd"/>
      <w:r>
        <w:t xml:space="preserve"> ii </w:t>
      </w:r>
      <w:proofErr w:type="spellStart"/>
      <w:r>
        <w:t>sáhte</w:t>
      </w:r>
      <w:proofErr w:type="spellEnd"/>
      <w:r>
        <w:t xml:space="preserve"> </w:t>
      </w:r>
      <w:proofErr w:type="spellStart"/>
      <w:r>
        <w:t>bágget</w:t>
      </w:r>
      <w:proofErr w:type="spellEnd"/>
      <w:r>
        <w:t xml:space="preserve"> </w:t>
      </w:r>
      <w:proofErr w:type="spellStart"/>
      <w:r>
        <w:t>njuovvat</w:t>
      </w:r>
      <w:proofErr w:type="spellEnd"/>
      <w:r>
        <w:t xml:space="preserve"> </w:t>
      </w:r>
      <w:proofErr w:type="spellStart"/>
      <w:r w:rsidRPr="006B6291">
        <w:rPr>
          <w:b/>
        </w:rPr>
        <w:t>bohccuidis</w:t>
      </w:r>
      <w:proofErr w:type="spellEnd"/>
      <w:r w:rsidR="006B6291">
        <w:t xml:space="preserve">. </w:t>
      </w:r>
    </w:p>
    <w:p w:rsidR="006B6291" w:rsidRDefault="00C27629" w:rsidP="006B6291">
      <w:pPr>
        <w:pStyle w:val="Giellavdnasat-nummaraston"/>
        <w:rPr>
          <w:lang w:val="se-NO"/>
        </w:rPr>
      </w:pPr>
      <w:r>
        <w:t xml:space="preserve">Mia </w:t>
      </w:r>
      <w:proofErr w:type="spellStart"/>
      <w:r>
        <w:t>áigu</w:t>
      </w:r>
      <w:proofErr w:type="spellEnd"/>
      <w:r>
        <w:t xml:space="preserve"> </w:t>
      </w:r>
      <w:proofErr w:type="spellStart"/>
      <w:r>
        <w:t>boahtte</w:t>
      </w:r>
      <w:proofErr w:type="spellEnd"/>
      <w:r>
        <w:t xml:space="preserve"> </w:t>
      </w:r>
      <w:proofErr w:type="spellStart"/>
      <w:r>
        <w:t>áiggis</w:t>
      </w:r>
      <w:proofErr w:type="spellEnd"/>
      <w:r>
        <w:t xml:space="preserve"> </w:t>
      </w:r>
      <w:proofErr w:type="spellStart"/>
      <w:r>
        <w:t>hommát</w:t>
      </w:r>
      <w:proofErr w:type="spellEnd"/>
      <w:r>
        <w:t xml:space="preserve"> </w:t>
      </w:r>
      <w:proofErr w:type="spellStart"/>
      <w:r w:rsidRPr="006B6291">
        <w:rPr>
          <w:b/>
        </w:rPr>
        <w:t>heasttaidasas</w:t>
      </w:r>
      <w:proofErr w:type="spellEnd"/>
      <w:r>
        <w:t xml:space="preserve"> </w:t>
      </w:r>
      <w:proofErr w:type="spellStart"/>
      <w:r>
        <w:t>reaga</w:t>
      </w:r>
      <w:proofErr w:type="spellEnd"/>
      <w:r>
        <w:t xml:space="preserve"> </w:t>
      </w:r>
      <w:proofErr w:type="spellStart"/>
      <w:r>
        <w:t>mainna</w:t>
      </w:r>
      <w:proofErr w:type="spellEnd"/>
      <w:r>
        <w:t xml:space="preserve"> </w:t>
      </w:r>
      <w:proofErr w:type="spellStart"/>
      <w:r>
        <w:t>beassá</w:t>
      </w:r>
      <w:proofErr w:type="spellEnd"/>
      <w:r>
        <w:t xml:space="preserve"> </w:t>
      </w:r>
      <w:proofErr w:type="spellStart"/>
      <w:r>
        <w:t>vuoja</w:t>
      </w:r>
      <w:r w:rsidR="00957010">
        <w:t>e</w:t>
      </w:r>
      <w:r>
        <w:t>it</w:t>
      </w:r>
      <w:proofErr w:type="spellEnd"/>
      <w:r w:rsidR="00957010">
        <w:t xml:space="preserve"> [</w:t>
      </w:r>
      <w:proofErr w:type="spellStart"/>
      <w:r w:rsidR="00957010">
        <w:t>vuoja</w:t>
      </w:r>
      <w:proofErr w:type="spellEnd"/>
      <w:r w:rsidR="00957010" w:rsidRPr="006B6291">
        <w:rPr>
          <w:lang w:val="se-NO"/>
        </w:rPr>
        <w:t>šit</w:t>
      </w:r>
      <w:r w:rsidR="00957010">
        <w:t>]</w:t>
      </w:r>
      <w:r>
        <w:t xml:space="preserve"> </w:t>
      </w:r>
      <w:proofErr w:type="spellStart"/>
      <w:r>
        <w:t>dálvit</w:t>
      </w:r>
      <w:proofErr w:type="spellEnd"/>
      <w:r>
        <w:t>.</w:t>
      </w:r>
      <w:r w:rsidR="006B6291">
        <w:rPr>
          <w:lang w:val="se-NO"/>
        </w:rPr>
        <w:t xml:space="preserve"> </w:t>
      </w:r>
    </w:p>
    <w:p w:rsidR="006B6291" w:rsidRDefault="00C27629" w:rsidP="006B6291">
      <w:pPr>
        <w:pStyle w:val="Giellavdnasat-nummaraston"/>
        <w:rPr>
          <w:lang w:val="se-NO"/>
        </w:rPr>
      </w:pPr>
      <w:proofErr w:type="spellStart"/>
      <w:r>
        <w:t>Troanddin</w:t>
      </w:r>
      <w:proofErr w:type="spellEnd"/>
      <w:r>
        <w:t xml:space="preserve"> </w:t>
      </w:r>
      <w:proofErr w:type="spellStart"/>
      <w:r>
        <w:t>metodistagirku</w:t>
      </w:r>
      <w:proofErr w:type="spellEnd"/>
      <w:r>
        <w:t xml:space="preserve"> </w:t>
      </w:r>
      <w:proofErr w:type="spellStart"/>
      <w:r>
        <w:t>rabai</w:t>
      </w:r>
      <w:proofErr w:type="spellEnd"/>
      <w:r>
        <w:t xml:space="preserve"> </w:t>
      </w:r>
      <w:proofErr w:type="spellStart"/>
      <w:r>
        <w:t>dalle</w:t>
      </w:r>
      <w:proofErr w:type="spellEnd"/>
      <w:r>
        <w:t xml:space="preserve"> </w:t>
      </w:r>
      <w:proofErr w:type="spellStart"/>
      <w:r w:rsidRPr="006B6291">
        <w:rPr>
          <w:b/>
        </w:rPr>
        <w:t>uvssaidis</w:t>
      </w:r>
      <w:proofErr w:type="spellEnd"/>
      <w:r>
        <w:t xml:space="preserve"> </w:t>
      </w:r>
      <w:proofErr w:type="spellStart"/>
      <w:r>
        <w:t>sámiide</w:t>
      </w:r>
      <w:proofErr w:type="spellEnd"/>
      <w:r>
        <w:t xml:space="preserve"> ja </w:t>
      </w:r>
      <w:proofErr w:type="spellStart"/>
      <w:r>
        <w:t>šattai</w:t>
      </w:r>
      <w:proofErr w:type="spellEnd"/>
      <w:r>
        <w:t xml:space="preserve"> </w:t>
      </w:r>
      <w:proofErr w:type="spellStart"/>
      <w:r>
        <w:t>čoahkkima</w:t>
      </w:r>
      <w:proofErr w:type="spellEnd"/>
      <w:r>
        <w:t xml:space="preserve"> </w:t>
      </w:r>
      <w:proofErr w:type="spellStart"/>
      <w:r>
        <w:t>čoahkkinbáikin</w:t>
      </w:r>
      <w:proofErr w:type="spellEnd"/>
      <w:r>
        <w:t>.</w:t>
      </w:r>
      <w:r w:rsidR="006B6291">
        <w:rPr>
          <w:lang w:val="se-NO"/>
        </w:rPr>
        <w:t xml:space="preserve"> </w:t>
      </w:r>
    </w:p>
    <w:p w:rsidR="0099565E" w:rsidRDefault="00C27629" w:rsidP="006B6291">
      <w:pPr>
        <w:pStyle w:val="Giellavdnasat-nummaraston"/>
        <w:rPr>
          <w:lang w:val="se-NO"/>
        </w:rPr>
      </w:pPr>
      <w:proofErr w:type="spellStart"/>
      <w:r>
        <w:t>Árbevirolaš</w:t>
      </w:r>
      <w:proofErr w:type="spellEnd"/>
      <w:r>
        <w:t xml:space="preserve"> </w:t>
      </w:r>
      <w:proofErr w:type="spellStart"/>
      <w:r>
        <w:t>boazodoallu</w:t>
      </w:r>
      <w:proofErr w:type="spellEnd"/>
      <w:r>
        <w:t xml:space="preserve"> </w:t>
      </w:r>
      <w:proofErr w:type="spellStart"/>
      <w:r>
        <w:t>lea</w:t>
      </w:r>
      <w:proofErr w:type="spellEnd"/>
      <w:r>
        <w:t xml:space="preserve"> </w:t>
      </w:r>
      <w:proofErr w:type="spellStart"/>
      <w:r w:rsidRPr="006B6291">
        <w:rPr>
          <w:b/>
        </w:rPr>
        <w:t>sajiinis</w:t>
      </w:r>
      <w:proofErr w:type="spellEnd"/>
      <w:r>
        <w:t xml:space="preserve"> ja </w:t>
      </w:r>
      <w:proofErr w:type="spellStart"/>
      <w:r>
        <w:t>vugiinisguin</w:t>
      </w:r>
      <w:proofErr w:type="spellEnd"/>
      <w:r w:rsidR="006E5356">
        <w:rPr>
          <w:lang w:val="se-NO"/>
        </w:rPr>
        <w:t xml:space="preserve"> [</w:t>
      </w:r>
      <w:proofErr w:type="spellStart"/>
      <w:r w:rsidR="006E5356">
        <w:t>vugii</w:t>
      </w:r>
      <w:proofErr w:type="spellEnd"/>
      <w:r w:rsidR="006E5356">
        <w:rPr>
          <w:lang w:val="se-NO"/>
        </w:rPr>
        <w:t>d</w:t>
      </w:r>
      <w:proofErr w:type="spellStart"/>
      <w:r w:rsidR="006E5356">
        <w:t>isguin</w:t>
      </w:r>
      <w:proofErr w:type="spellEnd"/>
      <w:r w:rsidR="006E5356">
        <w:rPr>
          <w:lang w:val="se-NO"/>
        </w:rPr>
        <w:t>]</w:t>
      </w:r>
      <w:r>
        <w:t xml:space="preserve"> </w:t>
      </w:r>
      <w:proofErr w:type="spellStart"/>
      <w:r>
        <w:t>áidna</w:t>
      </w:r>
      <w:proofErr w:type="spellEnd"/>
      <w:r>
        <w:t xml:space="preserve"> </w:t>
      </w:r>
      <w:proofErr w:type="spellStart"/>
      <w:r>
        <w:t>čielga</w:t>
      </w:r>
      <w:proofErr w:type="spellEnd"/>
      <w:r>
        <w:t xml:space="preserve"> </w:t>
      </w:r>
      <w:proofErr w:type="spellStart"/>
      <w:r>
        <w:t>sámi</w:t>
      </w:r>
      <w:proofErr w:type="spellEnd"/>
      <w:r>
        <w:t xml:space="preserve"> </w:t>
      </w:r>
      <w:proofErr w:type="spellStart"/>
      <w:r>
        <w:t>ealáhus</w:t>
      </w:r>
      <w:proofErr w:type="spellEnd"/>
      <w:r>
        <w:t>.</w:t>
      </w:r>
      <w:r w:rsidR="006B6291">
        <w:rPr>
          <w:lang w:val="se-NO"/>
        </w:rPr>
        <w:t xml:space="preserve"> </w:t>
      </w:r>
    </w:p>
    <w:p w:rsidR="006B6291" w:rsidRDefault="00C27629" w:rsidP="006B6291">
      <w:pPr>
        <w:pStyle w:val="Giellavdnasat-nummaraston"/>
        <w:rPr>
          <w:lang w:val="se-NO"/>
        </w:rPr>
      </w:pPr>
      <w:proofErr w:type="spellStart"/>
      <w:r>
        <w:t>Dalle</w:t>
      </w:r>
      <w:proofErr w:type="spellEnd"/>
      <w:r>
        <w:t xml:space="preserve"> </w:t>
      </w:r>
      <w:proofErr w:type="spellStart"/>
      <w:r>
        <w:t>lei</w:t>
      </w:r>
      <w:proofErr w:type="spellEnd"/>
      <w:r>
        <w:t xml:space="preserve"> </w:t>
      </w:r>
      <w:proofErr w:type="spellStart"/>
      <w:r>
        <w:t>sus</w:t>
      </w:r>
      <w:proofErr w:type="spellEnd"/>
      <w:r>
        <w:t xml:space="preserve"> </w:t>
      </w:r>
      <w:proofErr w:type="spellStart"/>
      <w:r w:rsidRPr="006B6291">
        <w:rPr>
          <w:b/>
        </w:rPr>
        <w:t>hálddustis</w:t>
      </w:r>
      <w:proofErr w:type="spellEnd"/>
      <w:r>
        <w:t xml:space="preserve"> </w:t>
      </w:r>
      <w:proofErr w:type="spellStart"/>
      <w:r>
        <w:t>biliduvvon</w:t>
      </w:r>
      <w:proofErr w:type="spellEnd"/>
      <w:r>
        <w:t xml:space="preserve"> </w:t>
      </w:r>
      <w:proofErr w:type="spellStart"/>
      <w:r>
        <w:t>goavddis</w:t>
      </w:r>
      <w:proofErr w:type="spellEnd"/>
      <w:r>
        <w:t>.</w:t>
      </w:r>
      <w:r w:rsidR="006B6291">
        <w:rPr>
          <w:lang w:val="se-NO"/>
        </w:rPr>
        <w:t xml:space="preserve"> </w:t>
      </w:r>
    </w:p>
    <w:p w:rsidR="006114B6" w:rsidRPr="006B6291" w:rsidRDefault="00C27629" w:rsidP="006B6291">
      <w:pPr>
        <w:pStyle w:val="Giellavdnasat-nummaraston"/>
        <w:rPr>
          <w:lang w:val="se-NO"/>
        </w:rPr>
      </w:pPr>
      <w:r>
        <w:t xml:space="preserve">Son </w:t>
      </w:r>
      <w:proofErr w:type="spellStart"/>
      <w:r>
        <w:t>čuoččuha</w:t>
      </w:r>
      <w:proofErr w:type="spellEnd"/>
      <w:r>
        <w:t xml:space="preserve"> </w:t>
      </w:r>
      <w:proofErr w:type="spellStart"/>
      <w:r>
        <w:t>maid</w:t>
      </w:r>
      <w:proofErr w:type="spellEnd"/>
      <w:r>
        <w:t xml:space="preserve"> </w:t>
      </w:r>
      <w:proofErr w:type="spellStart"/>
      <w:r>
        <w:t>dasa</w:t>
      </w:r>
      <w:proofErr w:type="spellEnd"/>
      <w:r>
        <w:t xml:space="preserve"> </w:t>
      </w:r>
      <w:proofErr w:type="spellStart"/>
      <w:r>
        <w:t>go</w:t>
      </w:r>
      <w:proofErr w:type="spellEnd"/>
      <w:r>
        <w:t xml:space="preserve"> </w:t>
      </w:r>
      <w:proofErr w:type="spellStart"/>
      <w:r>
        <w:t>doalloovttadagat</w:t>
      </w:r>
      <w:proofErr w:type="spellEnd"/>
      <w:r>
        <w:t xml:space="preserve"> </w:t>
      </w:r>
      <w:proofErr w:type="spellStart"/>
      <w:r>
        <w:t>nohket</w:t>
      </w:r>
      <w:proofErr w:type="spellEnd"/>
      <w:r>
        <w:t xml:space="preserve">, de </w:t>
      </w:r>
      <w:proofErr w:type="spellStart"/>
      <w:r>
        <w:t>fertejit</w:t>
      </w:r>
      <w:proofErr w:type="spellEnd"/>
      <w:r>
        <w:t xml:space="preserve"> </w:t>
      </w:r>
      <w:proofErr w:type="spellStart"/>
      <w:r>
        <w:t>boazodoallit</w:t>
      </w:r>
      <w:proofErr w:type="spellEnd"/>
      <w:r>
        <w:t xml:space="preserve"> </w:t>
      </w:r>
      <w:proofErr w:type="spellStart"/>
      <w:r>
        <w:t>maid</w:t>
      </w:r>
      <w:proofErr w:type="spellEnd"/>
      <w:r>
        <w:t xml:space="preserve"> </w:t>
      </w:r>
      <w:proofErr w:type="spellStart"/>
      <w:r>
        <w:t>gaikkodit</w:t>
      </w:r>
      <w:proofErr w:type="spellEnd"/>
      <w:r>
        <w:t xml:space="preserve"> </w:t>
      </w:r>
      <w:proofErr w:type="spellStart"/>
      <w:r w:rsidRPr="006B6291">
        <w:rPr>
          <w:b/>
        </w:rPr>
        <w:t>barttaideaset</w:t>
      </w:r>
      <w:proofErr w:type="spellEnd"/>
      <w:r>
        <w:t>.</w:t>
      </w:r>
    </w:p>
    <w:p w:rsidR="006114B6" w:rsidRDefault="009944FC" w:rsidP="00AB2410">
      <w:r>
        <w:t>S</w:t>
      </w:r>
      <w:r w:rsidR="006114B6">
        <w:t xml:space="preserve">átni </w:t>
      </w:r>
      <w:r w:rsidR="006114B6" w:rsidRPr="00A00769">
        <w:rPr>
          <w:i/>
        </w:rPr>
        <w:t>barta</w:t>
      </w:r>
      <w:r w:rsidR="006114B6">
        <w:t xml:space="preserve"> lea veaháš erenoamáš</w:t>
      </w:r>
      <w:r w:rsidR="00644C80">
        <w:t xml:space="preserve"> danne go dat geavahuvvo konkre</w:t>
      </w:r>
      <w:r w:rsidR="006114B6">
        <w:t>hta sisdoaluin, nugo</w:t>
      </w:r>
      <w:r w:rsidR="00DF2DF1">
        <w:t xml:space="preserve"> </w:t>
      </w:r>
      <w:r w:rsidR="00DF2DF1" w:rsidRPr="00DF2DF1">
        <w:rPr>
          <w:i/>
        </w:rPr>
        <w:t>barttaideaset</w:t>
      </w:r>
      <w:r w:rsidR="006114B6">
        <w:t xml:space="preserve"> cealkagis </w:t>
      </w:r>
      <w:r w:rsidR="00E33FD0">
        <w:t>(32)</w:t>
      </w:r>
      <w:r w:rsidR="006114B6">
        <w:t>, iige l</w:t>
      </w:r>
      <w:r w:rsidR="00644C80">
        <w:t>eat nu čielggas ahte bartaeaiggá</w:t>
      </w:r>
      <w:r w:rsidR="006114B6">
        <w:t xml:space="preserve">dat ieža leat </w:t>
      </w:r>
      <w:r w:rsidR="006114B6" w:rsidRPr="00E33FD0">
        <w:t>bartta</w:t>
      </w:r>
      <w:r w:rsidR="00DF2DF1">
        <w:t>id</w:t>
      </w:r>
      <w:r w:rsidR="006114B6">
        <w:t xml:space="preserve"> </w:t>
      </w:r>
      <w:r w:rsidR="00E33FD0">
        <w:t>huksen</w:t>
      </w:r>
      <w:r w:rsidR="006114B6">
        <w:t xml:space="preserve">. </w:t>
      </w:r>
      <w:r w:rsidR="00F51AE9" w:rsidRPr="00F51AE9">
        <w:t>S</w:t>
      </w:r>
      <w:r w:rsidR="00F51AE9">
        <w:t>átni geavahuvvo sihke ovttaidlogus ja máŋggaidlogus</w:t>
      </w:r>
      <w:r w:rsidR="00E33FD0">
        <w:t>,</w:t>
      </w:r>
      <w:r w:rsidR="00F51AE9">
        <w:t xml:space="preserve"> ja </w:t>
      </w:r>
      <w:r w:rsidR="00F51AE9" w:rsidRPr="00B51580">
        <w:rPr>
          <w:i/>
        </w:rPr>
        <w:t>barta</w:t>
      </w:r>
      <w:r w:rsidR="00F51AE9">
        <w:t xml:space="preserve"> sáhttá gullat </w:t>
      </w:r>
      <w:r w:rsidR="002629B2">
        <w:t xml:space="preserve">boazodollui, nugo </w:t>
      </w:r>
      <w:r w:rsidR="00B51580">
        <w:t>dán cealkagis</w:t>
      </w:r>
      <w:r w:rsidR="002629B2">
        <w:t xml:space="preserve">, muhto </w:t>
      </w:r>
      <w:r w:rsidR="00B51580">
        <w:t xml:space="preserve">materiálas </w:t>
      </w:r>
      <w:r w:rsidR="00B51580">
        <w:rPr>
          <w:i/>
        </w:rPr>
        <w:t>barta</w:t>
      </w:r>
      <w:r w:rsidR="00E33FD0">
        <w:t xml:space="preserve"> </w:t>
      </w:r>
      <w:r w:rsidR="00B51580">
        <w:t>lea ma</w:t>
      </w:r>
      <w:r w:rsidR="00E33FD0">
        <w:t>iddái lea</w:t>
      </w:r>
      <w:r w:rsidR="002629B2">
        <w:t xml:space="preserve"> astoáigegeavaheapmái</w:t>
      </w:r>
      <w:r w:rsidR="006114B6">
        <w:t>.</w:t>
      </w:r>
    </w:p>
    <w:p w:rsidR="00867BAE" w:rsidRDefault="00DF2DF1" w:rsidP="009A284C">
      <w:pPr>
        <w:tabs>
          <w:tab w:val="left" w:pos="426"/>
        </w:tabs>
      </w:pPr>
      <w:r>
        <w:tab/>
        <w:t>D</w:t>
      </w:r>
      <w:r w:rsidR="009A284C">
        <w:t>á</w:t>
      </w:r>
      <w:r w:rsidR="004556EF">
        <w:t>n kapihttala</w:t>
      </w:r>
      <w:r w:rsidR="009A284C">
        <w:t xml:space="preserve"> analysa čájeha ahte da</w:t>
      </w:r>
      <w:r>
        <w:t>n 100 substantiivva gaskkas mat dutkanmateriálas állanit eanemusat SOG-geavahussii, leat dušše moadde sáni mat eai dovddat earutkeahtes</w:t>
      </w:r>
      <w:r w:rsidRPr="00DF2DF1">
        <w:t xml:space="preserve"> oamasteami: </w:t>
      </w:r>
      <w:r w:rsidRPr="00DF2DF1">
        <w:rPr>
          <w:i/>
        </w:rPr>
        <w:t>heasta</w:t>
      </w:r>
      <w:r w:rsidRPr="00DF2DF1">
        <w:t xml:space="preserve"> ja </w:t>
      </w:r>
      <w:r w:rsidRPr="00DF2DF1">
        <w:rPr>
          <w:i/>
        </w:rPr>
        <w:t>barta</w:t>
      </w:r>
      <w:r w:rsidRPr="00DF2DF1">
        <w:t>.</w:t>
      </w:r>
    </w:p>
    <w:p w:rsidR="004556EF" w:rsidRDefault="004556EF" w:rsidP="009A284C">
      <w:pPr>
        <w:tabs>
          <w:tab w:val="left" w:pos="426"/>
        </w:tabs>
      </w:pPr>
    </w:p>
    <w:p w:rsidR="002C75C0" w:rsidRDefault="00FE3859" w:rsidP="00AB2410">
      <w:pPr>
        <w:pStyle w:val="Overskrift2"/>
      </w:pPr>
      <w:r>
        <w:rPr>
          <w:lang w:val="se-NO"/>
        </w:rPr>
        <w:t>S</w:t>
      </w:r>
      <w:r w:rsidR="00494666">
        <w:rPr>
          <w:lang w:val="se-NO"/>
        </w:rPr>
        <w:t>á</w:t>
      </w:r>
      <w:r>
        <w:rPr>
          <w:lang w:val="se-NO"/>
        </w:rPr>
        <w:t>niid semantihkalaš joavkkuid</w:t>
      </w:r>
      <w:r w:rsidR="002C75C0" w:rsidRPr="002C75C0">
        <w:t xml:space="preserve"> </w:t>
      </w:r>
      <w:proofErr w:type="spellStart"/>
      <w:r w:rsidR="002C75C0" w:rsidRPr="002C75C0">
        <w:t>buohtastahttin</w:t>
      </w:r>
      <w:proofErr w:type="spellEnd"/>
    </w:p>
    <w:p w:rsidR="00425C7B" w:rsidRDefault="00E77618" w:rsidP="00AB2410">
      <w:pPr>
        <w:rPr>
          <w:lang w:val="ca-ES"/>
        </w:rPr>
      </w:pPr>
      <w:proofErr w:type="spellStart"/>
      <w:r>
        <w:rPr>
          <w:lang w:val="ca-ES"/>
        </w:rPr>
        <w:t>Tabealla</w:t>
      </w:r>
      <w:proofErr w:type="spellEnd"/>
      <w:r>
        <w:rPr>
          <w:lang w:val="ca-ES"/>
        </w:rPr>
        <w:t xml:space="preserve"> 1 </w:t>
      </w:r>
      <w:proofErr w:type="spellStart"/>
      <w:r>
        <w:rPr>
          <w:lang w:val="ca-ES"/>
        </w:rPr>
        <w:t>juohká</w:t>
      </w:r>
      <w:proofErr w:type="spellEnd"/>
      <w:r>
        <w:rPr>
          <w:lang w:val="ca-ES"/>
        </w:rPr>
        <w:t xml:space="preserve"> </w:t>
      </w:r>
      <w:proofErr w:type="spellStart"/>
      <w:r w:rsidRPr="00943891">
        <w:rPr>
          <w:lang w:val="ca-ES"/>
        </w:rPr>
        <w:t>dutkanmateriála</w:t>
      </w:r>
      <w:proofErr w:type="spellEnd"/>
      <w:r w:rsidRPr="00943891">
        <w:rPr>
          <w:lang w:val="ca-ES"/>
        </w:rPr>
        <w:t xml:space="preserve"> </w:t>
      </w:r>
      <w:r>
        <w:rPr>
          <w:lang w:val="ca-ES"/>
        </w:rPr>
        <w:t xml:space="preserve">100 </w:t>
      </w:r>
      <w:proofErr w:type="spellStart"/>
      <w:r>
        <w:rPr>
          <w:lang w:val="ca-ES"/>
        </w:rPr>
        <w:t>substantiivva</w:t>
      </w:r>
      <w:proofErr w:type="spellEnd"/>
      <w:r>
        <w:rPr>
          <w:lang w:val="ca-ES"/>
        </w:rPr>
        <w:t xml:space="preserve"> </w:t>
      </w:r>
      <w:proofErr w:type="spellStart"/>
      <w:r>
        <w:rPr>
          <w:lang w:val="ca-ES"/>
        </w:rPr>
        <w:t>semantihkala</w:t>
      </w:r>
      <w:proofErr w:type="spellEnd"/>
      <w:r>
        <w:t>š joavkkuide</w:t>
      </w:r>
      <w:r w:rsidR="00943891" w:rsidRPr="00943891">
        <w:rPr>
          <w:lang w:val="ca-ES"/>
        </w:rPr>
        <w:t xml:space="preserve">. </w:t>
      </w:r>
      <w:proofErr w:type="spellStart"/>
      <w:r w:rsidR="00E33FD0">
        <w:rPr>
          <w:lang w:val="ca-ES"/>
        </w:rPr>
        <w:t>Letne</w:t>
      </w:r>
      <w:proofErr w:type="spellEnd"/>
      <w:r w:rsidR="00E33FD0">
        <w:rPr>
          <w:lang w:val="ca-ES"/>
        </w:rPr>
        <w:t xml:space="preserve"> </w:t>
      </w:r>
      <w:proofErr w:type="spellStart"/>
      <w:r w:rsidR="00E33FD0">
        <w:rPr>
          <w:lang w:val="ca-ES"/>
        </w:rPr>
        <w:t>ráhkadan</w:t>
      </w:r>
      <w:proofErr w:type="spellEnd"/>
      <w:r w:rsidR="00E33FD0">
        <w:rPr>
          <w:lang w:val="ca-ES"/>
        </w:rPr>
        <w:t xml:space="preserve"> </w:t>
      </w:r>
      <w:proofErr w:type="spellStart"/>
      <w:r w:rsidR="00E33FD0">
        <w:rPr>
          <w:lang w:val="ca-ES"/>
        </w:rPr>
        <w:t>gáhkkodiagrámmaid</w:t>
      </w:r>
      <w:proofErr w:type="spellEnd"/>
      <w:r w:rsidR="00E33FD0">
        <w:rPr>
          <w:lang w:val="ca-ES"/>
        </w:rPr>
        <w:t xml:space="preserve"> </w:t>
      </w:r>
      <w:proofErr w:type="spellStart"/>
      <w:r w:rsidR="00E33FD0">
        <w:rPr>
          <w:lang w:val="ca-ES"/>
        </w:rPr>
        <w:t>tabealla</w:t>
      </w:r>
      <w:proofErr w:type="spellEnd"/>
      <w:r w:rsidR="00E33FD0">
        <w:rPr>
          <w:lang w:val="ca-ES"/>
        </w:rPr>
        <w:t xml:space="preserve"> </w:t>
      </w:r>
      <w:proofErr w:type="spellStart"/>
      <w:r w:rsidR="00E33FD0">
        <w:rPr>
          <w:lang w:val="ca-ES"/>
        </w:rPr>
        <w:t>vuođul</w:t>
      </w:r>
      <w:proofErr w:type="spellEnd"/>
      <w:r w:rsidR="00E33FD0">
        <w:rPr>
          <w:lang w:val="ca-ES"/>
        </w:rPr>
        <w:t xml:space="preserve">, </w:t>
      </w:r>
      <w:proofErr w:type="spellStart"/>
      <w:r w:rsidR="00E33FD0">
        <w:rPr>
          <w:lang w:val="ca-ES"/>
        </w:rPr>
        <w:t>v</w:t>
      </w:r>
      <w:r w:rsidR="00644C80">
        <w:rPr>
          <w:lang w:val="ca-ES"/>
        </w:rPr>
        <w:t>ai</w:t>
      </w:r>
      <w:proofErr w:type="spellEnd"/>
      <w:r w:rsidR="00644C80">
        <w:rPr>
          <w:lang w:val="ca-ES"/>
        </w:rPr>
        <w:t xml:space="preserve"> </w:t>
      </w:r>
      <w:proofErr w:type="spellStart"/>
      <w:r w:rsidR="00644C80">
        <w:rPr>
          <w:lang w:val="ca-ES"/>
        </w:rPr>
        <w:t>lea</w:t>
      </w:r>
      <w:proofErr w:type="spellEnd"/>
      <w:r w:rsidR="00644C80">
        <w:rPr>
          <w:lang w:val="ca-ES"/>
        </w:rPr>
        <w:t xml:space="preserve"> </w:t>
      </w:r>
      <w:proofErr w:type="spellStart"/>
      <w:r w:rsidR="00644C80">
        <w:rPr>
          <w:lang w:val="ca-ES"/>
        </w:rPr>
        <w:t>álkit</w:t>
      </w:r>
      <w:proofErr w:type="spellEnd"/>
      <w:r w:rsidR="00644C80">
        <w:rPr>
          <w:lang w:val="ca-ES"/>
        </w:rPr>
        <w:t xml:space="preserve"> </w:t>
      </w:r>
      <w:proofErr w:type="spellStart"/>
      <w:r w:rsidR="00644C80">
        <w:rPr>
          <w:lang w:val="ca-ES"/>
        </w:rPr>
        <w:t>oaidnit</w:t>
      </w:r>
      <w:proofErr w:type="spellEnd"/>
      <w:r w:rsidR="00644C80">
        <w:rPr>
          <w:lang w:val="ca-ES"/>
        </w:rPr>
        <w:t xml:space="preserve"> </w:t>
      </w:r>
      <w:proofErr w:type="spellStart"/>
      <w:r w:rsidR="00644C80">
        <w:rPr>
          <w:lang w:val="ca-ES"/>
        </w:rPr>
        <w:t>mo</w:t>
      </w:r>
      <w:proofErr w:type="spellEnd"/>
      <w:r w:rsidR="00644C80">
        <w:rPr>
          <w:lang w:val="ca-ES"/>
        </w:rPr>
        <w:t xml:space="preserve"> </w:t>
      </w:r>
      <w:proofErr w:type="spellStart"/>
      <w:r w:rsidR="00644C80">
        <w:rPr>
          <w:lang w:val="ca-ES"/>
        </w:rPr>
        <w:t>substan</w:t>
      </w:r>
      <w:r w:rsidR="00E33FD0">
        <w:rPr>
          <w:lang w:val="ca-ES"/>
        </w:rPr>
        <w:t>tiivvat</w:t>
      </w:r>
      <w:proofErr w:type="spellEnd"/>
      <w:r w:rsidR="00E33FD0">
        <w:rPr>
          <w:lang w:val="ca-ES"/>
        </w:rPr>
        <w:t xml:space="preserve"> </w:t>
      </w:r>
      <w:proofErr w:type="spellStart"/>
      <w:r w:rsidR="00E33FD0">
        <w:rPr>
          <w:lang w:val="ca-ES"/>
        </w:rPr>
        <w:lastRenderedPageBreak/>
        <w:t>juohkásit</w:t>
      </w:r>
      <w:proofErr w:type="spellEnd"/>
      <w:r w:rsidR="00E33FD0">
        <w:rPr>
          <w:lang w:val="ca-ES"/>
        </w:rPr>
        <w:t xml:space="preserve"> </w:t>
      </w:r>
      <w:proofErr w:type="spellStart"/>
      <w:r w:rsidR="00E33FD0">
        <w:rPr>
          <w:lang w:val="ca-ES"/>
        </w:rPr>
        <w:t>joavkkuide</w:t>
      </w:r>
      <w:proofErr w:type="spellEnd"/>
      <w:r w:rsidR="00E33FD0">
        <w:rPr>
          <w:lang w:val="ca-ES"/>
        </w:rPr>
        <w:t xml:space="preserve">. </w:t>
      </w:r>
      <w:proofErr w:type="spellStart"/>
      <w:r w:rsidR="00943891" w:rsidRPr="00943891">
        <w:rPr>
          <w:lang w:val="ca-ES"/>
        </w:rPr>
        <w:t>Govvos</w:t>
      </w:r>
      <w:r>
        <w:rPr>
          <w:lang w:val="ca-ES"/>
        </w:rPr>
        <w:t>a</w:t>
      </w:r>
      <w:proofErr w:type="spellEnd"/>
      <w:r w:rsidR="00943891" w:rsidRPr="00943891">
        <w:rPr>
          <w:lang w:val="ca-ES"/>
        </w:rPr>
        <w:t xml:space="preserve"> 3 </w:t>
      </w:r>
      <w:proofErr w:type="spellStart"/>
      <w:r>
        <w:rPr>
          <w:lang w:val="ca-ES"/>
        </w:rPr>
        <w:t>gurut</w:t>
      </w:r>
      <w:proofErr w:type="spellEnd"/>
      <w:r>
        <w:rPr>
          <w:lang w:val="ca-ES"/>
        </w:rPr>
        <w:t xml:space="preserve"> </w:t>
      </w:r>
      <w:proofErr w:type="spellStart"/>
      <w:r>
        <w:rPr>
          <w:lang w:val="ca-ES"/>
        </w:rPr>
        <w:t>diagrámma</w:t>
      </w:r>
      <w:proofErr w:type="spellEnd"/>
      <w:r>
        <w:rPr>
          <w:lang w:val="ca-ES"/>
        </w:rPr>
        <w:t xml:space="preserve"> </w:t>
      </w:r>
      <w:proofErr w:type="spellStart"/>
      <w:r>
        <w:rPr>
          <w:lang w:val="ca-ES"/>
        </w:rPr>
        <w:t>čájeha</w:t>
      </w:r>
      <w:proofErr w:type="spellEnd"/>
      <w:r>
        <w:rPr>
          <w:lang w:val="ca-ES"/>
        </w:rPr>
        <w:t xml:space="preserve"> </w:t>
      </w:r>
      <w:proofErr w:type="spellStart"/>
      <w:r w:rsidR="00943891" w:rsidRPr="00943891">
        <w:rPr>
          <w:lang w:val="ca-ES"/>
        </w:rPr>
        <w:t>substantiivva</w:t>
      </w:r>
      <w:r>
        <w:rPr>
          <w:lang w:val="ca-ES"/>
        </w:rPr>
        <w:t>id</w:t>
      </w:r>
      <w:proofErr w:type="spellEnd"/>
      <w:r w:rsidR="00943891" w:rsidRPr="00943891">
        <w:rPr>
          <w:lang w:val="ca-ES"/>
        </w:rPr>
        <w:t xml:space="preserve"> </w:t>
      </w:r>
      <w:proofErr w:type="spellStart"/>
      <w:r w:rsidR="00943891" w:rsidRPr="00943891">
        <w:rPr>
          <w:lang w:val="ca-ES"/>
        </w:rPr>
        <w:t>maidda</w:t>
      </w:r>
      <w:proofErr w:type="spellEnd"/>
      <w:r w:rsidR="00943891" w:rsidRPr="00943891">
        <w:rPr>
          <w:lang w:val="ca-ES"/>
        </w:rPr>
        <w:t xml:space="preserve"> </w:t>
      </w:r>
      <w:proofErr w:type="spellStart"/>
      <w:r w:rsidR="00943891" w:rsidRPr="00943891">
        <w:rPr>
          <w:lang w:val="ca-ES"/>
        </w:rPr>
        <w:t>geavahuvvo</w:t>
      </w:r>
      <w:proofErr w:type="spellEnd"/>
      <w:r w:rsidR="00943891" w:rsidRPr="00943891">
        <w:rPr>
          <w:lang w:val="ca-ES"/>
        </w:rPr>
        <w:t xml:space="preserve"> </w:t>
      </w:r>
      <w:proofErr w:type="spellStart"/>
      <w:r w:rsidR="00943891" w:rsidRPr="00943891">
        <w:rPr>
          <w:lang w:val="ca-ES"/>
        </w:rPr>
        <w:t>SOG</w:t>
      </w:r>
      <w:proofErr w:type="spellEnd"/>
      <w:r w:rsidR="00943891" w:rsidRPr="00943891">
        <w:rPr>
          <w:lang w:val="ca-ES"/>
        </w:rPr>
        <w:t xml:space="preserve"> </w:t>
      </w:r>
      <w:proofErr w:type="spellStart"/>
      <w:r w:rsidR="00943891" w:rsidRPr="00943891">
        <w:rPr>
          <w:lang w:val="ca-ES"/>
        </w:rPr>
        <w:t>eanet</w:t>
      </w:r>
      <w:proofErr w:type="spellEnd"/>
      <w:r w:rsidR="00943891" w:rsidRPr="00943891">
        <w:rPr>
          <w:lang w:val="ca-ES"/>
        </w:rPr>
        <w:t xml:space="preserve"> </w:t>
      </w:r>
      <w:proofErr w:type="spellStart"/>
      <w:r w:rsidR="00943891" w:rsidRPr="00943891">
        <w:rPr>
          <w:lang w:val="ca-ES"/>
        </w:rPr>
        <w:t>go</w:t>
      </w:r>
      <w:proofErr w:type="spellEnd"/>
      <w:r w:rsidR="00943891" w:rsidRPr="00943891">
        <w:rPr>
          <w:lang w:val="ca-ES"/>
        </w:rPr>
        <w:t xml:space="preserve"> 50 % </w:t>
      </w:r>
      <w:proofErr w:type="spellStart"/>
      <w:r w:rsidR="00943891" w:rsidRPr="00943891">
        <w:rPr>
          <w:lang w:val="ca-ES"/>
        </w:rPr>
        <w:t>dáhpáhusain</w:t>
      </w:r>
      <w:proofErr w:type="spellEnd"/>
      <w:r w:rsidR="00943891" w:rsidRPr="00943891">
        <w:rPr>
          <w:lang w:val="ca-ES"/>
        </w:rPr>
        <w:t xml:space="preserve"> </w:t>
      </w:r>
      <w:proofErr w:type="spellStart"/>
      <w:r w:rsidR="00943891" w:rsidRPr="004C4E2B">
        <w:rPr>
          <w:i/>
          <w:lang w:val="ca-ES"/>
        </w:rPr>
        <w:t>ieža</w:t>
      </w:r>
      <w:r w:rsidR="00943891" w:rsidRPr="00943891">
        <w:rPr>
          <w:lang w:val="ca-ES"/>
        </w:rPr>
        <w:t>-gihpu</w:t>
      </w:r>
      <w:proofErr w:type="spellEnd"/>
      <w:r w:rsidR="00943891" w:rsidRPr="00943891">
        <w:rPr>
          <w:lang w:val="ca-ES"/>
        </w:rPr>
        <w:t xml:space="preserve"> </w:t>
      </w:r>
      <w:proofErr w:type="spellStart"/>
      <w:r w:rsidR="00943891" w:rsidRPr="00943891">
        <w:rPr>
          <w:lang w:val="ca-ES"/>
        </w:rPr>
        <w:t>ektui</w:t>
      </w:r>
      <w:proofErr w:type="spellEnd"/>
      <w:r w:rsidR="00943891" w:rsidRPr="00943891">
        <w:rPr>
          <w:lang w:val="ca-ES"/>
        </w:rPr>
        <w:t>, ja</w:t>
      </w:r>
      <w:r w:rsidR="00644C80">
        <w:rPr>
          <w:lang w:val="ca-ES"/>
        </w:rPr>
        <w:t xml:space="preserve"> </w:t>
      </w:r>
      <w:proofErr w:type="spellStart"/>
      <w:r w:rsidR="00644C80">
        <w:rPr>
          <w:lang w:val="ca-ES"/>
        </w:rPr>
        <w:t>govvo</w:t>
      </w:r>
      <w:r>
        <w:rPr>
          <w:lang w:val="ca-ES"/>
        </w:rPr>
        <w:t>sa</w:t>
      </w:r>
      <w:proofErr w:type="spellEnd"/>
      <w:r w:rsidR="00943891" w:rsidRPr="00943891">
        <w:rPr>
          <w:lang w:val="ca-ES"/>
        </w:rPr>
        <w:t xml:space="preserve"> </w:t>
      </w:r>
      <w:proofErr w:type="spellStart"/>
      <w:r>
        <w:rPr>
          <w:lang w:val="ca-ES"/>
        </w:rPr>
        <w:t>olgeš</w:t>
      </w:r>
      <w:proofErr w:type="spellEnd"/>
      <w:r>
        <w:rPr>
          <w:lang w:val="ca-ES"/>
        </w:rPr>
        <w:t xml:space="preserve"> </w:t>
      </w:r>
      <w:proofErr w:type="spellStart"/>
      <w:r>
        <w:rPr>
          <w:lang w:val="ca-ES"/>
        </w:rPr>
        <w:t>diagrámmas</w:t>
      </w:r>
      <w:proofErr w:type="spellEnd"/>
      <w:r>
        <w:rPr>
          <w:lang w:val="ca-ES"/>
        </w:rPr>
        <w:t xml:space="preserve"> </w:t>
      </w:r>
      <w:proofErr w:type="spellStart"/>
      <w:r w:rsidR="00943891" w:rsidRPr="00943891">
        <w:rPr>
          <w:lang w:val="ca-ES"/>
        </w:rPr>
        <w:t>leat</w:t>
      </w:r>
      <w:proofErr w:type="spellEnd"/>
      <w:r w:rsidR="00943891" w:rsidRPr="00943891">
        <w:rPr>
          <w:lang w:val="ca-ES"/>
        </w:rPr>
        <w:t xml:space="preserve"> </w:t>
      </w:r>
      <w:proofErr w:type="spellStart"/>
      <w:r w:rsidR="00943891" w:rsidRPr="00943891">
        <w:rPr>
          <w:lang w:val="ca-ES"/>
        </w:rPr>
        <w:t>substantiivvat</w:t>
      </w:r>
      <w:proofErr w:type="spellEnd"/>
      <w:r w:rsidR="00943891" w:rsidRPr="00943891">
        <w:rPr>
          <w:lang w:val="ca-ES"/>
        </w:rPr>
        <w:t xml:space="preserve"> </w:t>
      </w:r>
      <w:proofErr w:type="spellStart"/>
      <w:r w:rsidR="00943891" w:rsidRPr="00943891">
        <w:rPr>
          <w:lang w:val="ca-ES"/>
        </w:rPr>
        <w:t>maidda</w:t>
      </w:r>
      <w:proofErr w:type="spellEnd"/>
      <w:r w:rsidR="00943891" w:rsidRPr="00943891">
        <w:rPr>
          <w:lang w:val="ca-ES"/>
        </w:rPr>
        <w:t xml:space="preserve"> </w:t>
      </w:r>
      <w:proofErr w:type="spellStart"/>
      <w:r w:rsidR="00943891" w:rsidRPr="00943891">
        <w:rPr>
          <w:lang w:val="ca-ES"/>
        </w:rPr>
        <w:t>dávjá</w:t>
      </w:r>
      <w:proofErr w:type="spellEnd"/>
      <w:r w:rsidR="00943891" w:rsidRPr="00943891">
        <w:rPr>
          <w:lang w:val="ca-ES"/>
        </w:rPr>
        <w:t xml:space="preserve"> </w:t>
      </w:r>
      <w:proofErr w:type="spellStart"/>
      <w:r w:rsidR="00943891" w:rsidRPr="00943891">
        <w:rPr>
          <w:lang w:val="ca-ES"/>
        </w:rPr>
        <w:t>geavahuvvo</w:t>
      </w:r>
      <w:proofErr w:type="spellEnd"/>
      <w:r w:rsidR="00943891" w:rsidRPr="00943891">
        <w:rPr>
          <w:lang w:val="ca-ES"/>
        </w:rPr>
        <w:t xml:space="preserve"> </w:t>
      </w:r>
      <w:proofErr w:type="spellStart"/>
      <w:r w:rsidR="00943891" w:rsidRPr="00943891">
        <w:rPr>
          <w:lang w:val="ca-ES"/>
        </w:rPr>
        <w:t>SOG</w:t>
      </w:r>
      <w:proofErr w:type="spellEnd"/>
      <w:r w:rsidR="00943891" w:rsidRPr="00943891">
        <w:rPr>
          <w:lang w:val="ca-ES"/>
        </w:rPr>
        <w:t xml:space="preserve">, </w:t>
      </w:r>
      <w:proofErr w:type="spellStart"/>
      <w:r w:rsidR="00943891" w:rsidRPr="00943891">
        <w:rPr>
          <w:lang w:val="ca-ES"/>
        </w:rPr>
        <w:t>muhto</w:t>
      </w:r>
      <w:proofErr w:type="spellEnd"/>
      <w:r w:rsidR="00943891" w:rsidRPr="00943891">
        <w:rPr>
          <w:lang w:val="ca-ES"/>
        </w:rPr>
        <w:t xml:space="preserve"> 50 % </w:t>
      </w:r>
      <w:proofErr w:type="spellStart"/>
      <w:r w:rsidR="00943891" w:rsidRPr="00943891">
        <w:rPr>
          <w:lang w:val="ca-ES"/>
        </w:rPr>
        <w:t>dahje</w:t>
      </w:r>
      <w:proofErr w:type="spellEnd"/>
      <w:r w:rsidR="00943891" w:rsidRPr="00943891">
        <w:rPr>
          <w:lang w:val="ca-ES"/>
        </w:rPr>
        <w:t xml:space="preserve"> </w:t>
      </w:r>
      <w:proofErr w:type="spellStart"/>
      <w:r w:rsidR="00943891" w:rsidRPr="00943891">
        <w:rPr>
          <w:lang w:val="ca-ES"/>
        </w:rPr>
        <w:t>unnit</w:t>
      </w:r>
      <w:proofErr w:type="spellEnd"/>
      <w:r w:rsidR="00943891" w:rsidRPr="00943891">
        <w:rPr>
          <w:lang w:val="ca-ES"/>
        </w:rPr>
        <w:t xml:space="preserve"> </w:t>
      </w:r>
      <w:proofErr w:type="spellStart"/>
      <w:r w:rsidR="00943891" w:rsidRPr="004C4E2B">
        <w:rPr>
          <w:i/>
          <w:lang w:val="ca-ES"/>
        </w:rPr>
        <w:t>ieža</w:t>
      </w:r>
      <w:r w:rsidR="00943891" w:rsidRPr="00943891">
        <w:rPr>
          <w:lang w:val="ca-ES"/>
        </w:rPr>
        <w:t>-gihpu</w:t>
      </w:r>
      <w:proofErr w:type="spellEnd"/>
      <w:r w:rsidR="00943891" w:rsidRPr="00943891">
        <w:rPr>
          <w:lang w:val="ca-ES"/>
        </w:rPr>
        <w:t xml:space="preserve"> </w:t>
      </w:r>
      <w:proofErr w:type="spellStart"/>
      <w:r w:rsidR="00943891" w:rsidRPr="00943891">
        <w:rPr>
          <w:lang w:val="ca-ES"/>
        </w:rPr>
        <w:t>ektui</w:t>
      </w:r>
      <w:proofErr w:type="spellEnd"/>
      <w:r w:rsidR="00943891" w:rsidRPr="00943891">
        <w:rPr>
          <w:lang w:val="ca-ES"/>
        </w:rPr>
        <w:t>.</w:t>
      </w:r>
    </w:p>
    <w:p w:rsidR="002C75C0" w:rsidRPr="00E33FD0" w:rsidRDefault="002C75C0" w:rsidP="00AB2410">
      <w:pPr>
        <w:rPr>
          <w:lang w:val="ca-ES"/>
        </w:rPr>
      </w:pPr>
    </w:p>
    <w:p w:rsidR="00C630DE" w:rsidRDefault="00C630DE" w:rsidP="00AB2410">
      <w:pPr>
        <w:rPr>
          <w:lang w:val="ca-ES"/>
        </w:rPr>
      </w:pPr>
    </w:p>
    <w:p w:rsidR="00C630DE" w:rsidRPr="002C75C0" w:rsidRDefault="000F48C6" w:rsidP="00AB2410">
      <w:pPr>
        <w:rPr>
          <w:lang w:val="ca-ES"/>
        </w:rPr>
      </w:pPr>
      <w:r w:rsidRPr="000F48C6">
        <w:rPr>
          <w:noProof/>
          <w:lang w:val="ca-ES"/>
        </w:rPr>
        <w:drawing>
          <wp:inline distT="0" distB="0" distL="0" distR="0" wp14:anchorId="25AC7646" wp14:editId="59D77730">
            <wp:extent cx="2168236" cy="2282929"/>
            <wp:effectExtent l="0" t="0" r="3810" b="3175"/>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8051" cy="2314321"/>
                    </a:xfrm>
                    <a:prstGeom prst="rect">
                      <a:avLst/>
                    </a:prstGeom>
                  </pic:spPr>
                </pic:pic>
              </a:graphicData>
            </a:graphic>
          </wp:inline>
        </w:drawing>
      </w:r>
      <w:r w:rsidR="00730A00" w:rsidRPr="00730A00">
        <w:rPr>
          <w:lang w:val="ca-ES"/>
        </w:rPr>
        <w:t xml:space="preserve"> </w:t>
      </w:r>
      <w:r w:rsidRPr="000F48C6">
        <w:rPr>
          <w:noProof/>
          <w:lang w:val="ca-ES"/>
        </w:rPr>
        <w:drawing>
          <wp:inline distT="0" distB="0" distL="0" distR="0" wp14:anchorId="1E20C39E" wp14:editId="32F09710">
            <wp:extent cx="2202873" cy="2285897"/>
            <wp:effectExtent l="0" t="0" r="0" b="63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6376" cy="2331040"/>
                    </a:xfrm>
                    <a:prstGeom prst="rect">
                      <a:avLst/>
                    </a:prstGeom>
                  </pic:spPr>
                </pic:pic>
              </a:graphicData>
            </a:graphic>
          </wp:inline>
        </w:drawing>
      </w:r>
    </w:p>
    <w:p w:rsidR="00867BAE" w:rsidRPr="00C075E2" w:rsidRDefault="00C075E2" w:rsidP="00AB2410">
      <w:pPr>
        <w:spacing w:line="240" w:lineRule="auto"/>
        <w:rPr>
          <w:sz w:val="18"/>
          <w:szCs w:val="18"/>
        </w:rPr>
      </w:pPr>
      <w:r w:rsidRPr="00C075E2">
        <w:rPr>
          <w:i/>
          <w:sz w:val="18"/>
          <w:szCs w:val="18"/>
        </w:rPr>
        <w:t xml:space="preserve">Govus </w:t>
      </w:r>
      <w:r w:rsidR="003F7B7C">
        <w:rPr>
          <w:i/>
          <w:sz w:val="18"/>
          <w:szCs w:val="18"/>
        </w:rPr>
        <w:t>4</w:t>
      </w:r>
      <w:r w:rsidRPr="00C075E2">
        <w:rPr>
          <w:sz w:val="18"/>
          <w:szCs w:val="18"/>
        </w:rPr>
        <w:t>. Juohkáseapmi semantihkalaš joavkkuide. 57 substantiivva main lea gorálaččat eanet go 50 % SOG.</w:t>
      </w:r>
      <w:r w:rsidR="009F1438">
        <w:rPr>
          <w:sz w:val="18"/>
          <w:szCs w:val="18"/>
        </w:rPr>
        <w:t xml:space="preserve"> </w:t>
      </w:r>
      <w:r w:rsidRPr="00C075E2">
        <w:rPr>
          <w:sz w:val="18"/>
          <w:szCs w:val="18"/>
        </w:rPr>
        <w:t>Juohkáseapmi semantihkalaš joavkkuide. 43 substantiivva main leat 50 % ja unnit SOG,</w:t>
      </w:r>
      <w:r w:rsidR="009F1438">
        <w:rPr>
          <w:sz w:val="18"/>
          <w:szCs w:val="18"/>
        </w:rPr>
        <w:t xml:space="preserve"> </w:t>
      </w:r>
      <w:r w:rsidRPr="00C075E2">
        <w:rPr>
          <w:sz w:val="18"/>
          <w:szCs w:val="18"/>
        </w:rPr>
        <w:t>main lea gorálaččat eanet go 50 % SOG.</w:t>
      </w:r>
    </w:p>
    <w:p w:rsidR="00C075E2" w:rsidRDefault="00C075E2" w:rsidP="00AB2410"/>
    <w:p w:rsidR="00E1252B" w:rsidRDefault="00E1252B" w:rsidP="00AB2410"/>
    <w:p w:rsidR="00A70B2F" w:rsidRPr="003E4AAE" w:rsidRDefault="004669AE" w:rsidP="00AB2410">
      <w:pPr>
        <w:keepNext/>
        <w:tabs>
          <w:tab w:val="left" w:pos="360"/>
        </w:tabs>
      </w:pPr>
      <w:r>
        <w:t>Gurut</w:t>
      </w:r>
      <w:r w:rsidR="00E77618">
        <w:t xml:space="preserve"> gáhkkodiagrámma</w:t>
      </w:r>
      <w:r w:rsidR="0019267A" w:rsidRPr="0019267A">
        <w:t xml:space="preserve"> stuorimus </w:t>
      </w:r>
      <w:r w:rsidR="00E77618">
        <w:t>oasit</w:t>
      </w:r>
      <w:r w:rsidR="0019267A" w:rsidRPr="0019267A">
        <w:t xml:space="preserve"> leat fuolkesánit (40 %) ja buktagat (38 %). Goalmmát stuorimus </w:t>
      </w:r>
      <w:r w:rsidR="00E77618">
        <w:t>oassin</w:t>
      </w:r>
      <w:r w:rsidR="0019267A" w:rsidRPr="0019267A">
        <w:t xml:space="preserve"> leat rumašsánit (9 %) ja njealját fas sánit čadnon persovnnalaš identitehttii (5 %). </w:t>
      </w:r>
      <w:r w:rsidR="00E77618">
        <w:t>Olgeš gáhkkodiagrámmas dahket seammá</w:t>
      </w:r>
      <w:r w:rsidR="0019267A" w:rsidRPr="0019267A">
        <w:t xml:space="preserve"> </w:t>
      </w:r>
      <w:r w:rsidR="00E77618">
        <w:t>njeallje</w:t>
      </w:r>
      <w:r w:rsidR="0019267A" w:rsidRPr="0019267A">
        <w:t xml:space="preserve"> </w:t>
      </w:r>
      <w:r w:rsidR="00E77618">
        <w:t xml:space="preserve">joavkku stuorimus osiid: </w:t>
      </w:r>
      <w:r w:rsidR="0019267A" w:rsidRPr="0019267A">
        <w:t>buktagat 41 %</w:t>
      </w:r>
      <w:r w:rsidR="00BF39CA">
        <w:t>,</w:t>
      </w:r>
      <w:r w:rsidR="00E77618">
        <w:t xml:space="preserve"> r</w:t>
      </w:r>
      <w:r w:rsidR="00644C80">
        <w:t>umašsánit ja fuolkevuođ</w:t>
      </w:r>
      <w:r w:rsidR="0019267A" w:rsidRPr="0019267A">
        <w:t xml:space="preserve">asánit </w:t>
      </w:r>
      <w:r w:rsidR="00A70B2F">
        <w:t>seammá stuorrát</w:t>
      </w:r>
      <w:r w:rsidR="0019267A" w:rsidRPr="0019267A">
        <w:t xml:space="preserve"> (15 %)</w:t>
      </w:r>
      <w:r w:rsidR="00644C80">
        <w:t xml:space="preserve"> ja sánit čadno</w:t>
      </w:r>
      <w:r w:rsidR="00E77618">
        <w:t>n</w:t>
      </w:r>
      <w:r w:rsidR="0019267A" w:rsidRPr="0019267A">
        <w:t xml:space="preserve"> persovnnalaš identitehttii </w:t>
      </w:r>
      <w:r w:rsidR="00A70B2F">
        <w:t xml:space="preserve">dahket </w:t>
      </w:r>
      <w:r w:rsidR="0019267A" w:rsidRPr="0019267A">
        <w:t xml:space="preserve">14 %. </w:t>
      </w:r>
      <w:r w:rsidR="003E4AAE">
        <w:t>Erohus dán guovtti diagrámmas leat fuolkesániid oassi mii lea ollu unnit olgeš diagrámmas go gurut diagrámmas. Bu</w:t>
      </w:r>
      <w:r w:rsidR="00BF39CA">
        <w:t>ktagat</w:t>
      </w:r>
      <w:r w:rsidR="003E4AAE">
        <w:t xml:space="preserve">-joavku lea fas veaháš stuorit olgeš diagrámmas go gurut diagrámmas. </w:t>
      </w:r>
      <w:r w:rsidR="009D75E8">
        <w:t>Dát juohkáseapmi lea lunddolaš danne go f</w:t>
      </w:r>
      <w:r w:rsidR="003E4AAE">
        <w:t>uolkevuođasániid lohku lea ráddjejuvvon, ja eanaš sáni</w:t>
      </w:r>
      <w:r w:rsidR="00BF39CA">
        <w:t>t</w:t>
      </w:r>
      <w:r w:rsidR="003E4AAE">
        <w:t xml:space="preserve"> leat</w:t>
      </w:r>
      <w:r w:rsidR="00BF39CA">
        <w:t xml:space="preserve"> juo</w:t>
      </w:r>
      <w:r w:rsidR="003E4AAE">
        <w:t xml:space="preserve"> mielde gurut diagrámmas. Buktagiid namahusat </w:t>
      </w:r>
      <w:r w:rsidR="003E4AAE">
        <w:lastRenderedPageBreak/>
        <w:t xml:space="preserve">eai leat ráddjejuvvon, </w:t>
      </w:r>
      <w:r w:rsidR="00BF39CA">
        <w:t xml:space="preserve">ja </w:t>
      </w:r>
      <w:r w:rsidR="003E4AAE">
        <w:t xml:space="preserve">de bohtet oppa áigge ođđa sánit </w:t>
      </w:r>
      <w:r w:rsidR="002C0530">
        <w:t xml:space="preserve">dán </w:t>
      </w:r>
      <w:r w:rsidR="003E4AAE">
        <w:t>jovkui</w:t>
      </w:r>
      <w:r w:rsidR="003E4AAE" w:rsidRPr="003E4AAE">
        <w:t>, nugo</w:t>
      </w:r>
      <w:r w:rsidR="009F1438">
        <w:t xml:space="preserve"> </w:t>
      </w:r>
      <w:r w:rsidR="003E4AAE" w:rsidRPr="003E4AAE">
        <w:rPr>
          <w:i/>
        </w:rPr>
        <w:t>ođđajagesárdni</w:t>
      </w:r>
      <w:r w:rsidR="00A45DAA">
        <w:t>, mii sámiid gaskkas</w:t>
      </w:r>
      <w:r w:rsidR="003E4AAE">
        <w:t xml:space="preserve"> lea viehka ođđa fenomena. </w:t>
      </w:r>
    </w:p>
    <w:p w:rsidR="0019267A" w:rsidRDefault="009D75E8" w:rsidP="00AB2410">
      <w:pPr>
        <w:keepNext/>
        <w:tabs>
          <w:tab w:val="left" w:pos="360"/>
        </w:tabs>
      </w:pPr>
      <w:r>
        <w:tab/>
      </w:r>
      <w:r w:rsidR="009D01DB">
        <w:t>Dát dutkan</w:t>
      </w:r>
      <w:r w:rsidR="00604769">
        <w:t xml:space="preserve"> </w:t>
      </w:r>
      <w:r w:rsidR="009D01DB">
        <w:t xml:space="preserve">nanne dakkár čilgehusa </w:t>
      </w:r>
      <w:r w:rsidR="00604769">
        <w:t xml:space="preserve">ahte </w:t>
      </w:r>
      <w:r w:rsidR="009D01DB">
        <w:t>fuolkesánit ja rumašsánit leat dábáleamos sánit mat oidet SOG</w:t>
      </w:r>
      <w:r w:rsidR="00A45DAA">
        <w:t>-ráhkadusa</w:t>
      </w:r>
      <w:r w:rsidR="009D01DB">
        <w:t xml:space="preserve"> refleksiiva oamastanráhkadussan, muhto dutkan čájeha maiddái ahte </w:t>
      </w:r>
      <w:r w:rsidR="00A45DAA">
        <w:t>B</w:t>
      </w:r>
      <w:r w:rsidR="009D01DB">
        <w:t>uktagat</w:t>
      </w:r>
      <w:r w:rsidR="00A45DAA">
        <w:t>-joavku lea</w:t>
      </w:r>
      <w:r w:rsidR="009D01DB">
        <w:t xml:space="preserve"> seammá dehálaš </w:t>
      </w:r>
      <w:r w:rsidR="00A45DAA">
        <w:t>semantihkalaš joavku</w:t>
      </w:r>
      <w:r w:rsidR="009D01DB">
        <w:t>.</w:t>
      </w:r>
      <w:r w:rsidR="0066615C">
        <w:t xml:space="preserve"> </w:t>
      </w:r>
    </w:p>
    <w:p w:rsidR="009B7475" w:rsidRDefault="009B7475" w:rsidP="00AB2410">
      <w:pPr>
        <w:keepNext/>
        <w:tabs>
          <w:tab w:val="left" w:pos="360"/>
        </w:tabs>
      </w:pPr>
    </w:p>
    <w:p w:rsidR="009B7475" w:rsidRDefault="002C7F7E" w:rsidP="00AB2410">
      <w:pPr>
        <w:pStyle w:val="Overskrift2"/>
      </w:pPr>
      <w:r>
        <w:rPr>
          <w:lang w:val="se-NO"/>
        </w:rPr>
        <w:t>SOG-hámiid p</w:t>
      </w:r>
      <w:proofErr w:type="spellStart"/>
      <w:r w:rsidR="009B7475" w:rsidRPr="009B7475">
        <w:t>roduktiviteahtta</w:t>
      </w:r>
      <w:proofErr w:type="spellEnd"/>
    </w:p>
    <w:p w:rsidR="0066615C" w:rsidRDefault="008946DE" w:rsidP="00AB2410">
      <w:pPr>
        <w:keepNext/>
        <w:tabs>
          <w:tab w:val="left" w:pos="360"/>
        </w:tabs>
      </w:pPr>
      <w:r>
        <w:t>Dán v</w:t>
      </w:r>
      <w:r w:rsidR="00A45DAA">
        <w:t>uollekapihttalis guorahalle SOG-</w:t>
      </w:r>
      <w:r w:rsidR="00644C80">
        <w:t>ráhkadusa produkti</w:t>
      </w:r>
      <w:r>
        <w:t xml:space="preserve">viteahta. </w:t>
      </w:r>
      <w:r w:rsidR="00A45DAA">
        <w:t>Dál go SOG-</w:t>
      </w:r>
      <w:r w:rsidR="0066615C">
        <w:t xml:space="preserve">ráhkadus geavahuvvo ollu unnit go ovdal, de sáhttá </w:t>
      </w:r>
      <w:r w:rsidR="00A45DAA">
        <w:t xml:space="preserve">jurddašit ahte </w:t>
      </w:r>
      <w:r w:rsidR="0066615C">
        <w:t>aviisagielas</w:t>
      </w:r>
      <w:r w:rsidR="00A45DAA">
        <w:t xml:space="preserve"> leat</w:t>
      </w:r>
      <w:r w:rsidR="0066615C">
        <w:t xml:space="preserve"> </w:t>
      </w:r>
      <w:r w:rsidR="00D52997" w:rsidRPr="00D52997">
        <w:t>eana</w:t>
      </w:r>
      <w:r w:rsidR="00D52997">
        <w:t>š</w:t>
      </w:r>
      <w:r w:rsidR="0066615C">
        <w:t xml:space="preserve"> fásta dadjan</w:t>
      </w:r>
      <w:r w:rsidR="00A45DAA">
        <w:t xml:space="preserve">vuogit. </w:t>
      </w:r>
      <w:r w:rsidR="00D52997">
        <w:t>H</w:t>
      </w:r>
      <w:r w:rsidR="00A45DAA">
        <w:t>áliidetne</w:t>
      </w:r>
      <w:r w:rsidR="00D52997">
        <w:t xml:space="preserve"> dan dihte</w:t>
      </w:r>
      <w:r w:rsidR="00A45DAA">
        <w:t xml:space="preserve"> árvvoštallat leago SOG</w:t>
      </w:r>
      <w:r w:rsidR="0066615C">
        <w:t xml:space="preserve"> produktiiva geavahus</w:t>
      </w:r>
      <w:r w:rsidR="00A45DAA">
        <w:t>as</w:t>
      </w:r>
      <w:r w:rsidR="0066615C">
        <w:t>. Letne dá</w:t>
      </w:r>
      <w:r w:rsidR="00AB3AAF">
        <w:t>n čállosis</w:t>
      </w:r>
      <w:r w:rsidR="0066615C">
        <w:t xml:space="preserve"> gieđahallan dan 100 sáni mat eanemusat oidet SOG-ráhkadusa refleksiiva oamastus</w:t>
      </w:r>
      <w:r w:rsidR="007C7814">
        <w:t>san, ja earenoamáš bu</w:t>
      </w:r>
      <w:r w:rsidR="000F174C">
        <w:t>kt</w:t>
      </w:r>
      <w:r w:rsidR="007C7814">
        <w:t xml:space="preserve">agat-joavkkus leat sánit mat leat viehka ođđa sánit sámi media gielas, nugo </w:t>
      </w:r>
      <w:r w:rsidR="007C7814" w:rsidRPr="007C7814">
        <w:rPr>
          <w:i/>
        </w:rPr>
        <w:t>neahttasiidu</w:t>
      </w:r>
      <w:r>
        <w:t xml:space="preserve">, </w:t>
      </w:r>
      <w:r w:rsidRPr="008946DE">
        <w:rPr>
          <w:i/>
        </w:rPr>
        <w:t>rahpansárdni</w:t>
      </w:r>
      <w:r w:rsidR="007C7814">
        <w:t xml:space="preserve"> ja </w:t>
      </w:r>
      <w:r w:rsidR="007C7814" w:rsidRPr="007C7814">
        <w:rPr>
          <w:i/>
        </w:rPr>
        <w:t>ođđajagesárdni</w:t>
      </w:r>
      <w:r w:rsidR="007C7814">
        <w:t xml:space="preserve">. </w:t>
      </w:r>
      <w:r w:rsidR="00A45DAA">
        <w:t xml:space="preserve">Dát čájeha ahte </w:t>
      </w:r>
      <w:r>
        <w:t>SOG-ráhkadus lea produktii</w:t>
      </w:r>
      <w:r w:rsidR="00644C80">
        <w:t>v</w:t>
      </w:r>
      <w:r>
        <w:t>valaš</w:t>
      </w:r>
      <w:r w:rsidR="00A45DAA" w:rsidRPr="001028BC">
        <w:t xml:space="preserve"> </w:t>
      </w:r>
      <w:r w:rsidR="00A45DAA">
        <w:t>leksikálalaččat</w:t>
      </w:r>
      <w:r>
        <w:t>.</w:t>
      </w:r>
    </w:p>
    <w:p w:rsidR="00D52997" w:rsidRPr="00483124" w:rsidRDefault="007A0E59" w:rsidP="00AB2410">
      <w:pPr>
        <w:keepNext/>
        <w:tabs>
          <w:tab w:val="left" w:pos="360"/>
        </w:tabs>
      </w:pPr>
      <w:r>
        <w:tab/>
      </w:r>
      <w:r w:rsidR="008946DE">
        <w:t>Leago</w:t>
      </w:r>
      <w:r w:rsidR="00425C7B">
        <w:t xml:space="preserve"> SOG-ráhkadus maiddái</w:t>
      </w:r>
      <w:r w:rsidR="008946DE">
        <w:t xml:space="preserve"> produktii</w:t>
      </w:r>
      <w:r w:rsidR="00423995">
        <w:t>v</w:t>
      </w:r>
      <w:r w:rsidR="008946DE">
        <w:t>va</w:t>
      </w:r>
      <w:r w:rsidR="00AB3AAF">
        <w:t>laš morfologalaččat</w:t>
      </w:r>
      <w:r w:rsidR="0000426F" w:rsidRPr="009B1417">
        <w:t xml:space="preserve"> ja synt</w:t>
      </w:r>
      <w:r w:rsidR="0000426F">
        <w:t>ávssalaččat</w:t>
      </w:r>
      <w:r w:rsidR="00AB3AAF">
        <w:t>? Dutkanmateriálas v</w:t>
      </w:r>
      <w:r w:rsidR="009B7475">
        <w:t xml:space="preserve">iđa substantiivvas lea dušše ovttalágan SOG-hápmi, ja </w:t>
      </w:r>
      <w:r w:rsidR="00AB3AAF">
        <w:t>njeallje</w:t>
      </w:r>
      <w:r w:rsidR="009B7475">
        <w:t xml:space="preserve"> dain leat</w:t>
      </w:r>
      <w:r w:rsidR="00AB3AAF">
        <w:t xml:space="preserve"> </w:t>
      </w:r>
      <w:r w:rsidR="009B7475">
        <w:t>vokatiiv</w:t>
      </w:r>
      <w:proofErr w:type="spellStart"/>
      <w:r w:rsidR="00E30F7C">
        <w:rPr>
          <w:lang w:val="nb-NO"/>
        </w:rPr>
        <w:t>afr</w:t>
      </w:r>
      <w:proofErr w:type="spellEnd"/>
      <w:r w:rsidR="00E30F7C">
        <w:t>á</w:t>
      </w:r>
      <w:proofErr w:type="spellStart"/>
      <w:r w:rsidR="00E30F7C">
        <w:rPr>
          <w:lang w:val="nb-NO"/>
        </w:rPr>
        <w:t>sat</w:t>
      </w:r>
      <w:proofErr w:type="spellEnd"/>
      <w:r w:rsidR="00AB3AAF">
        <w:t xml:space="preserve">: </w:t>
      </w:r>
      <w:r w:rsidR="00AB3AAF" w:rsidRPr="00A42D31">
        <w:rPr>
          <w:i/>
        </w:rPr>
        <w:t>olbmážan</w:t>
      </w:r>
      <w:r w:rsidR="00E30F7C" w:rsidRPr="00E30F7C">
        <w:rPr>
          <w:lang w:val="nb-NO"/>
        </w:rPr>
        <w:t>,</w:t>
      </w:r>
      <w:r w:rsidR="00AB3AAF" w:rsidRPr="00A42D31">
        <w:rPr>
          <w:i/>
        </w:rPr>
        <w:t xml:space="preserve"> áhčážan</w:t>
      </w:r>
      <w:r w:rsidR="00E30F7C" w:rsidRPr="00E30F7C">
        <w:rPr>
          <w:lang w:val="nb-NO"/>
        </w:rPr>
        <w:t>,</w:t>
      </w:r>
      <w:r w:rsidR="00AB3AAF" w:rsidRPr="00A42D31">
        <w:rPr>
          <w:i/>
        </w:rPr>
        <w:t xml:space="preserve"> vieljažan</w:t>
      </w:r>
      <w:r w:rsidR="00E30F7C" w:rsidRPr="00E30F7C">
        <w:rPr>
          <w:lang w:val="nb-NO"/>
        </w:rPr>
        <w:t>,</w:t>
      </w:r>
      <w:r w:rsidR="00AB3AAF" w:rsidRPr="00A42D31">
        <w:rPr>
          <w:i/>
        </w:rPr>
        <w:t xml:space="preserve"> </w:t>
      </w:r>
      <w:r w:rsidR="00AB3AAF" w:rsidRPr="0033381A">
        <w:rPr>
          <w:i/>
        </w:rPr>
        <w:t>reaŋggažan</w:t>
      </w:r>
      <w:r w:rsidR="009B7475" w:rsidRPr="0033381A">
        <w:t xml:space="preserve">. </w:t>
      </w:r>
      <w:r w:rsidR="009B1417" w:rsidRPr="0033381A">
        <w:t>Vokatiiva geav</w:t>
      </w:r>
      <w:r w:rsidR="009B1417">
        <w:t>ahuvvo dušše ovtta</w:t>
      </w:r>
      <w:r w:rsidR="001028BC">
        <w:t xml:space="preserve"> láhka</w:t>
      </w:r>
      <w:r w:rsidR="009B1417">
        <w:t>i syntávssalaččat</w:t>
      </w:r>
      <w:r w:rsidR="00A45DAA" w:rsidRPr="00A45DAA">
        <w:t>,</w:t>
      </w:r>
      <w:r w:rsidR="00A45DAA">
        <w:t xml:space="preserve"> ja eanaš diminutiivahámis,</w:t>
      </w:r>
      <w:r w:rsidR="00A45DAA" w:rsidRPr="00A45DAA">
        <w:t xml:space="preserve"> nu ahte </w:t>
      </w:r>
      <w:r w:rsidR="00A45DAA">
        <w:t>lea lunddolaš ahte gávdno dušše okta hápmi</w:t>
      </w:r>
      <w:r w:rsidR="009B1417">
        <w:t xml:space="preserve">. </w:t>
      </w:r>
      <w:r w:rsidR="00D52997">
        <w:t>Buot dán njeallje dimin</w:t>
      </w:r>
      <w:r w:rsidR="003B4F53">
        <w:t>u</w:t>
      </w:r>
      <w:r w:rsidR="00D52997">
        <w:t>tiivahápmásaš sáni geavahuvvojit maiddái vuođđohámis oamastangehčosiin</w:t>
      </w:r>
      <w:r w:rsidR="00425C7B">
        <w:t xml:space="preserve">: </w:t>
      </w:r>
      <w:r w:rsidR="00425C7B" w:rsidRPr="00425C7B">
        <w:rPr>
          <w:i/>
        </w:rPr>
        <w:t>olmmái</w:t>
      </w:r>
      <w:r w:rsidR="001E3C5B" w:rsidRPr="00E30F7C">
        <w:rPr>
          <w:lang w:val="nb-NO"/>
        </w:rPr>
        <w:t>,</w:t>
      </w:r>
      <w:r w:rsidR="00425C7B" w:rsidRPr="00425C7B">
        <w:rPr>
          <w:i/>
        </w:rPr>
        <w:t xml:space="preserve"> áhčči</w:t>
      </w:r>
      <w:r w:rsidR="001E3C5B" w:rsidRPr="00E30F7C">
        <w:rPr>
          <w:lang w:val="nb-NO"/>
        </w:rPr>
        <w:t>,</w:t>
      </w:r>
      <w:r w:rsidR="00425C7B" w:rsidRPr="00425C7B">
        <w:rPr>
          <w:i/>
        </w:rPr>
        <w:t xml:space="preserve"> viellja</w:t>
      </w:r>
      <w:r w:rsidR="001E3C5B" w:rsidRPr="00E30F7C">
        <w:rPr>
          <w:lang w:val="nb-NO"/>
        </w:rPr>
        <w:t>,</w:t>
      </w:r>
      <w:r w:rsidR="00425C7B" w:rsidRPr="00425C7B">
        <w:rPr>
          <w:i/>
        </w:rPr>
        <w:t xml:space="preserve"> reaŋga</w:t>
      </w:r>
      <w:r w:rsidR="00425C7B">
        <w:t>.</w:t>
      </w:r>
      <w:r w:rsidR="00D52997">
        <w:t xml:space="preserve"> Sátni </w:t>
      </w:r>
      <w:r w:rsidR="00D52997">
        <w:rPr>
          <w:i/>
        </w:rPr>
        <w:t>reaŋga</w:t>
      </w:r>
      <w:r w:rsidR="00D52997">
        <w:t xml:space="preserve"> ii leat mielde tabeallas 1 danne go lea</w:t>
      </w:r>
      <w:r w:rsidR="00483124">
        <w:t>t</w:t>
      </w:r>
      <w:r w:rsidR="00D52997">
        <w:t xml:space="preserve"> dušše </w:t>
      </w:r>
      <w:r w:rsidR="00483124">
        <w:t xml:space="preserve">guokte dáhpáhusa dutkanmateriálas: </w:t>
      </w:r>
      <w:r w:rsidR="00D52997">
        <w:rPr>
          <w:i/>
        </w:rPr>
        <w:t>Moai sávve reaŋgaseame hui olu lihku beaivái</w:t>
      </w:r>
      <w:r w:rsidR="00D52997">
        <w:t xml:space="preserve"> ja </w:t>
      </w:r>
      <w:r w:rsidR="00D52997">
        <w:rPr>
          <w:i/>
        </w:rPr>
        <w:t>... de dáhtui reaŋggaidis goddit bohcco</w:t>
      </w:r>
      <w:r w:rsidR="00483124">
        <w:t xml:space="preserve">. </w:t>
      </w:r>
      <w:r w:rsidR="00425C7B">
        <w:t>Tabeallas 1 leat mielde dušše substantiivvat main leat unnimusat 10 SOG dáhpáhusa.</w:t>
      </w:r>
    </w:p>
    <w:p w:rsidR="009B1417" w:rsidRPr="00DA24E1" w:rsidRDefault="00483124" w:rsidP="00AB2410">
      <w:pPr>
        <w:keepNext/>
        <w:tabs>
          <w:tab w:val="left" w:pos="360"/>
        </w:tabs>
      </w:pPr>
      <w:r>
        <w:tab/>
      </w:r>
      <w:r w:rsidR="009B7475">
        <w:t xml:space="preserve">Daidda lassin </w:t>
      </w:r>
      <w:r w:rsidR="00A45DAA">
        <w:t>lea vel okta</w:t>
      </w:r>
      <w:r w:rsidR="00AB3AAF">
        <w:t xml:space="preserve"> sátni</w:t>
      </w:r>
      <w:r w:rsidR="00A45DAA">
        <w:t xml:space="preserve"> dušše ovtta hámis</w:t>
      </w:r>
      <w:r>
        <w:t>:</w:t>
      </w:r>
      <w:r w:rsidR="009F1438">
        <w:t xml:space="preserve"> </w:t>
      </w:r>
      <w:r w:rsidR="009B7475" w:rsidRPr="00A42D31">
        <w:rPr>
          <w:i/>
        </w:rPr>
        <w:t>jahkečoahkkimisttis</w:t>
      </w:r>
      <w:r w:rsidR="007A0E59">
        <w:t xml:space="preserve">, mii materiálas lea dušše ovttaidlogu lokatiivvas. </w:t>
      </w:r>
      <w:r w:rsidR="001028BC">
        <w:t xml:space="preserve">Sátni geavahuvvo </w:t>
      </w:r>
      <w:r w:rsidR="00B51580">
        <w:t>báike</w:t>
      </w:r>
      <w:r w:rsidR="001028BC">
        <w:t>adve</w:t>
      </w:r>
      <w:r w:rsidR="009B1417">
        <w:t>rbiálan, ja</w:t>
      </w:r>
      <w:r w:rsidR="00A45DAA">
        <w:t xml:space="preserve"> </w:t>
      </w:r>
      <w:r w:rsidR="000D2A84" w:rsidRPr="000D2A84">
        <w:t>g</w:t>
      </w:r>
      <w:r w:rsidR="000D2A84">
        <w:t>ávcci iešguđetlágan vearbba geavahuvvot</w:t>
      </w:r>
      <w:r w:rsidR="00A45DAA">
        <w:t xml:space="preserve"> </w:t>
      </w:r>
      <w:r w:rsidR="000D2A84">
        <w:t>verbálan</w:t>
      </w:r>
      <w:r w:rsidR="009B1417">
        <w:t xml:space="preserve">: </w:t>
      </w:r>
      <w:r w:rsidR="009B1417" w:rsidRPr="009B1417">
        <w:rPr>
          <w:i/>
        </w:rPr>
        <w:t>meannuda</w:t>
      </w:r>
      <w:r w:rsidR="001E3C5B" w:rsidRPr="00E30F7C">
        <w:rPr>
          <w:lang w:val="nb-NO"/>
        </w:rPr>
        <w:t>,</w:t>
      </w:r>
      <w:r w:rsidR="009B1417" w:rsidRPr="009B1417">
        <w:rPr>
          <w:i/>
        </w:rPr>
        <w:t xml:space="preserve"> cealká</w:t>
      </w:r>
      <w:r w:rsidR="001E3C5B" w:rsidRPr="00E30F7C">
        <w:rPr>
          <w:lang w:val="nb-NO"/>
        </w:rPr>
        <w:t>,</w:t>
      </w:r>
      <w:r w:rsidR="009B1417" w:rsidRPr="009B1417">
        <w:rPr>
          <w:i/>
        </w:rPr>
        <w:t xml:space="preserve"> doarju</w:t>
      </w:r>
      <w:r w:rsidR="001E3C5B" w:rsidRPr="00E30F7C">
        <w:rPr>
          <w:lang w:val="nb-NO"/>
        </w:rPr>
        <w:t>,</w:t>
      </w:r>
      <w:r w:rsidR="009B1417" w:rsidRPr="009B1417">
        <w:rPr>
          <w:i/>
        </w:rPr>
        <w:t xml:space="preserve"> vállje</w:t>
      </w:r>
      <w:r w:rsidR="001E3C5B" w:rsidRPr="00E30F7C">
        <w:rPr>
          <w:lang w:val="nb-NO"/>
        </w:rPr>
        <w:t>,</w:t>
      </w:r>
      <w:r w:rsidR="009B1417" w:rsidRPr="009B1417">
        <w:rPr>
          <w:i/>
        </w:rPr>
        <w:t xml:space="preserve"> mearrida</w:t>
      </w:r>
      <w:r w:rsidR="001E3C5B" w:rsidRPr="00E30F7C">
        <w:rPr>
          <w:lang w:val="nb-NO"/>
        </w:rPr>
        <w:t>,</w:t>
      </w:r>
      <w:r w:rsidR="009B1417" w:rsidRPr="009B1417">
        <w:rPr>
          <w:i/>
        </w:rPr>
        <w:t xml:space="preserve"> álmmuha</w:t>
      </w:r>
      <w:r w:rsidR="001E3C5B" w:rsidRPr="00E30F7C">
        <w:rPr>
          <w:lang w:val="nb-NO"/>
        </w:rPr>
        <w:t>,</w:t>
      </w:r>
      <w:r w:rsidR="009B1417" w:rsidRPr="009B1417">
        <w:rPr>
          <w:i/>
        </w:rPr>
        <w:t xml:space="preserve"> evttoha</w:t>
      </w:r>
      <w:r w:rsidR="001E3C5B" w:rsidRPr="00E30F7C">
        <w:rPr>
          <w:lang w:val="nb-NO"/>
        </w:rPr>
        <w:t>,</w:t>
      </w:r>
      <w:r w:rsidR="00FA7249">
        <w:rPr>
          <w:i/>
        </w:rPr>
        <w:t xml:space="preserve"> leat</w:t>
      </w:r>
      <w:r w:rsidR="000D2A84">
        <w:rPr>
          <w:i/>
        </w:rPr>
        <w:t xml:space="preserve">. </w:t>
      </w:r>
      <w:r w:rsidR="000D2A84">
        <w:t xml:space="preserve">Cealkagis (33) lea </w:t>
      </w:r>
      <w:r w:rsidR="000D2A84" w:rsidRPr="000D2A84">
        <w:rPr>
          <w:i/>
        </w:rPr>
        <w:t>doarjut</w:t>
      </w:r>
      <w:r w:rsidR="000D2A84">
        <w:t xml:space="preserve"> verbála, ja cealkagis (34) </w:t>
      </w:r>
      <w:r w:rsidR="00425C7B">
        <w:t>fas</w:t>
      </w:r>
      <w:r w:rsidR="000D2A84">
        <w:t xml:space="preserve"> </w:t>
      </w:r>
      <w:r w:rsidR="000D2A84" w:rsidRPr="000D2A84">
        <w:rPr>
          <w:i/>
        </w:rPr>
        <w:t>leat</w:t>
      </w:r>
      <w:r w:rsidR="000D2A84">
        <w:t xml:space="preserve"> verbála.</w:t>
      </w:r>
      <w:r w:rsidR="003211EF">
        <w:t xml:space="preserve"> </w:t>
      </w:r>
    </w:p>
    <w:p w:rsidR="00FA7249" w:rsidRPr="006B6291" w:rsidRDefault="00FA7249" w:rsidP="00FA7249">
      <w:pPr>
        <w:pStyle w:val="Giellavdnasat-nummaraston"/>
        <w:rPr>
          <w:lang w:val="se-NO"/>
        </w:rPr>
      </w:pPr>
      <w:proofErr w:type="spellStart"/>
      <w:r w:rsidRPr="00FA7249">
        <w:t>Maiddái</w:t>
      </w:r>
      <w:proofErr w:type="spellEnd"/>
      <w:r w:rsidRPr="00FA7249">
        <w:t xml:space="preserve"> Oslo </w:t>
      </w:r>
      <w:proofErr w:type="spellStart"/>
      <w:r w:rsidRPr="00FA7249">
        <w:t>Sámiid</w:t>
      </w:r>
      <w:proofErr w:type="spellEnd"/>
      <w:r w:rsidRPr="00FA7249">
        <w:t xml:space="preserve"> </w:t>
      </w:r>
      <w:proofErr w:type="spellStart"/>
      <w:r w:rsidRPr="00FA7249">
        <w:t>Searvi</w:t>
      </w:r>
      <w:proofErr w:type="spellEnd"/>
      <w:r w:rsidRPr="00FA7249">
        <w:t xml:space="preserve"> </w:t>
      </w:r>
      <w:proofErr w:type="spellStart"/>
      <w:r w:rsidRPr="00FA7249">
        <w:t>doarjjui</w:t>
      </w:r>
      <w:proofErr w:type="spellEnd"/>
      <w:r w:rsidRPr="00FA7249">
        <w:t xml:space="preserve"> </w:t>
      </w:r>
      <w:proofErr w:type="spellStart"/>
      <w:r w:rsidRPr="00FA7249">
        <w:rPr>
          <w:b/>
        </w:rPr>
        <w:t>jahkečoahkkimisttis</w:t>
      </w:r>
      <w:proofErr w:type="spellEnd"/>
      <w:r w:rsidRPr="00FA7249">
        <w:t xml:space="preserve"> </w:t>
      </w:r>
      <w:proofErr w:type="spellStart"/>
      <w:r w:rsidRPr="00FA7249">
        <w:t>Aili</w:t>
      </w:r>
      <w:proofErr w:type="spellEnd"/>
      <w:r w:rsidRPr="00FA7249">
        <w:t xml:space="preserve"> </w:t>
      </w:r>
      <w:proofErr w:type="spellStart"/>
      <w:r w:rsidRPr="00FA7249">
        <w:t>Keskit</w:t>
      </w:r>
      <w:r>
        <w:t>alo</w:t>
      </w:r>
      <w:proofErr w:type="spellEnd"/>
      <w:r>
        <w:t xml:space="preserve"> </w:t>
      </w:r>
      <w:proofErr w:type="spellStart"/>
      <w:r>
        <w:t>NSR</w:t>
      </w:r>
      <w:proofErr w:type="spellEnd"/>
      <w:r>
        <w:t xml:space="preserve"> </w:t>
      </w:r>
      <w:proofErr w:type="spellStart"/>
      <w:r>
        <w:t>presideantaevttohassan</w:t>
      </w:r>
      <w:proofErr w:type="spellEnd"/>
      <w:r>
        <w:t>.</w:t>
      </w:r>
    </w:p>
    <w:p w:rsidR="009B1417" w:rsidRPr="00F71F03" w:rsidRDefault="00FA7249" w:rsidP="000D2A84">
      <w:pPr>
        <w:pStyle w:val="Giellavdnasat-nummaraston"/>
        <w:rPr>
          <w:lang w:val="se-NO"/>
        </w:rPr>
      </w:pPr>
      <w:proofErr w:type="spellStart"/>
      <w:r w:rsidRPr="00FA7249">
        <w:lastRenderedPageBreak/>
        <w:t>Davvi</w:t>
      </w:r>
      <w:proofErr w:type="spellEnd"/>
      <w:r w:rsidRPr="00FA7249">
        <w:t xml:space="preserve"> </w:t>
      </w:r>
      <w:proofErr w:type="spellStart"/>
      <w:r w:rsidRPr="00FA7249">
        <w:t>Nuoras</w:t>
      </w:r>
      <w:proofErr w:type="spellEnd"/>
      <w:r w:rsidRPr="00FA7249">
        <w:t xml:space="preserve"> </w:t>
      </w:r>
      <w:proofErr w:type="spellStart"/>
      <w:r w:rsidRPr="00FA7249">
        <w:t>lei</w:t>
      </w:r>
      <w:proofErr w:type="spellEnd"/>
      <w:r w:rsidRPr="00FA7249">
        <w:t xml:space="preserve"> </w:t>
      </w:r>
      <w:proofErr w:type="spellStart"/>
      <w:r w:rsidRPr="00FA7249">
        <w:t>earanoamáš</w:t>
      </w:r>
      <w:proofErr w:type="spellEnd"/>
      <w:r w:rsidRPr="00FA7249">
        <w:t xml:space="preserve"> </w:t>
      </w:r>
      <w:proofErr w:type="spellStart"/>
      <w:r w:rsidRPr="00FA7249">
        <w:t>hárjánan</w:t>
      </w:r>
      <w:proofErr w:type="spellEnd"/>
      <w:r w:rsidRPr="00FA7249">
        <w:t xml:space="preserve"> </w:t>
      </w:r>
      <w:proofErr w:type="spellStart"/>
      <w:r w:rsidRPr="00FA7249">
        <w:t>čoahkkin</w:t>
      </w:r>
      <w:r>
        <w:t>jođiheaddji</w:t>
      </w:r>
      <w:proofErr w:type="spellEnd"/>
      <w:r>
        <w:t xml:space="preserve"> </w:t>
      </w:r>
      <w:proofErr w:type="spellStart"/>
      <w:r w:rsidRPr="000D2A84">
        <w:rPr>
          <w:b/>
        </w:rPr>
        <w:t>jahkečoahkkimistis</w:t>
      </w:r>
      <w:proofErr w:type="spellEnd"/>
      <w:r w:rsidR="000D2A84">
        <w:rPr>
          <w:b/>
          <w:lang w:val="se-NO"/>
        </w:rPr>
        <w:t xml:space="preserve"> </w:t>
      </w:r>
      <w:r w:rsidR="000D2A84" w:rsidRPr="000D2A84">
        <w:rPr>
          <w:lang w:val="se-NO"/>
        </w:rPr>
        <w:t>[</w:t>
      </w:r>
      <w:proofErr w:type="spellStart"/>
      <w:r w:rsidR="000D2A84" w:rsidRPr="000D2A84">
        <w:t>jahkečoahkkimisttis</w:t>
      </w:r>
      <w:proofErr w:type="spellEnd"/>
      <w:r w:rsidR="000D2A84" w:rsidRPr="000D2A84">
        <w:rPr>
          <w:lang w:val="se-NO"/>
        </w:rPr>
        <w:t>]</w:t>
      </w:r>
      <w:r w:rsidRPr="000D2A84">
        <w:t>.</w:t>
      </w:r>
    </w:p>
    <w:p w:rsidR="00F71F03" w:rsidRDefault="00F71F03" w:rsidP="000D2A84">
      <w:pPr>
        <w:pStyle w:val="Giellavdnasat-nummaraston"/>
        <w:rPr>
          <w:lang w:val="se-NO"/>
        </w:rPr>
      </w:pPr>
      <w:r w:rsidRPr="00F71F03">
        <w:rPr>
          <w:lang w:val="se-NO"/>
        </w:rPr>
        <w:t xml:space="preserve">Keskitalo šálloša </w:t>
      </w:r>
      <w:r w:rsidRPr="00F71F03">
        <w:rPr>
          <w:b/>
          <w:lang w:val="se-NO"/>
        </w:rPr>
        <w:t>preassadieđáhusastis</w:t>
      </w:r>
      <w:r w:rsidRPr="00F71F03">
        <w:rPr>
          <w:lang w:val="se-NO"/>
        </w:rPr>
        <w:t xml:space="preserve"> go Egil Olli oaččui eanetlogu ásahusdieđáhussii</w:t>
      </w:r>
      <w:r>
        <w:rPr>
          <w:lang w:val="se-NO"/>
        </w:rPr>
        <w:t>.</w:t>
      </w:r>
    </w:p>
    <w:p w:rsidR="00727954" w:rsidRPr="000D2A84" w:rsidRDefault="00727954" w:rsidP="000D2A84">
      <w:pPr>
        <w:pStyle w:val="Giellavdnasat-nummaraston"/>
        <w:rPr>
          <w:lang w:val="se-NO"/>
        </w:rPr>
      </w:pPr>
      <w:r w:rsidRPr="00727954">
        <w:rPr>
          <w:lang w:val="se-NO"/>
        </w:rPr>
        <w:t xml:space="preserve">Olu oahppit ledje ikte čoagganan Romssa fylkkaviesu lusa čájehan dihte </w:t>
      </w:r>
      <w:r w:rsidRPr="00727954">
        <w:rPr>
          <w:b/>
          <w:lang w:val="se-NO"/>
        </w:rPr>
        <w:t>vuosteháguset</w:t>
      </w:r>
      <w:r w:rsidRPr="00727954">
        <w:rPr>
          <w:lang w:val="se-NO"/>
        </w:rPr>
        <w:t xml:space="preserve"> evttohussii heaittihit joatkkaskuvllaid</w:t>
      </w:r>
      <w:r>
        <w:rPr>
          <w:lang w:val="se-NO"/>
        </w:rPr>
        <w:t>.</w:t>
      </w:r>
    </w:p>
    <w:p w:rsidR="00483124" w:rsidRDefault="00F06191" w:rsidP="00AB2410">
      <w:pPr>
        <w:keepNext/>
        <w:tabs>
          <w:tab w:val="left" w:pos="360"/>
        </w:tabs>
      </w:pPr>
      <w:r w:rsidRPr="007D4975">
        <w:t>G</w:t>
      </w:r>
      <w:r w:rsidR="009B7475">
        <w:t>uđa substantiivvas leat dušše guovttelágan SOG-hámit, okta dáin geavahuvvo eanaš vokatiivan:</w:t>
      </w:r>
      <w:r w:rsidR="007A0E59">
        <w:t xml:space="preserve"> </w:t>
      </w:r>
      <w:r w:rsidR="009B7475" w:rsidRPr="00A42D31">
        <w:rPr>
          <w:i/>
        </w:rPr>
        <w:t>bártnážan</w:t>
      </w:r>
      <w:r w:rsidR="009B7475">
        <w:t xml:space="preserve">, muhto sátni lea maiddái oktii geavahuvvon </w:t>
      </w:r>
      <w:r w:rsidR="000D2A84">
        <w:t>3. persovnna oamasteddjiin</w:t>
      </w:r>
      <w:r w:rsidR="009B7475">
        <w:t xml:space="preserve">: </w:t>
      </w:r>
      <w:r w:rsidR="009B7475" w:rsidRPr="00A42D31">
        <w:rPr>
          <w:i/>
        </w:rPr>
        <w:t>bártnážis</w:t>
      </w:r>
      <w:r w:rsidR="009B7475">
        <w:t xml:space="preserve">. </w:t>
      </w:r>
      <w:r w:rsidR="00F71F03">
        <w:t>Ovtta</w:t>
      </w:r>
      <w:r w:rsidR="00F71F03" w:rsidRPr="00F71F03">
        <w:t xml:space="preserve"> </w:t>
      </w:r>
      <w:r w:rsidR="009B7475">
        <w:t>sá</w:t>
      </w:r>
      <w:r w:rsidR="00F71F03">
        <w:t>ni guovt</w:t>
      </w:r>
      <w:r w:rsidR="00483124">
        <w:t xml:space="preserve">telágan hámit leat goappašagat </w:t>
      </w:r>
      <w:r w:rsidR="00F71F03">
        <w:t>lokatiivvas</w:t>
      </w:r>
      <w:r w:rsidR="00F431A4">
        <w:t>:</w:t>
      </w:r>
      <w:r w:rsidR="008F08E9">
        <w:t xml:space="preserve"> </w:t>
      </w:r>
      <w:r w:rsidR="009B7475" w:rsidRPr="00A42D31">
        <w:rPr>
          <w:i/>
        </w:rPr>
        <w:t>preassadieđáhusastis</w:t>
      </w:r>
      <w:r w:rsidR="00F71F03">
        <w:t xml:space="preserve"> </w:t>
      </w:r>
      <w:r w:rsidR="00F71F03" w:rsidRPr="00F71F03">
        <w:t xml:space="preserve">ja </w:t>
      </w:r>
      <w:r w:rsidR="009B7475" w:rsidRPr="00A42D31">
        <w:rPr>
          <w:i/>
        </w:rPr>
        <w:t>preassadieđáhusasteaset</w:t>
      </w:r>
      <w:r w:rsidR="00F71F03" w:rsidRPr="00F71F03">
        <w:t xml:space="preserve">. </w:t>
      </w:r>
      <w:r w:rsidR="00F71F03">
        <w:t>Dáin cealkagiin</w:t>
      </w:r>
      <w:r w:rsidR="00F71F03" w:rsidRPr="00F71F03">
        <w:t xml:space="preserve"> </w:t>
      </w:r>
      <w:r w:rsidR="00F71F03">
        <w:t xml:space="preserve">leat čieža iešguđetlágan váldovearbba: </w:t>
      </w:r>
      <w:r w:rsidR="00F71F03" w:rsidRPr="00F71F03">
        <w:rPr>
          <w:i/>
        </w:rPr>
        <w:t>muitalit</w:t>
      </w:r>
      <w:r w:rsidR="001E3C5B" w:rsidRPr="00E30F7C">
        <w:rPr>
          <w:lang w:val="nb-NO"/>
        </w:rPr>
        <w:t>,</w:t>
      </w:r>
      <w:r w:rsidR="00F71F03" w:rsidRPr="00F71F03">
        <w:rPr>
          <w:i/>
        </w:rPr>
        <w:t xml:space="preserve"> cealkit</w:t>
      </w:r>
      <w:r w:rsidR="001E3C5B" w:rsidRPr="00E30F7C">
        <w:rPr>
          <w:lang w:val="nb-NO"/>
        </w:rPr>
        <w:t>,</w:t>
      </w:r>
      <w:r w:rsidR="00F71F03" w:rsidRPr="00F71F03">
        <w:rPr>
          <w:i/>
        </w:rPr>
        <w:t xml:space="preserve"> čállit</w:t>
      </w:r>
      <w:r w:rsidR="001E3C5B" w:rsidRPr="00E30F7C">
        <w:rPr>
          <w:lang w:val="nb-NO"/>
        </w:rPr>
        <w:t>,</w:t>
      </w:r>
      <w:r w:rsidR="00F71F03" w:rsidRPr="00F71F03">
        <w:rPr>
          <w:i/>
        </w:rPr>
        <w:t xml:space="preserve"> jearrat</w:t>
      </w:r>
      <w:r w:rsidR="001E3C5B" w:rsidRPr="00E30F7C">
        <w:rPr>
          <w:lang w:val="nb-NO"/>
        </w:rPr>
        <w:t>,</w:t>
      </w:r>
      <w:r w:rsidR="00F71F03" w:rsidRPr="00F71F03">
        <w:rPr>
          <w:i/>
        </w:rPr>
        <w:t xml:space="preserve"> namuhit</w:t>
      </w:r>
      <w:r w:rsidR="001E3C5B" w:rsidRPr="00E30F7C">
        <w:rPr>
          <w:lang w:val="nb-NO"/>
        </w:rPr>
        <w:t>,</w:t>
      </w:r>
      <w:r w:rsidR="00F71F03" w:rsidRPr="00F71F03">
        <w:rPr>
          <w:i/>
        </w:rPr>
        <w:t xml:space="preserve"> dadjat</w:t>
      </w:r>
      <w:r w:rsidR="003A7DA6">
        <w:rPr>
          <w:i/>
        </w:rPr>
        <w:t xml:space="preserve"> </w:t>
      </w:r>
      <w:r w:rsidR="003A7DA6">
        <w:t>ja</w:t>
      </w:r>
      <w:r w:rsidR="00F71F03" w:rsidRPr="00F71F03">
        <w:rPr>
          <w:i/>
        </w:rPr>
        <w:t xml:space="preserve"> šállošit</w:t>
      </w:r>
      <w:r w:rsidR="003A7DA6">
        <w:t xml:space="preserve">, </w:t>
      </w:r>
      <w:r w:rsidR="00B51580">
        <w:t>maŋimuš vearba geavahuvvo cealkagis</w:t>
      </w:r>
      <w:r w:rsidR="003A7DA6">
        <w:t xml:space="preserve"> (3</w:t>
      </w:r>
      <w:r w:rsidR="00483124">
        <w:t>5</w:t>
      </w:r>
      <w:r w:rsidR="003A7DA6">
        <w:t>).</w:t>
      </w:r>
      <w:r w:rsidR="00DE0582">
        <w:t xml:space="preserve"> </w:t>
      </w:r>
    </w:p>
    <w:p w:rsidR="00700C19" w:rsidRPr="00B87A94" w:rsidRDefault="00483124" w:rsidP="00AB2410">
      <w:pPr>
        <w:keepNext/>
        <w:tabs>
          <w:tab w:val="left" w:pos="360"/>
        </w:tabs>
      </w:pPr>
      <w:r>
        <w:tab/>
      </w:r>
      <w:r w:rsidR="00727954">
        <w:t>Guokte substantiivva geavahuvvojit</w:t>
      </w:r>
      <w:r w:rsidR="00700C19">
        <w:t xml:space="preserve"> sihke </w:t>
      </w:r>
      <w:r w:rsidR="001028BC">
        <w:t>adve</w:t>
      </w:r>
      <w:r w:rsidR="00700C19">
        <w:t>rbiálan lokatiivvas ja objeaktan akkusatiivvas</w:t>
      </w:r>
      <w:r w:rsidR="00A74F04">
        <w:t xml:space="preserve">, </w:t>
      </w:r>
      <w:r w:rsidR="008B326D" w:rsidRPr="008B326D">
        <w:t>d</w:t>
      </w:r>
      <w:r w:rsidR="00A74F04">
        <w:t>ávj</w:t>
      </w:r>
      <w:r w:rsidR="00A74F04" w:rsidRPr="00F431A4">
        <w:t>jit</w:t>
      </w:r>
      <w:r w:rsidR="00A74F04">
        <w:t xml:space="preserve"> hápmi lea namuhuvvon vuosttažin</w:t>
      </w:r>
      <w:r w:rsidR="00425C7B" w:rsidRPr="00425C7B">
        <w:t xml:space="preserve">. </w:t>
      </w:r>
      <w:r w:rsidR="00425C7B" w:rsidRPr="004279BD">
        <w:t>Ruo</w:t>
      </w:r>
      <w:r w:rsidR="00425C7B">
        <w:t>đuid siste leat verbálaid infi</w:t>
      </w:r>
      <w:r w:rsidR="007E43C1">
        <w:t>ni</w:t>
      </w:r>
      <w:r w:rsidR="00425C7B">
        <w:t>tiivahámit</w:t>
      </w:r>
      <w:r w:rsidR="00425C7B" w:rsidRPr="008B326D">
        <w:t>.</w:t>
      </w:r>
      <w:r w:rsidR="00425C7B" w:rsidRPr="00700C19">
        <w:t xml:space="preserve"> </w:t>
      </w:r>
      <w:r w:rsidR="00700C19">
        <w:t xml:space="preserve"> </w:t>
      </w:r>
      <w:r w:rsidR="009B7475" w:rsidRPr="00A42D31">
        <w:rPr>
          <w:i/>
        </w:rPr>
        <w:t>rahpansártnistis</w:t>
      </w:r>
      <w:r w:rsidR="00700C19">
        <w:t xml:space="preserve"> ja </w:t>
      </w:r>
      <w:r w:rsidR="009B7475" w:rsidRPr="00A42D31">
        <w:rPr>
          <w:i/>
        </w:rPr>
        <w:t>rahpansártnis</w:t>
      </w:r>
      <w:r w:rsidR="00A74F04">
        <w:rPr>
          <w:i/>
        </w:rPr>
        <w:t xml:space="preserve"> </w:t>
      </w:r>
      <w:r w:rsidR="00A74F04" w:rsidRPr="00A74F04">
        <w:t>(</w:t>
      </w:r>
      <w:r w:rsidR="00A74F04" w:rsidRPr="00A74F04">
        <w:rPr>
          <w:i/>
        </w:rPr>
        <w:t>lohkat</w:t>
      </w:r>
      <w:r w:rsidR="001E3C5B" w:rsidRPr="00E30F7C">
        <w:rPr>
          <w:lang w:val="nb-NO"/>
        </w:rPr>
        <w:t>,</w:t>
      </w:r>
      <w:r w:rsidR="00A74F04">
        <w:rPr>
          <w:i/>
        </w:rPr>
        <w:t xml:space="preserve"> deattuhit</w:t>
      </w:r>
      <w:r w:rsidR="001E3C5B" w:rsidRPr="00E30F7C">
        <w:rPr>
          <w:lang w:val="nb-NO"/>
        </w:rPr>
        <w:t>,</w:t>
      </w:r>
      <w:r w:rsidR="00A74F04">
        <w:rPr>
          <w:i/>
        </w:rPr>
        <w:t xml:space="preserve"> muitalit</w:t>
      </w:r>
      <w:r w:rsidR="001E3C5B" w:rsidRPr="00E30F7C">
        <w:rPr>
          <w:lang w:val="nb-NO"/>
        </w:rPr>
        <w:t>,</w:t>
      </w:r>
      <w:r w:rsidR="00A74F04">
        <w:rPr>
          <w:i/>
        </w:rPr>
        <w:t xml:space="preserve"> dadjat</w:t>
      </w:r>
      <w:r w:rsidR="001E3C5B" w:rsidRPr="00E30F7C">
        <w:rPr>
          <w:lang w:val="nb-NO"/>
        </w:rPr>
        <w:t>,</w:t>
      </w:r>
      <w:r w:rsidR="00A74F04">
        <w:rPr>
          <w:i/>
        </w:rPr>
        <w:t xml:space="preserve"> rámidit</w:t>
      </w:r>
      <w:r w:rsidR="00A74F04" w:rsidRPr="00A74F04">
        <w:t>)</w:t>
      </w:r>
      <w:r w:rsidR="00420EA1">
        <w:t>,</w:t>
      </w:r>
      <w:r w:rsidR="009B7475">
        <w:t xml:space="preserve"> </w:t>
      </w:r>
      <w:r w:rsidR="00700C19" w:rsidRPr="00A42D31">
        <w:rPr>
          <w:i/>
        </w:rPr>
        <w:t>sátnevuorustis</w:t>
      </w:r>
      <w:r w:rsidR="00700C19">
        <w:t xml:space="preserve"> ja </w:t>
      </w:r>
      <w:r w:rsidR="00700C19" w:rsidRPr="00A42D31">
        <w:rPr>
          <w:i/>
        </w:rPr>
        <w:t>sátnevuoruset</w:t>
      </w:r>
      <w:r w:rsidR="00A74F04">
        <w:t xml:space="preserve"> (</w:t>
      </w:r>
      <w:r w:rsidR="00A74F04" w:rsidRPr="00A74F04">
        <w:rPr>
          <w:i/>
        </w:rPr>
        <w:t>lohkat</w:t>
      </w:r>
      <w:r w:rsidR="001E3C5B" w:rsidRPr="00E30F7C">
        <w:rPr>
          <w:lang w:val="nb-NO"/>
        </w:rPr>
        <w:t>,</w:t>
      </w:r>
      <w:r w:rsidR="00A74F04">
        <w:t xml:space="preserve"> </w:t>
      </w:r>
      <w:r w:rsidR="00A74F04" w:rsidRPr="00A74F04">
        <w:rPr>
          <w:i/>
        </w:rPr>
        <w:t>sárdnidit</w:t>
      </w:r>
      <w:r w:rsidR="001E3C5B" w:rsidRPr="00E30F7C">
        <w:rPr>
          <w:lang w:val="nb-NO"/>
        </w:rPr>
        <w:t>,</w:t>
      </w:r>
      <w:r w:rsidR="00A74F04">
        <w:rPr>
          <w:i/>
        </w:rPr>
        <w:t xml:space="preserve"> dadjat</w:t>
      </w:r>
      <w:r w:rsidR="001E3C5B" w:rsidRPr="00E30F7C">
        <w:rPr>
          <w:lang w:val="nb-NO"/>
        </w:rPr>
        <w:t>,</w:t>
      </w:r>
      <w:r w:rsidR="00A74F04">
        <w:rPr>
          <w:i/>
        </w:rPr>
        <w:t xml:space="preserve"> gáibidit</w:t>
      </w:r>
      <w:r w:rsidR="001E3C5B" w:rsidRPr="00E30F7C">
        <w:rPr>
          <w:lang w:val="nb-NO"/>
        </w:rPr>
        <w:t>,</w:t>
      </w:r>
      <w:r w:rsidR="00A74F04">
        <w:rPr>
          <w:i/>
        </w:rPr>
        <w:t xml:space="preserve"> deattuhit</w:t>
      </w:r>
      <w:r w:rsidR="001E3C5B" w:rsidRPr="00E30F7C">
        <w:rPr>
          <w:lang w:val="nb-NO"/>
        </w:rPr>
        <w:t>,</w:t>
      </w:r>
      <w:r w:rsidR="00A74F04">
        <w:rPr>
          <w:i/>
        </w:rPr>
        <w:t xml:space="preserve"> vástidit</w:t>
      </w:r>
      <w:r w:rsidR="001E3C5B" w:rsidRPr="00E30F7C">
        <w:rPr>
          <w:lang w:val="nb-NO"/>
        </w:rPr>
        <w:t>,</w:t>
      </w:r>
      <w:r w:rsidR="00A74F04">
        <w:rPr>
          <w:i/>
        </w:rPr>
        <w:t xml:space="preserve"> rahpat</w:t>
      </w:r>
      <w:r w:rsidR="001E3C5B" w:rsidRPr="00E30F7C">
        <w:rPr>
          <w:lang w:val="nb-NO"/>
        </w:rPr>
        <w:t>,</w:t>
      </w:r>
      <w:r w:rsidR="00A74F04">
        <w:rPr>
          <w:i/>
        </w:rPr>
        <w:t xml:space="preserve"> ballat </w:t>
      </w:r>
      <w:r w:rsidR="00A74F04">
        <w:t>ja</w:t>
      </w:r>
      <w:r w:rsidR="00A74F04">
        <w:rPr>
          <w:i/>
        </w:rPr>
        <w:t xml:space="preserve"> geassit ovdan</w:t>
      </w:r>
      <w:r w:rsidR="00A74F04">
        <w:t>)</w:t>
      </w:r>
      <w:r w:rsidR="008B326D" w:rsidRPr="008B326D">
        <w:t xml:space="preserve">. </w:t>
      </w:r>
      <w:r w:rsidR="00700C19" w:rsidRPr="00700C19">
        <w:t>Okt</w:t>
      </w:r>
      <w:r w:rsidR="00700C19" w:rsidRPr="00727954">
        <w:t>a substantiiva geavahuvvo adverbi</w:t>
      </w:r>
      <w:r w:rsidR="00700C19">
        <w:t xml:space="preserve">álan juogo lokatiivvas dahje komitatiivvas: </w:t>
      </w:r>
      <w:r w:rsidR="00700C19" w:rsidRPr="00A42D31">
        <w:rPr>
          <w:i/>
        </w:rPr>
        <w:t>raporttastis</w:t>
      </w:r>
      <w:r w:rsidR="00700C19">
        <w:t xml:space="preserve"> ja </w:t>
      </w:r>
      <w:r w:rsidR="00700C19" w:rsidRPr="00A42D31">
        <w:rPr>
          <w:i/>
        </w:rPr>
        <w:t>raporttainis</w:t>
      </w:r>
      <w:r w:rsidR="009027DB">
        <w:t>,</w:t>
      </w:r>
      <w:r w:rsidR="00A74F04">
        <w:t xml:space="preserve"> ja das leat dušše guovttelágan vearbbat geavahuvvon: </w:t>
      </w:r>
      <w:r w:rsidR="00A74F04" w:rsidRPr="00A74F04">
        <w:rPr>
          <w:i/>
        </w:rPr>
        <w:t>čállit</w:t>
      </w:r>
      <w:r w:rsidR="008B326D" w:rsidRPr="008B326D">
        <w:rPr>
          <w:i/>
        </w:rPr>
        <w:t xml:space="preserve"> </w:t>
      </w:r>
      <w:r w:rsidR="008B326D" w:rsidRPr="008B326D">
        <w:t>ja</w:t>
      </w:r>
      <w:r w:rsidR="00A74F04" w:rsidRPr="00A74F04">
        <w:rPr>
          <w:i/>
        </w:rPr>
        <w:t xml:space="preserve"> čuoččuhit</w:t>
      </w:r>
      <w:r w:rsidR="00A74F04">
        <w:t xml:space="preserve">. </w:t>
      </w:r>
      <w:r w:rsidR="00727954">
        <w:t>Okta substantiiva geavahuvvo dušše objeaktan akkusatiivvas,</w:t>
      </w:r>
      <w:r w:rsidR="009027DB">
        <w:t xml:space="preserve"> </w:t>
      </w:r>
      <w:r w:rsidR="009027DB" w:rsidRPr="009027DB">
        <w:rPr>
          <w:i/>
        </w:rPr>
        <w:t>vuosteháguset</w:t>
      </w:r>
      <w:r w:rsidR="009027DB" w:rsidRPr="001028BC">
        <w:rPr>
          <w:i/>
        </w:rPr>
        <w:t xml:space="preserve"> </w:t>
      </w:r>
      <w:r w:rsidR="009027DB">
        <w:t xml:space="preserve">ja </w:t>
      </w:r>
      <w:r w:rsidR="009027DB" w:rsidRPr="009027DB">
        <w:rPr>
          <w:i/>
        </w:rPr>
        <w:t>vuosteháguideaset</w:t>
      </w:r>
      <w:r w:rsidR="008B326D" w:rsidRPr="008B326D">
        <w:t>,</w:t>
      </w:r>
      <w:r w:rsidR="00727954">
        <w:t xml:space="preserve"> ja verbálan </w:t>
      </w:r>
      <w:r w:rsidR="00425C7B">
        <w:t>geavahuvvo</w:t>
      </w:r>
      <w:r w:rsidR="00727954">
        <w:t xml:space="preserve"> álo </w:t>
      </w:r>
      <w:r w:rsidR="00727954">
        <w:rPr>
          <w:i/>
        </w:rPr>
        <w:t>čájehit</w:t>
      </w:r>
      <w:r w:rsidR="00727954">
        <w:t>,</w:t>
      </w:r>
      <w:r w:rsidR="000D7B53">
        <w:t xml:space="preserve"> nugo cealkagis (36).</w:t>
      </w:r>
    </w:p>
    <w:p w:rsidR="008F08E9" w:rsidRPr="008F08E9" w:rsidRDefault="002E3687" w:rsidP="000D7B53">
      <w:pPr>
        <w:keepNext/>
        <w:tabs>
          <w:tab w:val="left" w:pos="360"/>
        </w:tabs>
      </w:pPr>
      <w:r>
        <w:tab/>
      </w:r>
      <w:r w:rsidR="00EE36AA">
        <w:t xml:space="preserve">Bajit namuhuvvon 11 substantiivva gaskkas, leat vihtta </w:t>
      </w:r>
      <w:r w:rsidR="000D7B53">
        <w:t>subst</w:t>
      </w:r>
      <w:r w:rsidR="001028BC">
        <w:t>antiivva mat eai čájet produkti</w:t>
      </w:r>
      <w:r w:rsidR="000D7B53">
        <w:t>viteahta s</w:t>
      </w:r>
      <w:r w:rsidR="000D7B53" w:rsidRPr="000D7B53">
        <w:t>ynt</w:t>
      </w:r>
      <w:r w:rsidR="000D7B53">
        <w:t>ávssalaččat: njeallje dain geavahuvvojit vokatiivan j</w:t>
      </w:r>
      <w:r w:rsidR="008B326D">
        <w:t>a okta geavahuvvo fásta frásan:</w:t>
      </w:r>
      <w:r w:rsidR="00EE36AA">
        <w:t xml:space="preserve"> </w:t>
      </w:r>
      <w:r w:rsidR="000D7B53" w:rsidRPr="00B87A94">
        <w:rPr>
          <w:i/>
        </w:rPr>
        <w:t>čájehit vuostehágu(idea)set</w:t>
      </w:r>
      <w:r w:rsidR="000D7B53" w:rsidRPr="000D7B53">
        <w:t xml:space="preserve">. </w:t>
      </w:r>
      <w:r w:rsidR="000D7B53">
        <w:t xml:space="preserve">Dát mearkkaša ahte 89 </w:t>
      </w:r>
      <w:r w:rsidR="000D7B53" w:rsidRPr="00425C7B">
        <w:t xml:space="preserve">substantiivvas leat golbma dahje eanet iešguđetlágan </w:t>
      </w:r>
      <w:r w:rsidR="008B326D" w:rsidRPr="00425C7B">
        <w:t>morfologalaš</w:t>
      </w:r>
      <w:r w:rsidR="008B326D">
        <w:t xml:space="preserve"> </w:t>
      </w:r>
      <w:r w:rsidR="000D7B53">
        <w:t>hámi. Máŋga iešguđetlágan morfologalaš hámi</w:t>
      </w:r>
      <w:r w:rsidR="008B326D">
        <w:t xml:space="preserve">, erenoamážit go leat </w:t>
      </w:r>
      <w:r w:rsidR="00290B19">
        <w:t>eanet kásusiin</w:t>
      </w:r>
      <w:r w:rsidR="008B326D">
        <w:t xml:space="preserve"> geavahuvvon, </w:t>
      </w:r>
      <w:r w:rsidR="000D7B53">
        <w:t xml:space="preserve"> čájehit ahte </w:t>
      </w:r>
      <w:r w:rsidR="00E717C6">
        <w:t>SOG-hámit</w:t>
      </w:r>
      <w:r w:rsidR="000D7B53">
        <w:t xml:space="preserve"> maiddái leat produktiiva geavahusas syntávssalaččat.</w:t>
      </w:r>
    </w:p>
    <w:p w:rsidR="0019267A" w:rsidRDefault="008317D3" w:rsidP="00AB2410">
      <w:pPr>
        <w:pStyle w:val="Overskrift1"/>
      </w:pPr>
      <w:proofErr w:type="spellStart"/>
      <w:r w:rsidRPr="008317D3">
        <w:t>Konklušuvdna</w:t>
      </w:r>
      <w:proofErr w:type="spellEnd"/>
    </w:p>
    <w:p w:rsidR="00505610" w:rsidRDefault="002D521B" w:rsidP="00775402">
      <w:pPr>
        <w:tabs>
          <w:tab w:val="left" w:pos="90"/>
          <w:tab w:val="left" w:pos="360"/>
        </w:tabs>
      </w:pPr>
      <w:proofErr w:type="spellStart"/>
      <w:r>
        <w:rPr>
          <w:lang w:val="ca-ES"/>
        </w:rPr>
        <w:t>Davvisámegielas</w:t>
      </w:r>
      <w:proofErr w:type="spellEnd"/>
      <w:r>
        <w:rPr>
          <w:lang w:val="ca-ES"/>
        </w:rPr>
        <w:t xml:space="preserve"> </w:t>
      </w:r>
      <w:proofErr w:type="spellStart"/>
      <w:r>
        <w:rPr>
          <w:lang w:val="ca-ES"/>
        </w:rPr>
        <w:t>leat</w:t>
      </w:r>
      <w:proofErr w:type="spellEnd"/>
      <w:r>
        <w:rPr>
          <w:lang w:val="ca-ES"/>
        </w:rPr>
        <w:t xml:space="preserve"> </w:t>
      </w:r>
      <w:proofErr w:type="spellStart"/>
      <w:r>
        <w:rPr>
          <w:lang w:val="ca-ES"/>
        </w:rPr>
        <w:t>guokte</w:t>
      </w:r>
      <w:proofErr w:type="spellEnd"/>
      <w:r>
        <w:rPr>
          <w:lang w:val="ca-ES"/>
        </w:rPr>
        <w:t xml:space="preserve"> </w:t>
      </w:r>
      <w:proofErr w:type="spellStart"/>
      <w:r>
        <w:rPr>
          <w:lang w:val="ca-ES"/>
        </w:rPr>
        <w:t>adnominála</w:t>
      </w:r>
      <w:proofErr w:type="spellEnd"/>
      <w:r>
        <w:rPr>
          <w:lang w:val="ca-ES"/>
        </w:rPr>
        <w:t xml:space="preserve"> </w:t>
      </w:r>
      <w:proofErr w:type="spellStart"/>
      <w:r>
        <w:rPr>
          <w:lang w:val="ca-ES"/>
        </w:rPr>
        <w:t>refleksiiva</w:t>
      </w:r>
      <w:proofErr w:type="spellEnd"/>
      <w:r>
        <w:rPr>
          <w:lang w:val="ca-ES"/>
        </w:rPr>
        <w:t xml:space="preserve"> </w:t>
      </w:r>
      <w:proofErr w:type="spellStart"/>
      <w:r>
        <w:rPr>
          <w:lang w:val="ca-ES"/>
        </w:rPr>
        <w:t>oamastanráhkadusa</w:t>
      </w:r>
      <w:proofErr w:type="spellEnd"/>
      <w:r w:rsidR="00594935">
        <w:rPr>
          <w:lang w:val="ca-ES"/>
        </w:rPr>
        <w:t xml:space="preserve">, </w:t>
      </w:r>
      <w:proofErr w:type="spellStart"/>
      <w:r w:rsidR="00594935">
        <w:rPr>
          <w:lang w:val="ca-ES"/>
        </w:rPr>
        <w:t>nubbi</w:t>
      </w:r>
      <w:proofErr w:type="spellEnd"/>
      <w:r w:rsidR="00594935">
        <w:rPr>
          <w:lang w:val="ca-ES"/>
        </w:rPr>
        <w:t xml:space="preserve"> </w:t>
      </w:r>
      <w:proofErr w:type="spellStart"/>
      <w:r w:rsidR="00594935">
        <w:rPr>
          <w:lang w:val="ca-ES"/>
        </w:rPr>
        <w:t>geavaha</w:t>
      </w:r>
      <w:proofErr w:type="spellEnd"/>
      <w:r w:rsidR="00EA3C5A">
        <w:rPr>
          <w:lang w:val="ca-ES"/>
        </w:rPr>
        <w:t xml:space="preserve"> </w:t>
      </w:r>
      <w:proofErr w:type="spellStart"/>
      <w:r w:rsidR="00EA3C5A" w:rsidRPr="00EA3C5A">
        <w:rPr>
          <w:i/>
          <w:lang w:val="ca-ES"/>
        </w:rPr>
        <w:t>ieža</w:t>
      </w:r>
      <w:r w:rsidR="00EA3C5A">
        <w:rPr>
          <w:lang w:val="ca-ES"/>
        </w:rPr>
        <w:t>-gihpu</w:t>
      </w:r>
      <w:proofErr w:type="spellEnd"/>
      <w:r w:rsidR="00EA3C5A">
        <w:rPr>
          <w:lang w:val="ca-ES"/>
        </w:rPr>
        <w:t xml:space="preserve"> ja </w:t>
      </w:r>
      <w:proofErr w:type="spellStart"/>
      <w:r w:rsidR="00EA3C5A">
        <w:rPr>
          <w:lang w:val="ca-ES"/>
        </w:rPr>
        <w:t>nubbi</w:t>
      </w:r>
      <w:proofErr w:type="spellEnd"/>
      <w:r w:rsidR="00EA3C5A">
        <w:rPr>
          <w:lang w:val="ca-ES"/>
        </w:rPr>
        <w:t xml:space="preserve"> </w:t>
      </w:r>
      <w:proofErr w:type="spellStart"/>
      <w:r w:rsidR="00EA3C5A">
        <w:rPr>
          <w:lang w:val="ca-ES"/>
        </w:rPr>
        <w:t>geavaha</w:t>
      </w:r>
      <w:proofErr w:type="spellEnd"/>
      <w:r w:rsidR="00594935">
        <w:rPr>
          <w:lang w:val="ca-ES"/>
        </w:rPr>
        <w:t xml:space="preserve"> </w:t>
      </w:r>
      <w:proofErr w:type="spellStart"/>
      <w:r w:rsidR="00594935">
        <w:rPr>
          <w:lang w:val="ca-ES"/>
        </w:rPr>
        <w:t>substantiivva</w:t>
      </w:r>
      <w:proofErr w:type="spellEnd"/>
      <w:r w:rsidR="00594935">
        <w:rPr>
          <w:lang w:val="ca-ES"/>
        </w:rPr>
        <w:t xml:space="preserve"> </w:t>
      </w:r>
      <w:proofErr w:type="spellStart"/>
      <w:r w:rsidR="00594935">
        <w:rPr>
          <w:lang w:val="ca-ES"/>
        </w:rPr>
        <w:t>oamasta</w:t>
      </w:r>
      <w:r>
        <w:rPr>
          <w:lang w:val="ca-ES"/>
        </w:rPr>
        <w:t>ngehčosiin</w:t>
      </w:r>
      <w:proofErr w:type="spellEnd"/>
      <w:r w:rsidR="00EA3C5A">
        <w:rPr>
          <w:lang w:val="ca-ES"/>
        </w:rPr>
        <w:t xml:space="preserve"> (</w:t>
      </w:r>
      <w:proofErr w:type="spellStart"/>
      <w:r w:rsidR="00EA3C5A">
        <w:rPr>
          <w:lang w:val="ca-ES"/>
        </w:rPr>
        <w:t>SOG</w:t>
      </w:r>
      <w:proofErr w:type="spellEnd"/>
      <w:r w:rsidR="00EA3C5A">
        <w:rPr>
          <w:lang w:val="ca-ES"/>
        </w:rPr>
        <w:t>)</w:t>
      </w:r>
      <w:r>
        <w:rPr>
          <w:lang w:val="ca-ES"/>
        </w:rPr>
        <w:t xml:space="preserve">. </w:t>
      </w:r>
      <w:proofErr w:type="spellStart"/>
      <w:r w:rsidR="0033381A">
        <w:rPr>
          <w:lang w:val="ca-ES"/>
        </w:rPr>
        <w:t>Vaikko</w:t>
      </w:r>
      <w:proofErr w:type="spellEnd"/>
      <w:r w:rsidR="0033381A">
        <w:rPr>
          <w:lang w:val="ca-ES"/>
        </w:rPr>
        <w:t xml:space="preserve"> </w:t>
      </w:r>
      <w:proofErr w:type="spellStart"/>
      <w:r w:rsidR="0033381A">
        <w:rPr>
          <w:lang w:val="ca-ES"/>
        </w:rPr>
        <w:t>m</w:t>
      </w:r>
      <w:r w:rsidR="00EA3C5A">
        <w:rPr>
          <w:lang w:val="ca-ES"/>
        </w:rPr>
        <w:t>aŋit</w:t>
      </w:r>
      <w:proofErr w:type="spellEnd"/>
      <w:r>
        <w:rPr>
          <w:lang w:val="ca-ES"/>
        </w:rPr>
        <w:t xml:space="preserve"> </w:t>
      </w:r>
      <w:proofErr w:type="spellStart"/>
      <w:r>
        <w:rPr>
          <w:lang w:val="ca-ES"/>
        </w:rPr>
        <w:t>oamastanráhkadus</w:t>
      </w:r>
      <w:r w:rsidR="00B51580">
        <w:rPr>
          <w:lang w:val="ca-ES"/>
        </w:rPr>
        <w:t>a</w:t>
      </w:r>
      <w:proofErr w:type="spellEnd"/>
      <w:r w:rsidR="00B51580">
        <w:rPr>
          <w:lang w:val="ca-ES"/>
        </w:rPr>
        <w:t xml:space="preserve"> </w:t>
      </w:r>
      <w:proofErr w:type="spellStart"/>
      <w:r w:rsidR="00B51580">
        <w:rPr>
          <w:lang w:val="ca-ES"/>
        </w:rPr>
        <w:t>geavahus</w:t>
      </w:r>
      <w:proofErr w:type="spellEnd"/>
      <w:r>
        <w:rPr>
          <w:lang w:val="ca-ES"/>
        </w:rPr>
        <w:t xml:space="preserve"> </w:t>
      </w:r>
      <w:proofErr w:type="spellStart"/>
      <w:r>
        <w:rPr>
          <w:lang w:val="ca-ES"/>
        </w:rPr>
        <w:t>lea</w:t>
      </w:r>
      <w:proofErr w:type="spellEnd"/>
      <w:r>
        <w:rPr>
          <w:lang w:val="ca-ES"/>
        </w:rPr>
        <w:t xml:space="preserve"> </w:t>
      </w:r>
      <w:r>
        <w:t>sákka</w:t>
      </w:r>
      <w:r w:rsidR="00641705" w:rsidRPr="00641705">
        <w:t xml:space="preserve"> geahppánan,</w:t>
      </w:r>
      <w:r w:rsidR="00505610">
        <w:t xml:space="preserve"> </w:t>
      </w:r>
      <w:r w:rsidR="00B51580">
        <w:t xml:space="preserve">ja </w:t>
      </w:r>
      <w:r w:rsidR="00505610">
        <w:t xml:space="preserve">dan </w:t>
      </w:r>
      <w:r w:rsidR="00B51580">
        <w:t xml:space="preserve">sadjái leat boahtán </w:t>
      </w:r>
      <w:r w:rsidR="00505610">
        <w:lastRenderedPageBreak/>
        <w:t xml:space="preserve">eanet ahte eanet </w:t>
      </w:r>
      <w:r w:rsidR="00505610" w:rsidRPr="00505610">
        <w:rPr>
          <w:i/>
        </w:rPr>
        <w:t>ieža</w:t>
      </w:r>
      <w:r w:rsidR="00505610">
        <w:t>-gihppu</w:t>
      </w:r>
      <w:r w:rsidR="0033381A">
        <w:t>, de</w:t>
      </w:r>
      <w:r w:rsidR="00505610">
        <w:t xml:space="preserve"> </w:t>
      </w:r>
      <w:proofErr w:type="spellStart"/>
      <w:r w:rsidR="00505610">
        <w:rPr>
          <w:lang w:val="ca-ES"/>
        </w:rPr>
        <w:t>SOG</w:t>
      </w:r>
      <w:proofErr w:type="spellEnd"/>
      <w:r w:rsidR="00505610">
        <w:rPr>
          <w:lang w:val="ca-ES"/>
        </w:rPr>
        <w:t xml:space="preserve"> </w:t>
      </w:r>
      <w:r>
        <w:t>lea dattetge geavahusas maiddái aviisagielas</w:t>
      </w:r>
      <w:r w:rsidR="00505610">
        <w:t xml:space="preserve">, ja dihto substantiivvat oidet dán ráhkadusa. </w:t>
      </w:r>
      <w:r w:rsidR="000E3C7D">
        <w:t>Letne dás čájehan ahte go SOG-geavahus lea geahppánan, de dan spesifihkka geavahus boahtá čielgas</w:t>
      </w:r>
      <w:r w:rsidR="00EB5E45">
        <w:t>eappot</w:t>
      </w:r>
      <w:r w:rsidR="000E3C7D">
        <w:t xml:space="preserve"> ovdan. Substantiivvat maidda</w:t>
      </w:r>
      <w:r w:rsidR="000E3C7D" w:rsidRPr="000E3C7D">
        <w:t xml:space="preserve"> </w:t>
      </w:r>
      <w:r w:rsidR="000E3C7D">
        <w:t>SOG-ráhkadus geavahuvvo dávjjimusat</w:t>
      </w:r>
      <w:r w:rsidR="000E3C7D" w:rsidRPr="000E3C7D">
        <w:t xml:space="preserve">, </w:t>
      </w:r>
      <w:r w:rsidR="000E3C7D">
        <w:t>lea</w:t>
      </w:r>
      <w:r w:rsidR="000E3C7D" w:rsidRPr="000E3C7D">
        <w:t>t s</w:t>
      </w:r>
      <w:r w:rsidR="000E3C7D">
        <w:t xml:space="preserve">ánit mat gullet earutkeahtes oamasteapmái. </w:t>
      </w:r>
      <w:r w:rsidR="00505610">
        <w:t xml:space="preserve">Dát guoská erenoamážit fuolkevuođasániide, </w:t>
      </w:r>
      <w:r w:rsidR="00E242DD">
        <w:t xml:space="preserve">ja </w:t>
      </w:r>
      <w:r w:rsidR="00EA3C5A">
        <w:t>davvi</w:t>
      </w:r>
      <w:r w:rsidR="0070106E">
        <w:t>sámegiel</w:t>
      </w:r>
      <w:r w:rsidR="00E242DD">
        <w:t>a</w:t>
      </w:r>
      <w:r w:rsidR="0070106E">
        <w:t xml:space="preserve">s </w:t>
      </w:r>
      <w:r w:rsidR="00EB5E45">
        <w:t xml:space="preserve">maiddái </w:t>
      </w:r>
      <w:r w:rsidR="00EB5E45" w:rsidRPr="00E242DD">
        <w:t>n</w:t>
      </w:r>
      <w:r w:rsidR="00EB5E45">
        <w:t xml:space="preserve">áittosfuolkevuođasánit ja ustitvuođasánit </w:t>
      </w:r>
      <w:r w:rsidR="00E242DD">
        <w:t xml:space="preserve">geavahuvvojit </w:t>
      </w:r>
      <w:proofErr w:type="spellStart"/>
      <w:r w:rsidR="00E242DD">
        <w:rPr>
          <w:lang w:val="ca-ES"/>
        </w:rPr>
        <w:t>oamastangehčosiin</w:t>
      </w:r>
      <w:proofErr w:type="spellEnd"/>
      <w:r w:rsidR="00E242DD">
        <w:t xml:space="preserve">. Nubbi measta seamma stuorra </w:t>
      </w:r>
      <w:r w:rsidR="00505610">
        <w:t xml:space="preserve">semantihkalaš joavku </w:t>
      </w:r>
      <w:r w:rsidR="00E242DD">
        <w:t xml:space="preserve">leat </w:t>
      </w:r>
      <w:r w:rsidR="000E3C7D">
        <w:t>olbmo buktagat, sihke rumašlaš, ávnnaslaš</w:t>
      </w:r>
      <w:r w:rsidR="00505610">
        <w:t xml:space="preserve"> </w:t>
      </w:r>
      <w:r w:rsidR="000E3C7D">
        <w:t>ja abstrákta buktagat.</w:t>
      </w:r>
      <w:r w:rsidR="00EB5E45">
        <w:t xml:space="preserve"> Dušše moadde substantiivva mat dávjá geavahuvvojit SOG:n, eai dovddat earu</w:t>
      </w:r>
      <w:r w:rsidR="002E2C05">
        <w:t>t</w:t>
      </w:r>
      <w:r w:rsidR="00EB5E45">
        <w:t>keahtes oamasteami.</w:t>
      </w:r>
      <w:r w:rsidR="00775402" w:rsidRPr="00775402">
        <w:t xml:space="preserve"> </w:t>
      </w:r>
      <w:r w:rsidR="000E3C7D">
        <w:t xml:space="preserve">Letne maiddái čájehan ahte </w:t>
      </w:r>
      <w:r w:rsidR="00505610">
        <w:t>SOG-geavahus lea produktiiva aviisagielas, sihke leksikálalaččat, morfologalaččat ja syntávssalaččat.</w:t>
      </w:r>
    </w:p>
    <w:p w:rsidR="008627A2" w:rsidRDefault="008627A2" w:rsidP="008627A2">
      <w:pPr>
        <w:pStyle w:val="Normla-vuosttalinnjsiskelii"/>
        <w:rPr>
          <w:lang w:val="se-NO"/>
        </w:rPr>
      </w:pPr>
    </w:p>
    <w:p w:rsidR="000D1C23" w:rsidRPr="004C0959" w:rsidRDefault="000D1C23" w:rsidP="00A07F0A">
      <w:pPr>
        <w:pStyle w:val="Overskrift2"/>
        <w:numPr>
          <w:ilvl w:val="0"/>
          <w:numId w:val="0"/>
        </w:numPr>
        <w:tabs>
          <w:tab w:val="left" w:pos="426"/>
        </w:tabs>
        <w:rPr>
          <w:b/>
          <w:sz w:val="26"/>
          <w:szCs w:val="26"/>
          <w:lang w:val="se-NO"/>
        </w:rPr>
      </w:pPr>
      <w:r w:rsidRPr="004C0959">
        <w:rPr>
          <w:lang w:val="se-NO"/>
        </w:rPr>
        <w:t>Girjjálašvuohta</w:t>
      </w:r>
    </w:p>
    <w:p w:rsidR="009365D9" w:rsidRPr="00920B28" w:rsidRDefault="009365D9" w:rsidP="009365D9">
      <w:pPr>
        <w:pStyle w:val="Brdtekst"/>
        <w:tabs>
          <w:tab w:val="left" w:pos="567"/>
        </w:tabs>
        <w:spacing w:line="360" w:lineRule="auto"/>
        <w:ind w:left="426" w:hanging="426"/>
        <w:rPr>
          <w:lang w:val="nb-NO"/>
        </w:rPr>
      </w:pPr>
      <w:r w:rsidRPr="00920B28">
        <w:rPr>
          <w:lang w:val="nb-NO"/>
        </w:rPr>
        <w:t xml:space="preserve">Antonsen, Lene 2018: </w:t>
      </w:r>
      <w:proofErr w:type="spellStart"/>
      <w:r w:rsidRPr="00920B28">
        <w:rPr>
          <w:i/>
          <w:lang w:val="nb-NO"/>
        </w:rPr>
        <w:t>Sámegielaid</w:t>
      </w:r>
      <w:proofErr w:type="spellEnd"/>
      <w:r w:rsidRPr="00920B28">
        <w:rPr>
          <w:i/>
          <w:lang w:val="nb-NO"/>
        </w:rPr>
        <w:t xml:space="preserve"> </w:t>
      </w:r>
      <w:proofErr w:type="spellStart"/>
      <w:r w:rsidRPr="00920B28">
        <w:rPr>
          <w:i/>
          <w:lang w:val="nb-NO"/>
        </w:rPr>
        <w:t>modelleren</w:t>
      </w:r>
      <w:proofErr w:type="spellEnd"/>
      <w:r w:rsidRPr="00920B28">
        <w:rPr>
          <w:i/>
          <w:lang w:val="nb-NO"/>
        </w:rPr>
        <w:t xml:space="preserve"> – </w:t>
      </w:r>
      <w:proofErr w:type="spellStart"/>
      <w:r w:rsidRPr="00920B28">
        <w:rPr>
          <w:i/>
          <w:lang w:val="nb-NO"/>
        </w:rPr>
        <w:t>huksen</w:t>
      </w:r>
      <w:proofErr w:type="spellEnd"/>
      <w:r w:rsidRPr="00920B28">
        <w:rPr>
          <w:i/>
          <w:lang w:val="nb-NO"/>
        </w:rPr>
        <w:t xml:space="preserve"> ja </w:t>
      </w:r>
      <w:proofErr w:type="spellStart"/>
      <w:r w:rsidRPr="00920B28">
        <w:rPr>
          <w:i/>
          <w:lang w:val="nb-NO"/>
        </w:rPr>
        <w:t>heiveheapmi</w:t>
      </w:r>
      <w:proofErr w:type="spellEnd"/>
      <w:r w:rsidRPr="00920B28">
        <w:rPr>
          <w:i/>
          <w:lang w:val="nb-NO"/>
        </w:rPr>
        <w:t xml:space="preserve"> </w:t>
      </w:r>
      <w:proofErr w:type="spellStart"/>
      <w:r w:rsidRPr="00920B28">
        <w:rPr>
          <w:i/>
          <w:lang w:val="nb-NO"/>
        </w:rPr>
        <w:t>duohta</w:t>
      </w:r>
      <w:proofErr w:type="spellEnd"/>
      <w:r w:rsidRPr="00920B28">
        <w:rPr>
          <w:i/>
          <w:lang w:val="nb-NO"/>
        </w:rPr>
        <w:t xml:space="preserve"> </w:t>
      </w:r>
      <w:proofErr w:type="spellStart"/>
      <w:r w:rsidRPr="00920B28">
        <w:rPr>
          <w:i/>
          <w:lang w:val="nb-NO"/>
        </w:rPr>
        <w:t>giellamáilbmái</w:t>
      </w:r>
      <w:proofErr w:type="spellEnd"/>
      <w:r w:rsidRPr="00920B28">
        <w:rPr>
          <w:lang w:val="nb-NO"/>
        </w:rPr>
        <w:t xml:space="preserve">. </w:t>
      </w:r>
      <w:proofErr w:type="spellStart"/>
      <w:r w:rsidR="007E0335">
        <w:rPr>
          <w:lang w:val="nb-NO"/>
        </w:rPr>
        <w:t>Nákkosgirji</w:t>
      </w:r>
      <w:proofErr w:type="spellEnd"/>
      <w:r w:rsidR="007E0335">
        <w:rPr>
          <w:lang w:val="nb-NO"/>
        </w:rPr>
        <w:t>.</w:t>
      </w:r>
      <w:r w:rsidRPr="00920B28">
        <w:rPr>
          <w:lang w:val="nb-NO"/>
        </w:rPr>
        <w:t xml:space="preserve"> UiT </w:t>
      </w:r>
      <w:proofErr w:type="spellStart"/>
      <w:r w:rsidRPr="00920B28">
        <w:rPr>
          <w:lang w:val="nb-NO"/>
        </w:rPr>
        <w:t>Nor</w:t>
      </w:r>
      <w:r w:rsidR="00802443">
        <w:rPr>
          <w:lang w:val="nb-NO"/>
        </w:rPr>
        <w:t>gga</w:t>
      </w:r>
      <w:proofErr w:type="spellEnd"/>
      <w:r w:rsidRPr="00920B28">
        <w:rPr>
          <w:lang w:val="nb-NO"/>
        </w:rPr>
        <w:t xml:space="preserve"> </w:t>
      </w:r>
      <w:proofErr w:type="spellStart"/>
      <w:r w:rsidR="00802443">
        <w:rPr>
          <w:lang w:val="nb-NO"/>
        </w:rPr>
        <w:t>á</w:t>
      </w:r>
      <w:r w:rsidRPr="00920B28">
        <w:rPr>
          <w:lang w:val="nb-NO"/>
        </w:rPr>
        <w:t>rkt</w:t>
      </w:r>
      <w:r w:rsidR="00802443">
        <w:rPr>
          <w:lang w:val="nb-NO"/>
        </w:rPr>
        <w:t>alaš</w:t>
      </w:r>
      <w:proofErr w:type="spellEnd"/>
      <w:r w:rsidRPr="00920B28">
        <w:rPr>
          <w:lang w:val="nb-NO"/>
        </w:rPr>
        <w:t xml:space="preserve"> </w:t>
      </w:r>
      <w:proofErr w:type="spellStart"/>
      <w:r w:rsidRPr="00920B28">
        <w:rPr>
          <w:lang w:val="nb-NO"/>
        </w:rPr>
        <w:t>universite</w:t>
      </w:r>
      <w:r w:rsidR="00802443">
        <w:rPr>
          <w:lang w:val="nb-NO"/>
        </w:rPr>
        <w:t>hta</w:t>
      </w:r>
      <w:proofErr w:type="spellEnd"/>
      <w:r w:rsidRPr="00920B28">
        <w:rPr>
          <w:lang w:val="nb-NO"/>
        </w:rPr>
        <w:t>.</w:t>
      </w:r>
      <w:r>
        <w:rPr>
          <w:lang w:val="nb-NO"/>
        </w:rPr>
        <w:t xml:space="preserve"> </w:t>
      </w:r>
      <w:r w:rsidR="00746644">
        <w:rPr>
          <w:lang w:val="nb-NO"/>
        </w:rPr>
        <w:t>&lt;</w:t>
      </w:r>
      <w:proofErr w:type="spellStart"/>
      <w:r w:rsidR="0050493D" w:rsidRPr="0050493D">
        <w:rPr>
          <w:lang w:val="nb-NO"/>
        </w:rPr>
        <w:t>https</w:t>
      </w:r>
      <w:proofErr w:type="spellEnd"/>
      <w:r w:rsidR="0050493D" w:rsidRPr="0050493D">
        <w:rPr>
          <w:lang w:val="nb-NO"/>
        </w:rPr>
        <w:t>://hdl.handle.net/10037/12884</w:t>
      </w:r>
      <w:r w:rsidR="00746644">
        <w:rPr>
          <w:lang w:val="nb-NO"/>
        </w:rPr>
        <w:t>&gt;</w:t>
      </w:r>
    </w:p>
    <w:p w:rsidR="00276BF1" w:rsidRPr="00293E92" w:rsidRDefault="00341F5B" w:rsidP="009365D9">
      <w:pPr>
        <w:tabs>
          <w:tab w:val="left" w:pos="90"/>
          <w:tab w:val="left" w:pos="360"/>
          <w:tab w:val="left" w:pos="426"/>
        </w:tabs>
        <w:ind w:left="360" w:hanging="360"/>
        <w:rPr>
          <w:lang w:val="nb-NO"/>
        </w:rPr>
      </w:pPr>
      <w:r w:rsidRPr="00341F5B">
        <w:t xml:space="preserve">Antonsen, Lene &amp; </w:t>
      </w:r>
      <w:r w:rsidR="00D87D29" w:rsidRPr="00D87D29">
        <w:t xml:space="preserve">Janda, </w:t>
      </w:r>
      <w:r w:rsidR="00D87D29">
        <w:t>Laura A.</w:t>
      </w:r>
      <w:r w:rsidRPr="00341F5B">
        <w:t xml:space="preserve"> 2015: Oamastanráhkadusat davvisámi girjjálašvuođas. </w:t>
      </w:r>
      <w:r w:rsidR="005C72C2">
        <w:t xml:space="preserve">– </w:t>
      </w:r>
      <w:r w:rsidR="00756595">
        <w:t>Vuokko Hirvonen</w:t>
      </w:r>
      <w:r w:rsidR="003214EC">
        <w:t>, Johanna Johansen Ij</w:t>
      </w:r>
      <w:r w:rsidR="003214EC" w:rsidRPr="003214EC">
        <w:t>äs, Marjatta Jomppanen &amp; Kaarina Vuolab-Lo</w:t>
      </w:r>
      <w:r w:rsidR="003214EC" w:rsidRPr="009C29E9">
        <w:t>hi</w:t>
      </w:r>
      <w:r w:rsidR="00756595">
        <w:t xml:space="preserve"> (doaimm.)</w:t>
      </w:r>
      <w:r w:rsidR="003214EC">
        <w:t>,</w:t>
      </w:r>
      <w:r w:rsidR="00047F53">
        <w:t xml:space="preserve"> </w:t>
      </w:r>
      <w:r w:rsidR="00047F53" w:rsidRPr="00047F53">
        <w:rPr>
          <w:i/>
        </w:rPr>
        <w:t>Symposia ávvučála – nostalgiija, naga ja eará gielalaš ja kultuvrralaš fenomenat</w:t>
      </w:r>
      <w:r w:rsidR="00047F53">
        <w:t>.</w:t>
      </w:r>
      <w:r w:rsidR="00047F53" w:rsidRPr="00047F53">
        <w:t xml:space="preserve"> </w:t>
      </w:r>
      <w:r w:rsidRPr="00341F5B">
        <w:t>Dieđut 2</w:t>
      </w:r>
      <w:r w:rsidR="009C29E9">
        <w:rPr>
          <w:lang w:val="nb-NO"/>
        </w:rPr>
        <w:t>. Guovdageaidnu: S</w:t>
      </w:r>
      <w:r w:rsidR="009C29E9">
        <w:t>ámi allaskuvla.</w:t>
      </w:r>
      <w:r w:rsidR="009C29E9">
        <w:rPr>
          <w:lang w:val="nb-NO"/>
        </w:rPr>
        <w:t xml:space="preserve"> </w:t>
      </w:r>
      <w:r w:rsidRPr="00341F5B">
        <w:t xml:space="preserve">9–43. </w:t>
      </w:r>
      <w:r w:rsidR="00293E92">
        <w:rPr>
          <w:lang w:val="nb-NO"/>
        </w:rPr>
        <w:t>&lt;</w:t>
      </w:r>
      <w:r w:rsidR="00293E92" w:rsidRPr="00293E92">
        <w:rPr>
          <w:lang w:val="nb-NO"/>
        </w:rPr>
        <w:t>http://giellatekno.uit.no/publications/Diedut202015-2_artihkkalcoakkaldat_antonsen_janda.pdf</w:t>
      </w:r>
      <w:r w:rsidR="00293E92">
        <w:rPr>
          <w:lang w:val="nb-NO"/>
        </w:rPr>
        <w:t>&gt;</w:t>
      </w:r>
    </w:p>
    <w:p w:rsidR="00341F5B" w:rsidRPr="00086738" w:rsidRDefault="00341F5B" w:rsidP="00A07F0A">
      <w:pPr>
        <w:tabs>
          <w:tab w:val="left" w:pos="90"/>
          <w:tab w:val="left" w:pos="360"/>
          <w:tab w:val="left" w:pos="426"/>
        </w:tabs>
        <w:ind w:left="360" w:hanging="360"/>
        <w:rPr>
          <w:lang w:val="nb-NO"/>
        </w:rPr>
      </w:pPr>
      <w:r>
        <w:t xml:space="preserve">Antonsen, Lene &amp; </w:t>
      </w:r>
      <w:r w:rsidR="00D87D29">
        <w:t>Trosterud</w:t>
      </w:r>
      <w:r w:rsidR="00D87D29">
        <w:rPr>
          <w:lang w:val="nb-NO"/>
        </w:rPr>
        <w:t>,</w:t>
      </w:r>
      <w:r w:rsidR="00D87D29">
        <w:t xml:space="preserve"> </w:t>
      </w:r>
      <w:r>
        <w:t xml:space="preserve">Trond 2017: Ord sett innafra og utafra – en datalingvistisk analyse av nordsamisk. </w:t>
      </w:r>
      <w:r w:rsidRPr="001606C3">
        <w:rPr>
          <w:i/>
        </w:rPr>
        <w:t>Norsk lingvistisk tidsskrift</w:t>
      </w:r>
      <w:r>
        <w:t>. Volum 35:1</w:t>
      </w:r>
      <w:r w:rsidR="0021776B">
        <w:t>.</w:t>
      </w:r>
      <w:r>
        <w:t xml:space="preserve"> 153–185.</w:t>
      </w:r>
      <w:r w:rsidR="00086738">
        <w:rPr>
          <w:lang w:val="nb-NO"/>
        </w:rPr>
        <w:t xml:space="preserve"> &lt;</w:t>
      </w:r>
      <w:r w:rsidR="00086738" w:rsidRPr="00086738">
        <w:rPr>
          <w:lang w:val="nb-NO"/>
        </w:rPr>
        <w:t>http://ojs.novus.no/</w:t>
      </w:r>
      <w:proofErr w:type="spellStart"/>
      <w:r w:rsidR="00086738" w:rsidRPr="00086738">
        <w:rPr>
          <w:lang w:val="nb-NO"/>
        </w:rPr>
        <w:t>index.php</w:t>
      </w:r>
      <w:proofErr w:type="spellEnd"/>
      <w:r w:rsidR="00086738" w:rsidRPr="00086738">
        <w:rPr>
          <w:lang w:val="nb-NO"/>
        </w:rPr>
        <w:t>/</w:t>
      </w:r>
      <w:proofErr w:type="spellStart"/>
      <w:r w:rsidR="00086738" w:rsidRPr="00086738">
        <w:rPr>
          <w:lang w:val="nb-NO"/>
        </w:rPr>
        <w:t>NLT</w:t>
      </w:r>
      <w:proofErr w:type="spellEnd"/>
      <w:r w:rsidR="00086738" w:rsidRPr="00086738">
        <w:rPr>
          <w:lang w:val="nb-NO"/>
        </w:rPr>
        <w:t>/</w:t>
      </w:r>
      <w:proofErr w:type="spellStart"/>
      <w:r w:rsidR="00086738" w:rsidRPr="00086738">
        <w:rPr>
          <w:lang w:val="nb-NO"/>
        </w:rPr>
        <w:t>article</w:t>
      </w:r>
      <w:proofErr w:type="spellEnd"/>
      <w:r w:rsidR="00086738" w:rsidRPr="00086738">
        <w:rPr>
          <w:lang w:val="nb-NO"/>
        </w:rPr>
        <w:t>/</w:t>
      </w:r>
      <w:proofErr w:type="spellStart"/>
      <w:r w:rsidR="00086738" w:rsidRPr="00086738">
        <w:rPr>
          <w:lang w:val="nb-NO"/>
        </w:rPr>
        <w:t>view</w:t>
      </w:r>
      <w:proofErr w:type="spellEnd"/>
      <w:r w:rsidR="00086738" w:rsidRPr="00086738">
        <w:rPr>
          <w:lang w:val="nb-NO"/>
        </w:rPr>
        <w:t>/1416</w:t>
      </w:r>
      <w:r w:rsidR="00086738">
        <w:rPr>
          <w:lang w:val="nb-NO"/>
        </w:rPr>
        <w:t>&gt;</w:t>
      </w:r>
    </w:p>
    <w:p w:rsidR="00341F5B" w:rsidRDefault="00956674" w:rsidP="00A07F0A">
      <w:pPr>
        <w:tabs>
          <w:tab w:val="left" w:pos="90"/>
          <w:tab w:val="left" w:pos="360"/>
          <w:tab w:val="left" w:pos="426"/>
        </w:tabs>
        <w:ind w:left="360" w:hanging="360"/>
      </w:pPr>
      <w:r>
        <w:t>Bally, Charles [1926] 1996</w:t>
      </w:r>
      <w:r w:rsidRPr="00956674">
        <w:rPr>
          <w:lang w:val="en-US"/>
        </w:rPr>
        <w:t>:</w:t>
      </w:r>
      <w:r w:rsidR="00341F5B">
        <w:t xml:space="preserve"> The expression of concepts of the personal domain and indivisibility in Indo-European languages. </w:t>
      </w:r>
      <w:r w:rsidR="00295659">
        <w:softHyphen/>
        <w:t>–</w:t>
      </w:r>
      <w:r w:rsidR="009F1438">
        <w:t xml:space="preserve"> Hilary Chappell &amp; </w:t>
      </w:r>
      <w:r w:rsidR="00341F5B">
        <w:t>William McGregor (doaimm.)</w:t>
      </w:r>
      <w:r w:rsidR="00295659">
        <w:t>,</w:t>
      </w:r>
      <w:r w:rsidR="00341F5B">
        <w:t xml:space="preserve"> </w:t>
      </w:r>
      <w:r w:rsidR="00341F5B" w:rsidRPr="001606C3">
        <w:rPr>
          <w:i/>
        </w:rPr>
        <w:t>The Grammar of Inalienability. A Typological Perspective on Body Part Terms and the Part-Whole Relation</w:t>
      </w:r>
      <w:r w:rsidR="00341F5B">
        <w:t>. Berlin/New York: Mouton de Gruyter</w:t>
      </w:r>
      <w:r w:rsidR="00295659">
        <w:t>.</w:t>
      </w:r>
      <w:r w:rsidR="00341F5B">
        <w:t xml:space="preserve"> 31–61.</w:t>
      </w:r>
    </w:p>
    <w:p w:rsidR="00341F5B" w:rsidRDefault="00956674" w:rsidP="00A07F0A">
      <w:pPr>
        <w:tabs>
          <w:tab w:val="left" w:pos="90"/>
          <w:tab w:val="left" w:pos="360"/>
          <w:tab w:val="left" w:pos="426"/>
        </w:tabs>
        <w:ind w:left="360" w:hanging="360"/>
      </w:pPr>
      <w:r>
        <w:t>Bybee, J</w:t>
      </w:r>
      <w:proofErr w:type="spellStart"/>
      <w:r w:rsidRPr="00851767">
        <w:rPr>
          <w:lang w:val="en-US"/>
        </w:rPr>
        <w:t>oan</w:t>
      </w:r>
      <w:proofErr w:type="spellEnd"/>
      <w:r>
        <w:t xml:space="preserve"> 1985</w:t>
      </w:r>
      <w:r w:rsidRPr="00851767">
        <w:rPr>
          <w:lang w:val="en-US"/>
        </w:rPr>
        <w:t>:</w:t>
      </w:r>
      <w:r w:rsidR="00341F5B">
        <w:t xml:space="preserve"> </w:t>
      </w:r>
      <w:r w:rsidR="00341F5B" w:rsidRPr="001606C3">
        <w:rPr>
          <w:i/>
        </w:rPr>
        <w:t>Morphology</w:t>
      </w:r>
      <w:r w:rsidR="00341F5B">
        <w:t>. Amsterdam/Philadelphia: John Benjamins.</w:t>
      </w:r>
    </w:p>
    <w:p w:rsidR="00341F5B" w:rsidRDefault="00956674" w:rsidP="00A07F0A">
      <w:pPr>
        <w:tabs>
          <w:tab w:val="left" w:pos="90"/>
          <w:tab w:val="left" w:pos="360"/>
          <w:tab w:val="left" w:pos="426"/>
        </w:tabs>
        <w:ind w:left="360" w:hanging="360"/>
      </w:pPr>
      <w:r>
        <w:lastRenderedPageBreak/>
        <w:t>Bybee, J</w:t>
      </w:r>
      <w:proofErr w:type="spellStart"/>
      <w:r w:rsidRPr="00956674">
        <w:rPr>
          <w:lang w:val="en-US"/>
        </w:rPr>
        <w:t>oan</w:t>
      </w:r>
      <w:proofErr w:type="spellEnd"/>
      <w:r>
        <w:t xml:space="preserve"> 2008</w:t>
      </w:r>
      <w:r w:rsidRPr="00956674">
        <w:rPr>
          <w:lang w:val="en-US"/>
        </w:rPr>
        <w:t>:</w:t>
      </w:r>
      <w:r w:rsidR="00341F5B">
        <w:t xml:space="preserve"> Diachronic linguistics. </w:t>
      </w:r>
      <w:r w:rsidR="00127F10">
        <w:t xml:space="preserve">– </w:t>
      </w:r>
      <w:r w:rsidR="00341F5B">
        <w:t>D. Geeraerts &amp; H. Cuyckens (</w:t>
      </w:r>
      <w:r w:rsidR="00127F10">
        <w:t>doaimm</w:t>
      </w:r>
      <w:r w:rsidR="00341F5B">
        <w:t xml:space="preserve">.), </w:t>
      </w:r>
      <w:r w:rsidR="00341F5B" w:rsidRPr="001606C3">
        <w:rPr>
          <w:i/>
        </w:rPr>
        <w:t>The Oxford handbook of cognitive linguistics</w:t>
      </w:r>
      <w:r w:rsidR="00341F5B">
        <w:t>. Oxford University Press: Oxford.</w:t>
      </w:r>
      <w:r w:rsidR="00127F10">
        <w:t xml:space="preserve"> 945–987.</w:t>
      </w:r>
    </w:p>
    <w:p w:rsidR="00341F5B" w:rsidRDefault="00341F5B" w:rsidP="00A07F0A">
      <w:pPr>
        <w:tabs>
          <w:tab w:val="left" w:pos="90"/>
          <w:tab w:val="left" w:pos="360"/>
          <w:tab w:val="left" w:pos="426"/>
        </w:tabs>
        <w:ind w:left="360" w:hanging="360"/>
      </w:pPr>
      <w:r>
        <w:t>Chapp</w:t>
      </w:r>
      <w:r w:rsidR="000E303E">
        <w:t>ell, Hilary &amp; McGregor, W</w:t>
      </w:r>
      <w:proofErr w:type="spellStart"/>
      <w:r w:rsidR="000E303E" w:rsidRPr="006347C3">
        <w:rPr>
          <w:lang w:val="en-US"/>
        </w:rPr>
        <w:t>illiam</w:t>
      </w:r>
      <w:proofErr w:type="spellEnd"/>
      <w:r w:rsidR="00956674">
        <w:t xml:space="preserve"> 1989</w:t>
      </w:r>
      <w:r w:rsidR="00956674" w:rsidRPr="000E303E">
        <w:rPr>
          <w:lang w:val="en-US"/>
        </w:rPr>
        <w:t>:</w:t>
      </w:r>
      <w:r>
        <w:t xml:space="preserve"> Alienability, Inalienability and Nominal Classification. </w:t>
      </w:r>
      <w:r w:rsidRPr="001606C3">
        <w:rPr>
          <w:i/>
        </w:rPr>
        <w:t>Proceedings of the Fifteenth Annual Meeting of the Berkeley Linguistics Society</w:t>
      </w:r>
      <w:r w:rsidR="001606C3">
        <w:t xml:space="preserve">. </w:t>
      </w:r>
      <w:r>
        <w:t>24–36.</w:t>
      </w:r>
    </w:p>
    <w:p w:rsidR="00341F5B" w:rsidRDefault="00341F5B" w:rsidP="00A07F0A">
      <w:pPr>
        <w:tabs>
          <w:tab w:val="left" w:pos="90"/>
          <w:tab w:val="left" w:pos="360"/>
          <w:tab w:val="left" w:pos="426"/>
        </w:tabs>
        <w:ind w:left="360" w:hanging="360"/>
      </w:pPr>
      <w:r>
        <w:t>Chapp</w:t>
      </w:r>
      <w:r w:rsidR="00D87D29">
        <w:t xml:space="preserve">ell, Hilary &amp; </w:t>
      </w:r>
      <w:r w:rsidR="006347C3">
        <w:t>McGregor</w:t>
      </w:r>
      <w:r w:rsidR="00D87D29" w:rsidRPr="00D87D29">
        <w:rPr>
          <w:lang w:val="en-US"/>
        </w:rPr>
        <w:t xml:space="preserve">, </w:t>
      </w:r>
      <w:r w:rsidR="00D87D29">
        <w:t>William</w:t>
      </w:r>
      <w:r>
        <w:t xml:space="preserve"> </w:t>
      </w:r>
      <w:r w:rsidR="006347C3">
        <w:t>1996</w:t>
      </w:r>
      <w:r w:rsidR="006347C3" w:rsidRPr="00562E67">
        <w:rPr>
          <w:lang w:val="en-US"/>
        </w:rPr>
        <w:t>:</w:t>
      </w:r>
      <w:r>
        <w:t xml:space="preserve"> Prolegomena to a theory of inalienability. </w:t>
      </w:r>
      <w:r w:rsidR="009F1438">
        <w:softHyphen/>
        <w:t xml:space="preserve">– Hilary Chappell &amp; </w:t>
      </w:r>
      <w:r w:rsidR="00127F10">
        <w:t xml:space="preserve">William McGregor (doaimm.), </w:t>
      </w:r>
      <w:r w:rsidR="00127F10" w:rsidRPr="001606C3">
        <w:rPr>
          <w:i/>
        </w:rPr>
        <w:t>The Grammar of Inalienability. A Typological Perspective on Body Part Terms and the Part-Whole Relation</w:t>
      </w:r>
      <w:r w:rsidR="00127F10">
        <w:t>. Berlin/New York: Mouton de Gruyter.</w:t>
      </w:r>
      <w:r>
        <w:t xml:space="preserve"> 3–30.</w:t>
      </w:r>
    </w:p>
    <w:p w:rsidR="00341F5B" w:rsidRDefault="00341F5B" w:rsidP="00A07F0A">
      <w:pPr>
        <w:tabs>
          <w:tab w:val="left" w:pos="90"/>
          <w:tab w:val="left" w:pos="360"/>
          <w:tab w:val="left" w:pos="426"/>
        </w:tabs>
        <w:ind w:left="360" w:hanging="360"/>
      </w:pPr>
      <w:r>
        <w:t>Croft, Wil</w:t>
      </w:r>
      <w:r w:rsidR="00562E67">
        <w:t>liam 1990</w:t>
      </w:r>
      <w:r w:rsidR="00562E67" w:rsidRPr="00562E67">
        <w:rPr>
          <w:lang w:val="en-US"/>
        </w:rPr>
        <w:t>:</w:t>
      </w:r>
      <w:r>
        <w:t xml:space="preserve"> </w:t>
      </w:r>
      <w:r w:rsidRPr="001606C3">
        <w:rPr>
          <w:i/>
        </w:rPr>
        <w:t>Typology and Universals</w:t>
      </w:r>
      <w:r>
        <w:t>.</w:t>
      </w:r>
      <w:r w:rsidR="009F1438">
        <w:t xml:space="preserve"> </w:t>
      </w:r>
      <w:r>
        <w:t>Cambridge University Press.</w:t>
      </w:r>
    </w:p>
    <w:p w:rsidR="00341F5B" w:rsidRDefault="00562E67" w:rsidP="00A07F0A">
      <w:pPr>
        <w:tabs>
          <w:tab w:val="left" w:pos="90"/>
          <w:tab w:val="left" w:pos="360"/>
          <w:tab w:val="left" w:pos="426"/>
        </w:tabs>
        <w:ind w:left="360" w:hanging="360"/>
      </w:pPr>
      <w:r>
        <w:t>Crowley, Terry 1996</w:t>
      </w:r>
      <w:r w:rsidRPr="00562E67">
        <w:rPr>
          <w:lang w:val="en-US"/>
        </w:rPr>
        <w:t>:</w:t>
      </w:r>
      <w:r w:rsidR="00341F5B">
        <w:t xml:space="preserve"> Inalienable possession in Paamese grammar. </w:t>
      </w:r>
      <w:r w:rsidR="00127F10">
        <w:softHyphen/>
        <w:t>– Hilary Chappell &amp;</w:t>
      </w:r>
      <w:r w:rsidR="009F1438">
        <w:t xml:space="preserve"> </w:t>
      </w:r>
      <w:r w:rsidR="00127F10">
        <w:t xml:space="preserve">William McGregor (doaimm.), </w:t>
      </w:r>
      <w:r w:rsidR="00127F10" w:rsidRPr="001606C3">
        <w:rPr>
          <w:i/>
        </w:rPr>
        <w:t>The Grammar of Inalienability. A Typological Perspective on Body Part Terms and the Part-Whole Relation</w:t>
      </w:r>
      <w:r w:rsidR="00127F10">
        <w:t>. Berlin/New York: Mouton de Gruyter</w:t>
      </w:r>
      <w:r w:rsidR="00341F5B">
        <w:t>. 383–431.</w:t>
      </w:r>
    </w:p>
    <w:p w:rsidR="000A4C3B" w:rsidRPr="00E45086" w:rsidRDefault="000A4C3B" w:rsidP="000A4C3B">
      <w:pPr>
        <w:tabs>
          <w:tab w:val="left" w:pos="90"/>
          <w:tab w:val="left" w:pos="360"/>
          <w:tab w:val="left" w:pos="426"/>
        </w:tabs>
        <w:ind w:left="360" w:hanging="360"/>
        <w:rPr>
          <w:lang w:val="en-US"/>
        </w:rPr>
      </w:pPr>
      <w:proofErr w:type="spellStart"/>
      <w:r w:rsidRPr="000A4C3B">
        <w:rPr>
          <w:lang w:val="en-US"/>
        </w:rPr>
        <w:t>Devylder</w:t>
      </w:r>
      <w:proofErr w:type="spellEnd"/>
      <w:r>
        <w:t xml:space="preserve">, </w:t>
      </w:r>
      <w:r w:rsidRPr="00E45086">
        <w:rPr>
          <w:lang w:val="en-US"/>
        </w:rPr>
        <w:t>Simon</w:t>
      </w:r>
      <w:r>
        <w:t xml:space="preserve"> 20</w:t>
      </w:r>
      <w:r w:rsidRPr="00E45086">
        <w:rPr>
          <w:lang w:val="en-US"/>
        </w:rPr>
        <w:t>18</w:t>
      </w:r>
      <w:r w:rsidRPr="00223F97">
        <w:rPr>
          <w:lang w:val="en-US"/>
        </w:rPr>
        <w:t>:</w:t>
      </w:r>
      <w:r>
        <w:t xml:space="preserve"> </w:t>
      </w:r>
      <w:proofErr w:type="spellStart"/>
      <w:r w:rsidRPr="00E45086">
        <w:rPr>
          <w:lang w:val="en-US"/>
        </w:rPr>
        <w:t>Diagrammic</w:t>
      </w:r>
      <w:proofErr w:type="spellEnd"/>
      <w:r w:rsidRPr="00E45086">
        <w:rPr>
          <w:lang w:val="en-US"/>
        </w:rPr>
        <w:t xml:space="preserve"> iconicity </w:t>
      </w:r>
      <w:r w:rsidR="00E45086" w:rsidRPr="00E45086">
        <w:rPr>
          <w:lang w:val="en-US"/>
        </w:rPr>
        <w:t xml:space="preserve">explains asymmetries in </w:t>
      </w:r>
      <w:proofErr w:type="spellStart"/>
      <w:r w:rsidR="00E45086" w:rsidRPr="00E45086">
        <w:rPr>
          <w:lang w:val="en-US"/>
        </w:rPr>
        <w:t>Paamese</w:t>
      </w:r>
      <w:proofErr w:type="spellEnd"/>
      <w:r w:rsidR="00E45086" w:rsidRPr="00E45086">
        <w:rPr>
          <w:lang w:val="en-US"/>
        </w:rPr>
        <w:t xml:space="preserve"> possessive constructions</w:t>
      </w:r>
      <w:r w:rsidRPr="00E45086">
        <w:t>.</w:t>
      </w:r>
      <w:r w:rsidR="00E45086" w:rsidRPr="00E45086">
        <w:rPr>
          <w:lang w:val="en-US"/>
        </w:rPr>
        <w:t xml:space="preserve"> </w:t>
      </w:r>
      <w:r w:rsidR="00E45086" w:rsidRPr="00E45086">
        <w:rPr>
          <w:i/>
          <w:lang w:val="en-US"/>
        </w:rPr>
        <w:t>Cognitive Linguistics</w:t>
      </w:r>
      <w:r w:rsidR="00E45086">
        <w:rPr>
          <w:lang w:val="en-US"/>
        </w:rPr>
        <w:t xml:space="preserve"> 29(2): 313–348. &lt;https://doi.org/10.1515/cog-2017-0058&gt;</w:t>
      </w:r>
    </w:p>
    <w:p w:rsidR="00341F5B" w:rsidRDefault="00562E67" w:rsidP="00A07F0A">
      <w:pPr>
        <w:tabs>
          <w:tab w:val="left" w:pos="90"/>
          <w:tab w:val="left" w:pos="360"/>
          <w:tab w:val="left" w:pos="426"/>
        </w:tabs>
        <w:ind w:left="360" w:hanging="360"/>
      </w:pPr>
      <w:r>
        <w:t>Dixon, R. M. W. 2009</w:t>
      </w:r>
      <w:r w:rsidRPr="00223F97">
        <w:rPr>
          <w:lang w:val="en-US"/>
        </w:rPr>
        <w:t>:</w:t>
      </w:r>
      <w:r w:rsidR="00341F5B">
        <w:t xml:space="preserve"> </w:t>
      </w:r>
      <w:r w:rsidR="00341F5B" w:rsidRPr="001606C3">
        <w:rPr>
          <w:i/>
        </w:rPr>
        <w:t>Grammatical Topics</w:t>
      </w:r>
      <w:r w:rsidR="00510601">
        <w:t xml:space="preserve">: </w:t>
      </w:r>
      <w:r w:rsidR="00510601" w:rsidRPr="001606C3">
        <w:rPr>
          <w:i/>
        </w:rPr>
        <w:t>Grammatical Topics</w:t>
      </w:r>
      <w:r w:rsidR="00510601">
        <w:rPr>
          <w:i/>
        </w:rPr>
        <w:t>.</w:t>
      </w:r>
      <w:r w:rsidR="00341F5B">
        <w:t xml:space="preserve"> </w:t>
      </w:r>
      <w:r w:rsidR="005B50C3" w:rsidRPr="00851767">
        <w:rPr>
          <w:lang w:val="en-US"/>
        </w:rPr>
        <w:t xml:space="preserve">Oxford: </w:t>
      </w:r>
      <w:r w:rsidR="00341F5B">
        <w:t>Oxford University Press.</w:t>
      </w:r>
    </w:p>
    <w:p w:rsidR="00341F5B" w:rsidRDefault="00223F97" w:rsidP="00A07F0A">
      <w:pPr>
        <w:tabs>
          <w:tab w:val="left" w:pos="90"/>
          <w:tab w:val="left" w:pos="360"/>
          <w:tab w:val="left" w:pos="426"/>
        </w:tabs>
        <w:ind w:left="360" w:hanging="360"/>
      </w:pPr>
      <w:r>
        <w:t>Eira, Anders O. 1991</w:t>
      </w:r>
      <w:r w:rsidRPr="00851767">
        <w:rPr>
          <w:lang w:val="en-US"/>
        </w:rPr>
        <w:t>:</w:t>
      </w:r>
      <w:r w:rsidR="00341F5B">
        <w:t xml:space="preserve"> </w:t>
      </w:r>
      <w:r w:rsidR="00341F5B" w:rsidRPr="001606C3">
        <w:rPr>
          <w:i/>
        </w:rPr>
        <w:t xml:space="preserve">Duottarráfis soahtešilljui. </w:t>
      </w:r>
      <w:r w:rsidR="00341F5B">
        <w:t>Kárášjohka: Davvi Girji.</w:t>
      </w:r>
    </w:p>
    <w:p w:rsidR="00341F5B" w:rsidRDefault="00223F97" w:rsidP="00A07F0A">
      <w:pPr>
        <w:tabs>
          <w:tab w:val="left" w:pos="90"/>
          <w:tab w:val="left" w:pos="360"/>
          <w:tab w:val="left" w:pos="426"/>
        </w:tabs>
        <w:ind w:left="360" w:hanging="360"/>
      </w:pPr>
      <w:r>
        <w:t>Haiman, John 1983</w:t>
      </w:r>
      <w:r w:rsidRPr="00223F97">
        <w:rPr>
          <w:lang w:val="en-US"/>
        </w:rPr>
        <w:t>:</w:t>
      </w:r>
      <w:r w:rsidR="00341F5B">
        <w:t xml:space="preserve"> Iconic and economic motivation. </w:t>
      </w:r>
      <w:r w:rsidR="00341F5B" w:rsidRPr="001606C3">
        <w:rPr>
          <w:i/>
        </w:rPr>
        <w:t>Language</w:t>
      </w:r>
      <w:r w:rsidR="00341F5B">
        <w:t xml:space="preserve"> 59(4). 781–819.</w:t>
      </w:r>
    </w:p>
    <w:p w:rsidR="00341F5B" w:rsidRDefault="00223F97" w:rsidP="00A07F0A">
      <w:pPr>
        <w:tabs>
          <w:tab w:val="left" w:pos="90"/>
          <w:tab w:val="left" w:pos="360"/>
          <w:tab w:val="left" w:pos="426"/>
        </w:tabs>
        <w:ind w:left="360" w:hanging="360"/>
      </w:pPr>
      <w:r>
        <w:t>Haiman, John 1985</w:t>
      </w:r>
      <w:r w:rsidRPr="005B50C3">
        <w:rPr>
          <w:lang w:val="en-US"/>
        </w:rPr>
        <w:t>:</w:t>
      </w:r>
      <w:r w:rsidR="00341F5B">
        <w:t xml:space="preserve"> </w:t>
      </w:r>
      <w:r w:rsidR="00341F5B" w:rsidRPr="001606C3">
        <w:rPr>
          <w:i/>
        </w:rPr>
        <w:t>Natural syntax</w:t>
      </w:r>
      <w:r w:rsidR="001606C3">
        <w:rPr>
          <w:i/>
        </w:rPr>
        <w:t xml:space="preserve"> –</w:t>
      </w:r>
      <w:r w:rsidR="00341F5B" w:rsidRPr="001606C3">
        <w:rPr>
          <w:i/>
        </w:rPr>
        <w:t xml:space="preserve"> iconicity and erosion.</w:t>
      </w:r>
      <w:r w:rsidR="00341F5B">
        <w:t xml:space="preserve"> </w:t>
      </w:r>
      <w:r w:rsidR="00D87D29">
        <w:t>Cambridge</w:t>
      </w:r>
      <w:r w:rsidR="00D87D29" w:rsidRPr="00D87D29">
        <w:rPr>
          <w:lang w:val="en-US"/>
        </w:rPr>
        <w:t>:</w:t>
      </w:r>
      <w:r w:rsidR="00D87D29">
        <w:t xml:space="preserve"> </w:t>
      </w:r>
      <w:r w:rsidR="00341F5B">
        <w:t>Cambridge University Press.</w:t>
      </w:r>
    </w:p>
    <w:p w:rsidR="00341F5B" w:rsidRDefault="00D87D29" w:rsidP="00A07F0A">
      <w:pPr>
        <w:tabs>
          <w:tab w:val="left" w:pos="90"/>
          <w:tab w:val="left" w:pos="360"/>
          <w:tab w:val="left" w:pos="426"/>
        </w:tabs>
        <w:ind w:left="360" w:hanging="360"/>
      </w:pPr>
      <w:r>
        <w:t>Harvey, Mark 1996</w:t>
      </w:r>
      <w:r w:rsidRPr="00D87D29">
        <w:rPr>
          <w:lang w:val="en-US"/>
        </w:rPr>
        <w:t>:</w:t>
      </w:r>
      <w:r w:rsidR="00341F5B">
        <w:t xml:space="preserve"> Body parts in Warray. </w:t>
      </w:r>
      <w:r w:rsidR="00127F10">
        <w:softHyphen/>
        <w:t>– Hilary Chappell &amp;</w:t>
      </w:r>
      <w:r w:rsidR="009F1438">
        <w:t xml:space="preserve"> </w:t>
      </w:r>
      <w:r w:rsidR="00127F10">
        <w:t xml:space="preserve">William McGregor (doaimm.), </w:t>
      </w:r>
      <w:r w:rsidR="00127F10" w:rsidRPr="001606C3">
        <w:rPr>
          <w:i/>
        </w:rPr>
        <w:t>The Grammar of Inalienability. A Typological Perspective on Body Part Terms and the Part-Whole Relation</w:t>
      </w:r>
      <w:r w:rsidR="00127F10">
        <w:t>. Berlin/New York: Mouton de Gruyter.</w:t>
      </w:r>
      <w:r w:rsidR="009F1438">
        <w:t xml:space="preserve"> </w:t>
      </w:r>
      <w:r w:rsidR="00341F5B">
        <w:t>111–153.</w:t>
      </w:r>
    </w:p>
    <w:p w:rsidR="00341F5B" w:rsidRPr="00851767" w:rsidRDefault="00D87D29" w:rsidP="00A07F0A">
      <w:pPr>
        <w:tabs>
          <w:tab w:val="left" w:pos="90"/>
          <w:tab w:val="left" w:pos="360"/>
          <w:tab w:val="left" w:pos="426"/>
        </w:tabs>
        <w:ind w:left="360" w:hanging="360"/>
        <w:rPr>
          <w:lang w:val="en-US"/>
        </w:rPr>
      </w:pPr>
      <w:r>
        <w:t>Haspelmath, Martin 2017</w:t>
      </w:r>
      <w:r w:rsidRPr="00D87D29">
        <w:rPr>
          <w:lang w:val="en-US"/>
        </w:rPr>
        <w:t>:</w:t>
      </w:r>
      <w:r w:rsidR="00341F5B">
        <w:t xml:space="preserve"> Explaining alienability contrasts in adpossessive constructions: Predictability vs. iconicity. </w:t>
      </w:r>
      <w:r w:rsidR="00341F5B" w:rsidRPr="001606C3">
        <w:rPr>
          <w:i/>
        </w:rPr>
        <w:t>Zeitschrift für Sprachwissenschaft</w:t>
      </w:r>
      <w:r w:rsidR="00964F5C" w:rsidRPr="00851767">
        <w:rPr>
          <w:lang w:val="en-US"/>
        </w:rPr>
        <w:t xml:space="preserve"> </w:t>
      </w:r>
      <w:r w:rsidR="00964F5C">
        <w:t>36(2)</w:t>
      </w:r>
      <w:r w:rsidR="00BC454D">
        <w:t xml:space="preserve">. </w:t>
      </w:r>
      <w:r w:rsidR="00341F5B">
        <w:t xml:space="preserve">193–231. </w:t>
      </w:r>
      <w:r w:rsidRPr="00851767">
        <w:rPr>
          <w:lang w:val="en-US"/>
        </w:rPr>
        <w:t>&lt;</w:t>
      </w:r>
      <w:r w:rsidR="00341F5B">
        <w:t>https://doi.org/10.1515/zfs-2017-0009</w:t>
      </w:r>
      <w:r w:rsidRPr="00851767">
        <w:rPr>
          <w:lang w:val="en-US"/>
        </w:rPr>
        <w:t>&gt;</w:t>
      </w:r>
    </w:p>
    <w:p w:rsidR="00341F5B" w:rsidRDefault="00D87D29" w:rsidP="00A07F0A">
      <w:pPr>
        <w:tabs>
          <w:tab w:val="left" w:pos="90"/>
          <w:tab w:val="left" w:pos="360"/>
          <w:tab w:val="left" w:pos="426"/>
        </w:tabs>
        <w:ind w:left="360" w:hanging="360"/>
      </w:pPr>
      <w:r>
        <w:t>Heine, Bernd 1997</w:t>
      </w:r>
      <w:r w:rsidRPr="00851767">
        <w:rPr>
          <w:lang w:val="en-US"/>
        </w:rPr>
        <w:t>:</w:t>
      </w:r>
      <w:r w:rsidR="00341F5B">
        <w:t xml:space="preserve"> </w:t>
      </w:r>
      <w:r w:rsidR="00341F5B" w:rsidRPr="001606C3">
        <w:rPr>
          <w:i/>
        </w:rPr>
        <w:t>Possession</w:t>
      </w:r>
      <w:r w:rsidR="00341F5B">
        <w:t>. Cambridge: Cambridge University Press.</w:t>
      </w:r>
    </w:p>
    <w:p w:rsidR="003B61AC" w:rsidRDefault="003B61AC" w:rsidP="003B61AC">
      <w:pPr>
        <w:tabs>
          <w:tab w:val="left" w:pos="90"/>
          <w:tab w:val="left" w:pos="360"/>
          <w:tab w:val="left" w:pos="426"/>
        </w:tabs>
        <w:ind w:left="360" w:hanging="360"/>
      </w:pPr>
      <w:r>
        <w:t>Hosoka</w:t>
      </w:r>
      <w:proofErr w:type="spellStart"/>
      <w:r w:rsidRPr="003B61AC">
        <w:rPr>
          <w:lang w:val="en-US"/>
        </w:rPr>
        <w:t>wa</w:t>
      </w:r>
      <w:proofErr w:type="spellEnd"/>
      <w:r w:rsidRPr="003B61AC">
        <w:rPr>
          <w:lang w:val="en-US"/>
        </w:rPr>
        <w:t xml:space="preserve">, </w:t>
      </w:r>
      <w:proofErr w:type="spellStart"/>
      <w:r w:rsidRPr="003B61AC">
        <w:rPr>
          <w:lang w:val="en-US"/>
        </w:rPr>
        <w:t>Komei</w:t>
      </w:r>
      <w:proofErr w:type="spellEnd"/>
      <w:r w:rsidRPr="003B61AC">
        <w:rPr>
          <w:lang w:val="en-US"/>
        </w:rPr>
        <w:t xml:space="preserve"> 1996: </w:t>
      </w:r>
      <w:r>
        <w:rPr>
          <w:lang w:val="en-US"/>
        </w:rPr>
        <w:t xml:space="preserve">“My face </w:t>
      </w:r>
      <w:r>
        <w:rPr>
          <w:i/>
          <w:lang w:val="en-US"/>
        </w:rPr>
        <w:t>am</w:t>
      </w:r>
      <w:r>
        <w:rPr>
          <w:lang w:val="en-US"/>
        </w:rPr>
        <w:t xml:space="preserve"> burning!”: quasi-passive, body parts, and related issues in Yawuru grammar and cultural concepts.</w:t>
      </w:r>
      <w:r w:rsidRPr="003B61AC">
        <w:rPr>
          <w:lang w:val="en-US"/>
        </w:rPr>
        <w:t xml:space="preserve"> </w:t>
      </w:r>
      <w:r>
        <w:t>– Hilary Chappell &amp;</w:t>
      </w:r>
      <w:r w:rsidR="009F1438">
        <w:t xml:space="preserve"> </w:t>
      </w:r>
      <w:r>
        <w:lastRenderedPageBreak/>
        <w:t xml:space="preserve">William McGregor (doaimm.), </w:t>
      </w:r>
      <w:r w:rsidRPr="001606C3">
        <w:rPr>
          <w:i/>
        </w:rPr>
        <w:t>The Grammar of Inalienability. A Typological Perspective on Body Part Terms and the Part-Whole Relation</w:t>
      </w:r>
      <w:r>
        <w:t>. Berlin/New York: Mouton de Gruyter.</w:t>
      </w:r>
      <w:r w:rsidR="009F1438">
        <w:t xml:space="preserve"> </w:t>
      </w:r>
      <w:r>
        <w:t>1</w:t>
      </w:r>
      <w:r w:rsidRPr="009F1438">
        <w:rPr>
          <w:lang w:val="en-US"/>
        </w:rPr>
        <w:t>55</w:t>
      </w:r>
      <w:r>
        <w:t>–1</w:t>
      </w:r>
      <w:r w:rsidRPr="009F1438">
        <w:rPr>
          <w:lang w:val="en-US"/>
        </w:rPr>
        <w:t>92</w:t>
      </w:r>
      <w:r>
        <w:t>.</w:t>
      </w:r>
    </w:p>
    <w:p w:rsidR="00341F5B" w:rsidRDefault="00341F5B" w:rsidP="00A07F0A">
      <w:pPr>
        <w:tabs>
          <w:tab w:val="left" w:pos="90"/>
          <w:tab w:val="left" w:pos="360"/>
          <w:tab w:val="left" w:pos="426"/>
        </w:tabs>
        <w:ind w:left="360" w:hanging="360"/>
      </w:pPr>
      <w:r>
        <w:t>Janda, Laura A. &amp;</w:t>
      </w:r>
      <w:r w:rsidR="009F1438">
        <w:t xml:space="preserve"> </w:t>
      </w:r>
      <w:proofErr w:type="spellStart"/>
      <w:r w:rsidR="00C56F6E" w:rsidRPr="00C56F6E">
        <w:rPr>
          <w:lang w:val="en-US"/>
        </w:rPr>
        <w:t>Antonsen</w:t>
      </w:r>
      <w:proofErr w:type="spellEnd"/>
      <w:r w:rsidR="00C56F6E" w:rsidRPr="00C56F6E">
        <w:rPr>
          <w:lang w:val="en-US"/>
        </w:rPr>
        <w:t xml:space="preserve">, </w:t>
      </w:r>
      <w:r>
        <w:t xml:space="preserve">Lene </w:t>
      </w:r>
      <w:r w:rsidR="00C56F6E">
        <w:t>2016</w:t>
      </w:r>
      <w:r w:rsidR="00C56F6E" w:rsidRPr="00C56F6E">
        <w:rPr>
          <w:lang w:val="en-US"/>
        </w:rPr>
        <w:t>:</w:t>
      </w:r>
      <w:r>
        <w:t xml:space="preserve"> The ongoing eclipse of possessive suffixes in North Saami: A case study in reduction of morphological complexity. </w:t>
      </w:r>
      <w:r w:rsidRPr="001606C3">
        <w:rPr>
          <w:i/>
        </w:rPr>
        <w:t>Diachronica</w:t>
      </w:r>
      <w:r>
        <w:t xml:space="preserve"> 33:3. 330–366.</w:t>
      </w:r>
    </w:p>
    <w:p w:rsidR="0012566F" w:rsidRPr="008060BD" w:rsidRDefault="008060BD" w:rsidP="0012566F">
      <w:pPr>
        <w:tabs>
          <w:tab w:val="left" w:pos="90"/>
          <w:tab w:val="left" w:pos="360"/>
          <w:tab w:val="left" w:pos="426"/>
        </w:tabs>
        <w:ind w:left="360" w:hanging="360"/>
        <w:rPr>
          <w:lang w:val="nb-NO"/>
        </w:rPr>
      </w:pPr>
      <w:r>
        <w:rPr>
          <w:lang w:val="nb-NO"/>
        </w:rPr>
        <w:t>Julien</w:t>
      </w:r>
      <w:r w:rsidR="0012566F">
        <w:t xml:space="preserve">, </w:t>
      </w:r>
      <w:r>
        <w:rPr>
          <w:lang w:val="nb-NO"/>
        </w:rPr>
        <w:t>Marit</w:t>
      </w:r>
      <w:r w:rsidR="0012566F">
        <w:t xml:space="preserve"> 201</w:t>
      </w:r>
      <w:r>
        <w:rPr>
          <w:lang w:val="nb-NO"/>
        </w:rPr>
        <w:t>4</w:t>
      </w:r>
      <w:r w:rsidR="0012566F">
        <w:t xml:space="preserve">: </w:t>
      </w:r>
      <w:proofErr w:type="spellStart"/>
      <w:r>
        <w:rPr>
          <w:lang w:val="nb-NO"/>
        </w:rPr>
        <w:t>Vokativar</w:t>
      </w:r>
      <w:proofErr w:type="spellEnd"/>
      <w:r>
        <w:rPr>
          <w:lang w:val="nb-NO"/>
        </w:rPr>
        <w:t xml:space="preserve"> i norsk</w:t>
      </w:r>
      <w:r w:rsidR="0012566F">
        <w:t xml:space="preserve">. </w:t>
      </w:r>
      <w:r w:rsidR="0012566F" w:rsidRPr="001606C3">
        <w:rPr>
          <w:i/>
        </w:rPr>
        <w:t>Norsk lingvistisk tidsskrift</w:t>
      </w:r>
      <w:r w:rsidR="0012566F">
        <w:t>. Volum 3</w:t>
      </w:r>
      <w:r>
        <w:rPr>
          <w:lang w:val="nb-NO"/>
        </w:rPr>
        <w:t>2</w:t>
      </w:r>
      <w:r w:rsidR="0012566F">
        <w:t>:1. 1</w:t>
      </w:r>
      <w:r>
        <w:rPr>
          <w:lang w:val="nb-NO"/>
        </w:rPr>
        <w:t>30</w:t>
      </w:r>
      <w:r w:rsidR="0012566F">
        <w:t>–1</w:t>
      </w:r>
      <w:r>
        <w:rPr>
          <w:lang w:val="nb-NO"/>
        </w:rPr>
        <w:t>6</w:t>
      </w:r>
      <w:r w:rsidR="0012566F">
        <w:t>5.</w:t>
      </w:r>
      <w:r>
        <w:rPr>
          <w:lang w:val="nb-NO"/>
        </w:rPr>
        <w:t xml:space="preserve"> &lt;</w:t>
      </w:r>
      <w:r w:rsidRPr="008060BD">
        <w:rPr>
          <w:lang w:val="nb-NO"/>
        </w:rPr>
        <w:t>http://ojs.novus.no/</w:t>
      </w:r>
      <w:proofErr w:type="spellStart"/>
      <w:r w:rsidRPr="008060BD">
        <w:rPr>
          <w:lang w:val="nb-NO"/>
        </w:rPr>
        <w:t>index.php</w:t>
      </w:r>
      <w:proofErr w:type="spellEnd"/>
      <w:r w:rsidRPr="008060BD">
        <w:rPr>
          <w:lang w:val="nb-NO"/>
        </w:rPr>
        <w:t>/</w:t>
      </w:r>
      <w:proofErr w:type="spellStart"/>
      <w:r w:rsidRPr="008060BD">
        <w:rPr>
          <w:lang w:val="nb-NO"/>
        </w:rPr>
        <w:t>NLT</w:t>
      </w:r>
      <w:proofErr w:type="spellEnd"/>
      <w:r w:rsidRPr="008060BD">
        <w:rPr>
          <w:lang w:val="nb-NO"/>
        </w:rPr>
        <w:t>/</w:t>
      </w:r>
      <w:proofErr w:type="spellStart"/>
      <w:r w:rsidRPr="008060BD">
        <w:rPr>
          <w:lang w:val="nb-NO"/>
        </w:rPr>
        <w:t>article</w:t>
      </w:r>
      <w:proofErr w:type="spellEnd"/>
      <w:r w:rsidRPr="008060BD">
        <w:rPr>
          <w:lang w:val="nb-NO"/>
        </w:rPr>
        <w:t>/</w:t>
      </w:r>
      <w:proofErr w:type="spellStart"/>
      <w:r w:rsidRPr="008060BD">
        <w:rPr>
          <w:lang w:val="nb-NO"/>
        </w:rPr>
        <w:t>view</w:t>
      </w:r>
      <w:proofErr w:type="spellEnd"/>
      <w:r w:rsidRPr="008060BD">
        <w:rPr>
          <w:lang w:val="nb-NO"/>
        </w:rPr>
        <w:t>/161</w:t>
      </w:r>
      <w:r>
        <w:rPr>
          <w:lang w:val="nb-NO"/>
        </w:rPr>
        <w:t>&gt;</w:t>
      </w:r>
    </w:p>
    <w:p w:rsidR="00341F5B" w:rsidRDefault="00C56F6E" w:rsidP="00A07F0A">
      <w:pPr>
        <w:tabs>
          <w:tab w:val="left" w:pos="90"/>
          <w:tab w:val="left" w:pos="360"/>
          <w:tab w:val="left" w:pos="426"/>
        </w:tabs>
        <w:ind w:left="360" w:hanging="360"/>
      </w:pPr>
      <w:r>
        <w:t>Langacker, R</w:t>
      </w:r>
      <w:proofErr w:type="spellStart"/>
      <w:r w:rsidRPr="004F3241">
        <w:rPr>
          <w:lang w:val="en-US"/>
        </w:rPr>
        <w:t>onald</w:t>
      </w:r>
      <w:proofErr w:type="spellEnd"/>
      <w:r>
        <w:t xml:space="preserve"> W. 2000</w:t>
      </w:r>
      <w:r w:rsidRPr="004F3241">
        <w:rPr>
          <w:lang w:val="en-US"/>
        </w:rPr>
        <w:t>:</w:t>
      </w:r>
      <w:r w:rsidR="00341F5B">
        <w:t xml:space="preserve"> </w:t>
      </w:r>
      <w:r w:rsidR="00341F5B" w:rsidRPr="001606C3">
        <w:rPr>
          <w:i/>
        </w:rPr>
        <w:t>Grammar and Conceptualization.</w:t>
      </w:r>
      <w:r w:rsidR="00341F5B">
        <w:t xml:space="preserve"> Berlin: Mouton de Gruyter.</w:t>
      </w:r>
    </w:p>
    <w:p w:rsidR="00341F5B" w:rsidRDefault="004F3241" w:rsidP="00A07F0A">
      <w:pPr>
        <w:tabs>
          <w:tab w:val="left" w:pos="90"/>
          <w:tab w:val="left" w:pos="360"/>
          <w:tab w:val="left" w:pos="426"/>
        </w:tabs>
        <w:ind w:left="360" w:hanging="360"/>
      </w:pPr>
      <w:r>
        <w:t>Lévy-Bruhl, L</w:t>
      </w:r>
      <w:proofErr w:type="spellStart"/>
      <w:r>
        <w:rPr>
          <w:lang w:val="nb-NO"/>
        </w:rPr>
        <w:t>ucien</w:t>
      </w:r>
      <w:proofErr w:type="spellEnd"/>
      <w:r w:rsidR="009C4BED">
        <w:t xml:space="preserve"> 1914</w:t>
      </w:r>
      <w:r w:rsidR="009C4BED">
        <w:rPr>
          <w:lang w:val="nb-NO"/>
        </w:rPr>
        <w:t>:</w:t>
      </w:r>
      <w:r w:rsidR="00341F5B">
        <w:t xml:space="preserve"> L’expression de la possession dans les langues mélanésiennes. </w:t>
      </w:r>
      <w:r w:rsidR="00341F5B" w:rsidRPr="001606C3">
        <w:rPr>
          <w:i/>
        </w:rPr>
        <w:t>Mémoires de la Société de Linguistique de Paris</w:t>
      </w:r>
      <w:r w:rsidR="00341F5B">
        <w:t>, 19(2)</w:t>
      </w:r>
      <w:r w:rsidR="00557397">
        <w:rPr>
          <w:lang w:val="nb-NO"/>
        </w:rPr>
        <w:t>.</w:t>
      </w:r>
      <w:r w:rsidR="00341F5B">
        <w:t xml:space="preserve"> 96–104.</w:t>
      </w:r>
    </w:p>
    <w:p w:rsidR="00341F5B" w:rsidRDefault="009C4BED" w:rsidP="00A07F0A">
      <w:pPr>
        <w:tabs>
          <w:tab w:val="left" w:pos="90"/>
          <w:tab w:val="left" w:pos="360"/>
          <w:tab w:val="left" w:pos="426"/>
        </w:tabs>
        <w:ind w:left="360" w:hanging="360"/>
      </w:pPr>
      <w:r>
        <w:t>Manczak, W</w:t>
      </w:r>
      <w:proofErr w:type="spellStart"/>
      <w:r w:rsidR="00D50DC7" w:rsidRPr="00F36C88">
        <w:rPr>
          <w:lang w:val="en-US"/>
        </w:rPr>
        <w:t>itold</w:t>
      </w:r>
      <w:proofErr w:type="spellEnd"/>
      <w:r w:rsidR="00F36C88">
        <w:t xml:space="preserve"> 1980</w:t>
      </w:r>
      <w:r w:rsidR="00F36C88" w:rsidRPr="00F36C88">
        <w:rPr>
          <w:lang w:val="en-US"/>
        </w:rPr>
        <w:t>:</w:t>
      </w:r>
      <w:r w:rsidR="00341F5B">
        <w:t xml:space="preserve"> Laws of analogy. </w:t>
      </w:r>
      <w:r w:rsidR="000E5A14">
        <w:t>–</w:t>
      </w:r>
      <w:r w:rsidR="00341F5B">
        <w:t xml:space="preserve"> J. Fisiak (doaimm.)</w:t>
      </w:r>
      <w:r w:rsidR="000E5A14">
        <w:t>,</w:t>
      </w:r>
      <w:r w:rsidR="00341F5B">
        <w:t xml:space="preserve"> </w:t>
      </w:r>
      <w:r w:rsidR="00341F5B" w:rsidRPr="001606C3">
        <w:rPr>
          <w:i/>
        </w:rPr>
        <w:t>Historical morphology</w:t>
      </w:r>
      <w:r w:rsidR="00341F5B">
        <w:t>.</w:t>
      </w:r>
      <w:r w:rsidR="000E5A14">
        <w:t xml:space="preserve"> </w:t>
      </w:r>
      <w:r w:rsidR="00341F5B">
        <w:t>The Hague, Paris and New York: Mouton Publishers.</w:t>
      </w:r>
      <w:r w:rsidR="000E5A14">
        <w:t xml:space="preserve"> 283–288.</w:t>
      </w:r>
    </w:p>
    <w:p w:rsidR="00341F5B" w:rsidRDefault="00F36C88" w:rsidP="00A07F0A">
      <w:pPr>
        <w:tabs>
          <w:tab w:val="left" w:pos="90"/>
          <w:tab w:val="left" w:pos="360"/>
          <w:tab w:val="left" w:pos="426"/>
        </w:tabs>
        <w:ind w:left="360" w:hanging="360"/>
      </w:pPr>
      <w:r>
        <w:t>McGregor, William 1996</w:t>
      </w:r>
      <w:r w:rsidRPr="00F36C88">
        <w:rPr>
          <w:lang w:val="en-US"/>
        </w:rPr>
        <w:t>:</w:t>
      </w:r>
      <w:r w:rsidR="00341F5B">
        <w:t xml:space="preserve"> The grammar of nominal prefixing in Nyulnyul. </w:t>
      </w:r>
      <w:r>
        <w:softHyphen/>
        <w:t>– Hilary Chappell &amp;</w:t>
      </w:r>
      <w:r w:rsidR="00127F10">
        <w:t xml:space="preserve"> William McGregor (doaimm.), </w:t>
      </w:r>
      <w:r w:rsidR="00127F10" w:rsidRPr="001606C3">
        <w:rPr>
          <w:i/>
        </w:rPr>
        <w:t>The Grammar of Inalienability. A Typological Perspective on Body Part Terms and the Part-Whole Relation</w:t>
      </w:r>
      <w:r w:rsidR="00127F10">
        <w:t>. Berlin/New York: Mouton de Gruyter.</w:t>
      </w:r>
      <w:r w:rsidR="00341F5B">
        <w:t xml:space="preserve"> 251–292.</w:t>
      </w:r>
    </w:p>
    <w:p w:rsidR="00341F5B" w:rsidRDefault="00F36C88" w:rsidP="00A07F0A">
      <w:pPr>
        <w:tabs>
          <w:tab w:val="left" w:pos="90"/>
          <w:tab w:val="left" w:pos="360"/>
          <w:tab w:val="left" w:pos="426"/>
        </w:tabs>
        <w:ind w:left="360" w:hanging="360"/>
      </w:pPr>
      <w:r>
        <w:t>Mithun, Marianne 1996</w:t>
      </w:r>
      <w:r w:rsidRPr="00F36C88">
        <w:rPr>
          <w:lang w:val="en-US"/>
        </w:rPr>
        <w:t>:</w:t>
      </w:r>
      <w:r w:rsidR="00341F5B">
        <w:t xml:space="preserve"> Multiple reflections of inalienability in Mohawk. </w:t>
      </w:r>
      <w:r>
        <w:softHyphen/>
        <w:t xml:space="preserve">– Hilary Chappell &amp; </w:t>
      </w:r>
      <w:r w:rsidR="00127F10">
        <w:t xml:space="preserve">William McGregor (doaimm.), </w:t>
      </w:r>
      <w:r w:rsidR="00127F10" w:rsidRPr="001606C3">
        <w:rPr>
          <w:i/>
        </w:rPr>
        <w:t>The Grammar of Inalienability. A Typological Perspective on Body Part Terms and the Part-Whole Relation</w:t>
      </w:r>
      <w:r w:rsidR="00127F10">
        <w:t>. Berlin/New York: Mouton de Gruyter.</w:t>
      </w:r>
      <w:r w:rsidR="00341F5B">
        <w:t xml:space="preserve"> 633–649.</w:t>
      </w:r>
    </w:p>
    <w:p w:rsidR="008660DA" w:rsidRDefault="008660DA" w:rsidP="00A07F0A">
      <w:pPr>
        <w:tabs>
          <w:tab w:val="left" w:pos="90"/>
          <w:tab w:val="left" w:pos="360"/>
          <w:tab w:val="left" w:pos="426"/>
        </w:tabs>
        <w:ind w:left="360" w:hanging="360"/>
      </w:pPr>
      <w:r w:rsidRPr="008660DA">
        <w:t xml:space="preserve">Nickel, Klaus Peter &amp; </w:t>
      </w:r>
      <w:r w:rsidR="00B73660" w:rsidRPr="008660DA">
        <w:t>Sammallahti</w:t>
      </w:r>
      <w:r w:rsidR="00B73660">
        <w:rPr>
          <w:lang w:val="nb-NO"/>
        </w:rPr>
        <w:t>,</w:t>
      </w:r>
      <w:r w:rsidR="00B73660" w:rsidRPr="008660DA">
        <w:t xml:space="preserve"> </w:t>
      </w:r>
      <w:r w:rsidRPr="008660DA">
        <w:t>Pekka 2011</w:t>
      </w:r>
      <w:r w:rsidR="00D43F24">
        <w:rPr>
          <w:lang w:val="nb-NO"/>
        </w:rPr>
        <w:t>:</w:t>
      </w:r>
      <w:r w:rsidRPr="008660DA">
        <w:t xml:space="preserve"> </w:t>
      </w:r>
      <w:r w:rsidRPr="009F7AA9">
        <w:rPr>
          <w:i/>
        </w:rPr>
        <w:t>Nordsamisk grammatikk</w:t>
      </w:r>
      <w:r w:rsidR="001D44D1">
        <w:rPr>
          <w:lang w:val="nb-NO"/>
        </w:rPr>
        <w:t>.</w:t>
      </w:r>
      <w:r w:rsidRPr="008660DA">
        <w:t xml:space="preserve"> Karasjok: Davvi Girji.</w:t>
      </w:r>
    </w:p>
    <w:p w:rsidR="00341F5B" w:rsidRDefault="00F36C88" w:rsidP="00A07F0A">
      <w:pPr>
        <w:tabs>
          <w:tab w:val="left" w:pos="90"/>
          <w:tab w:val="left" w:pos="360"/>
          <w:tab w:val="left" w:pos="426"/>
        </w:tabs>
        <w:ind w:left="360" w:hanging="360"/>
      </w:pPr>
      <w:r>
        <w:t>Nichols, J</w:t>
      </w:r>
      <w:proofErr w:type="spellStart"/>
      <w:r w:rsidRPr="00F36C88">
        <w:rPr>
          <w:lang w:val="en-US"/>
        </w:rPr>
        <w:t>ohanna</w:t>
      </w:r>
      <w:proofErr w:type="spellEnd"/>
      <w:r>
        <w:t xml:space="preserve"> 1988</w:t>
      </w:r>
      <w:r w:rsidRPr="00F36C88">
        <w:rPr>
          <w:lang w:val="en-US"/>
        </w:rPr>
        <w:t>:</w:t>
      </w:r>
      <w:r w:rsidR="00341F5B">
        <w:t xml:space="preserve"> On alienable and inalienable possession. </w:t>
      </w:r>
      <w:r w:rsidR="000E5A14">
        <w:t>–</w:t>
      </w:r>
      <w:r w:rsidR="00341F5B">
        <w:t xml:space="preserve"> W. Shipley (doaimm.), </w:t>
      </w:r>
      <w:r w:rsidR="00341F5B" w:rsidRPr="000E5A14">
        <w:rPr>
          <w:i/>
        </w:rPr>
        <w:t>In Honor of Mary Haas: From the Haas Festival Conference on Native American Linguistics</w:t>
      </w:r>
      <w:r>
        <w:t xml:space="preserve">. </w:t>
      </w:r>
      <w:r w:rsidR="00341F5B">
        <w:t>Berlin: Mouton de Gruyter.</w:t>
      </w:r>
      <w:r w:rsidR="000E5A14">
        <w:t xml:space="preserve"> 557–610.</w:t>
      </w:r>
    </w:p>
    <w:p w:rsidR="00341F5B" w:rsidRDefault="00341F5B" w:rsidP="00A07F0A">
      <w:pPr>
        <w:tabs>
          <w:tab w:val="left" w:pos="90"/>
          <w:tab w:val="left" w:pos="360"/>
          <w:tab w:val="left" w:pos="426"/>
        </w:tabs>
        <w:ind w:left="360" w:hanging="360"/>
      </w:pPr>
      <w:r>
        <w:t xml:space="preserve">Nichols, </w:t>
      </w:r>
      <w:r w:rsidR="00F36C88">
        <w:t>J</w:t>
      </w:r>
      <w:proofErr w:type="spellStart"/>
      <w:r w:rsidR="00F36C88" w:rsidRPr="00F36C88">
        <w:rPr>
          <w:lang w:val="en-US"/>
        </w:rPr>
        <w:t>ohanna</w:t>
      </w:r>
      <w:proofErr w:type="spellEnd"/>
      <w:r w:rsidR="00F36C88">
        <w:t xml:space="preserve"> 1992</w:t>
      </w:r>
      <w:r w:rsidR="00F36C88" w:rsidRPr="00F36C88">
        <w:rPr>
          <w:lang w:val="en-US"/>
        </w:rPr>
        <w:t>:</w:t>
      </w:r>
      <w:r>
        <w:t xml:space="preserve"> </w:t>
      </w:r>
      <w:r w:rsidRPr="001606C3">
        <w:rPr>
          <w:i/>
        </w:rPr>
        <w:t>Linguistic Diversity in Space and Time.</w:t>
      </w:r>
      <w:r>
        <w:t xml:space="preserve"> </w:t>
      </w:r>
      <w:r w:rsidR="00F36C88">
        <w:t>Chicago</w:t>
      </w:r>
      <w:r w:rsidR="00F36C88" w:rsidRPr="00F36C88">
        <w:rPr>
          <w:lang w:val="en-US"/>
        </w:rPr>
        <w:t>:</w:t>
      </w:r>
      <w:r w:rsidR="00F36C88">
        <w:t xml:space="preserve"> </w:t>
      </w:r>
      <w:r>
        <w:t>University of Chicago Press.</w:t>
      </w:r>
    </w:p>
    <w:p w:rsidR="00341F5B" w:rsidRDefault="00F36C88" w:rsidP="00A07F0A">
      <w:pPr>
        <w:tabs>
          <w:tab w:val="left" w:pos="90"/>
          <w:tab w:val="left" w:pos="360"/>
          <w:tab w:val="left" w:pos="426"/>
        </w:tabs>
        <w:ind w:left="360" w:hanging="360"/>
      </w:pPr>
      <w:r>
        <w:t>Osumi, Midori 1996</w:t>
      </w:r>
      <w:r w:rsidRPr="00F36C88">
        <w:rPr>
          <w:lang w:val="en-US"/>
        </w:rPr>
        <w:t>:</w:t>
      </w:r>
      <w:r w:rsidR="00341F5B">
        <w:t xml:space="preserve"> Body parts in Tinrin. </w:t>
      </w:r>
      <w:r>
        <w:softHyphen/>
        <w:t xml:space="preserve">– Hilary Chappell &amp; </w:t>
      </w:r>
      <w:r w:rsidR="00127F10">
        <w:t xml:space="preserve">William McGregor (doaimm.), </w:t>
      </w:r>
      <w:r w:rsidR="00127F10" w:rsidRPr="001606C3">
        <w:rPr>
          <w:i/>
        </w:rPr>
        <w:t>The Grammar of Inalienability. A Typological Perspective on Body Part Terms and the Part-Whole Relation</w:t>
      </w:r>
      <w:r w:rsidR="00127F10">
        <w:t xml:space="preserve">. Berlin/New York: Mouton de Gruyter. </w:t>
      </w:r>
      <w:r>
        <w:t>433</w:t>
      </w:r>
      <w:r w:rsidRPr="00851767">
        <w:rPr>
          <w:lang w:val="en-US"/>
        </w:rPr>
        <w:t>–</w:t>
      </w:r>
      <w:r w:rsidR="00341F5B">
        <w:t>462.</w:t>
      </w:r>
    </w:p>
    <w:p w:rsidR="00341F5B" w:rsidRDefault="00F36C88" w:rsidP="00A07F0A">
      <w:pPr>
        <w:tabs>
          <w:tab w:val="left" w:pos="90"/>
          <w:tab w:val="left" w:pos="360"/>
          <w:tab w:val="left" w:pos="426"/>
        </w:tabs>
        <w:ind w:left="360" w:hanging="360"/>
      </w:pPr>
      <w:r>
        <w:t>Paltto, Kirsti 2007</w:t>
      </w:r>
      <w:r w:rsidRPr="00851767">
        <w:rPr>
          <w:lang w:val="en-US"/>
        </w:rPr>
        <w:t>:</w:t>
      </w:r>
      <w:r w:rsidR="00341F5B">
        <w:t xml:space="preserve"> </w:t>
      </w:r>
      <w:r w:rsidR="00341F5B" w:rsidRPr="001606C3">
        <w:rPr>
          <w:i/>
        </w:rPr>
        <w:t>Ája</w:t>
      </w:r>
      <w:r w:rsidR="00341F5B">
        <w:t>. Kárájohka: Davvi Girji.</w:t>
      </w:r>
    </w:p>
    <w:p w:rsidR="004A500A" w:rsidRPr="003B47B8" w:rsidRDefault="004A500A" w:rsidP="00A07F0A">
      <w:pPr>
        <w:tabs>
          <w:tab w:val="left" w:pos="90"/>
          <w:tab w:val="left" w:pos="360"/>
          <w:tab w:val="left" w:pos="426"/>
        </w:tabs>
        <w:ind w:left="360" w:hanging="360"/>
      </w:pPr>
      <w:r w:rsidRPr="00F36C88">
        <w:lastRenderedPageBreak/>
        <w:t>Svonni, Mika</w:t>
      </w:r>
      <w:r w:rsidR="003B47B8" w:rsidRPr="00F36C88">
        <w:t>e</w:t>
      </w:r>
      <w:r w:rsidRPr="00F36C88">
        <w:t>l</w:t>
      </w:r>
      <w:r w:rsidR="00F36C88" w:rsidRPr="00F36C88">
        <w:t xml:space="preserve"> 2019:</w:t>
      </w:r>
      <w:r w:rsidR="003B47B8" w:rsidRPr="00F36C88">
        <w:t xml:space="preserve"> </w:t>
      </w:r>
      <w:r w:rsidR="003B47B8" w:rsidRPr="00F36C88">
        <w:rPr>
          <w:i/>
        </w:rPr>
        <w:t>Davvisámi giellaoahppa.</w:t>
      </w:r>
      <w:r w:rsidR="003B47B8" w:rsidRPr="00F36C88">
        <w:t xml:space="preserve"> Giron: Rávda Lágádus.</w:t>
      </w:r>
    </w:p>
    <w:p w:rsidR="00341F5B" w:rsidRDefault="00341F5B" w:rsidP="00A07F0A">
      <w:pPr>
        <w:tabs>
          <w:tab w:val="left" w:pos="90"/>
          <w:tab w:val="left" w:pos="360"/>
          <w:tab w:val="left" w:pos="426"/>
        </w:tabs>
        <w:ind w:left="360" w:hanging="360"/>
      </w:pPr>
      <w:r>
        <w:t>Thompson, Chad</w:t>
      </w:r>
      <w:r w:rsidR="00F36C88">
        <w:t xml:space="preserve"> 1996</w:t>
      </w:r>
      <w:r w:rsidR="00F36C88" w:rsidRPr="00F36C88">
        <w:rPr>
          <w:lang w:val="en-US"/>
        </w:rPr>
        <w:t>:</w:t>
      </w:r>
      <w:r>
        <w:t xml:space="preserve"> On the grammar of body parts in Koyukon Athabaskan. </w:t>
      </w:r>
      <w:r w:rsidR="00F36C88">
        <w:t xml:space="preserve">– Hilary Chappell &amp; </w:t>
      </w:r>
      <w:r w:rsidR="000E5A14">
        <w:t xml:space="preserve">William McGregor (doaimm.), </w:t>
      </w:r>
      <w:r w:rsidR="000E5A14" w:rsidRPr="001606C3">
        <w:rPr>
          <w:i/>
        </w:rPr>
        <w:t>The Grammar of Inalienability. A Typological Perspective on Body Part Terms and the Part-Whole Relation</w:t>
      </w:r>
      <w:r w:rsidR="000E5A14">
        <w:t xml:space="preserve">. Berlin/New York: Mouton de Gruyter. </w:t>
      </w:r>
      <w:r>
        <w:t>651–676.</w:t>
      </w:r>
    </w:p>
    <w:p w:rsidR="00A21AD3" w:rsidRDefault="00F36C88" w:rsidP="00A07F0A">
      <w:pPr>
        <w:tabs>
          <w:tab w:val="left" w:pos="90"/>
          <w:tab w:val="left" w:pos="360"/>
          <w:tab w:val="left" w:pos="426"/>
        </w:tabs>
        <w:ind w:left="360" w:hanging="360"/>
      </w:pPr>
      <w:r>
        <w:t>Turi, Klemet Nilsen 1982</w:t>
      </w:r>
      <w:r w:rsidRPr="00851767">
        <w:rPr>
          <w:lang w:val="en-US"/>
        </w:rPr>
        <w:t>:</w:t>
      </w:r>
      <w:r w:rsidR="00341F5B">
        <w:t xml:space="preserve"> </w:t>
      </w:r>
      <w:r w:rsidR="00341F5B" w:rsidRPr="001606C3">
        <w:rPr>
          <w:i/>
        </w:rPr>
        <w:t>Áiggit rivdet</w:t>
      </w:r>
      <w:r w:rsidR="00341F5B">
        <w:t>. [Deatnu]: Jår'galæd'dji.</w:t>
      </w:r>
    </w:p>
    <w:p w:rsidR="004279BD" w:rsidRDefault="004279BD" w:rsidP="00A07F0A">
      <w:pPr>
        <w:pStyle w:val="Overskrift1"/>
        <w:numPr>
          <w:ilvl w:val="0"/>
          <w:numId w:val="0"/>
        </w:numPr>
        <w:tabs>
          <w:tab w:val="left" w:pos="426"/>
        </w:tabs>
        <w:rPr>
          <w:rFonts w:ascii="Times New Roman" w:eastAsia="Times New Roman" w:hAnsi="Times New Roman" w:cs="Times New Roman"/>
          <w:bCs w:val="0"/>
          <w:sz w:val="24"/>
          <w:szCs w:val="24"/>
          <w:lang w:val="se-NO"/>
        </w:rPr>
      </w:pPr>
    </w:p>
    <w:p w:rsidR="000D1C23" w:rsidRPr="00353907" w:rsidRDefault="004279BD" w:rsidP="00A07F0A">
      <w:pPr>
        <w:pStyle w:val="Overskrift1"/>
        <w:numPr>
          <w:ilvl w:val="0"/>
          <w:numId w:val="0"/>
        </w:numPr>
        <w:tabs>
          <w:tab w:val="left" w:pos="426"/>
        </w:tabs>
        <w:rPr>
          <w:i/>
          <w:lang w:val="en-GB"/>
        </w:rPr>
      </w:pPr>
      <w:proofErr w:type="spellStart"/>
      <w:r>
        <w:rPr>
          <w:lang w:val="en-GB"/>
        </w:rPr>
        <w:t>Inalienabilit</w:t>
      </w:r>
      <w:proofErr w:type="spellEnd"/>
      <w:r w:rsidRPr="004279BD">
        <w:rPr>
          <w:lang w:val="en-US"/>
        </w:rPr>
        <w:t xml:space="preserve">y </w:t>
      </w:r>
      <w:r>
        <w:rPr>
          <w:lang w:val="en-GB"/>
        </w:rPr>
        <w:t>in North S</w:t>
      </w:r>
      <w:r>
        <w:rPr>
          <w:lang w:val="se-NO"/>
        </w:rPr>
        <w:t>aa</w:t>
      </w:r>
      <w:r>
        <w:rPr>
          <w:lang w:val="en-GB"/>
        </w:rPr>
        <w:t>mi</w:t>
      </w:r>
    </w:p>
    <w:p w:rsidR="000D127F" w:rsidRPr="000D127F" w:rsidRDefault="004279BD" w:rsidP="004279BD">
      <w:pPr>
        <w:rPr>
          <w:lang w:val="en-US"/>
        </w:rPr>
      </w:pPr>
      <w:r>
        <w:rPr>
          <w:lang w:val="en-US"/>
        </w:rPr>
        <w:t>On the basis of corpus data (9.5M words 1997</w:t>
      </w:r>
      <w:r w:rsidR="00063F43">
        <w:rPr>
          <w:lang w:val="en-US"/>
        </w:rPr>
        <w:t>–</w:t>
      </w:r>
      <w:r>
        <w:rPr>
          <w:lang w:val="en-US"/>
        </w:rPr>
        <w:t>2010) w</w:t>
      </w:r>
      <w:r w:rsidRPr="007F7B44">
        <w:rPr>
          <w:lang w:val="en-US"/>
        </w:rPr>
        <w:t>e claim that North S</w:t>
      </w:r>
      <w:r>
        <w:rPr>
          <w:lang w:val="en-US"/>
        </w:rPr>
        <w:t>aa</w:t>
      </w:r>
      <w:r w:rsidRPr="007F7B44">
        <w:rPr>
          <w:lang w:val="en-US"/>
        </w:rPr>
        <w:t>mi is</w:t>
      </w:r>
      <w:r>
        <w:rPr>
          <w:lang w:val="en-US"/>
        </w:rPr>
        <w:t xml:space="preserve"> developing a grammatical distinction between alienable and inalienable possession. In previous work we documented a language change in North Saami in which the possessive suffix (“</w:t>
      </w:r>
      <w:proofErr w:type="spellStart"/>
      <w:r>
        <w:rPr>
          <w:lang w:val="en-US"/>
        </w:rPr>
        <w:t>SOG</w:t>
      </w:r>
      <w:proofErr w:type="spellEnd"/>
      <w:r>
        <w:rPr>
          <w:lang w:val="en-US"/>
        </w:rPr>
        <w:t>”) as in</w:t>
      </w:r>
      <w:r w:rsidRPr="007F7B44">
        <w:rPr>
          <w:lang w:val="en-US"/>
        </w:rPr>
        <w:t xml:space="preserve"> </w:t>
      </w:r>
      <w:proofErr w:type="spellStart"/>
      <w:r w:rsidRPr="007F7B44">
        <w:rPr>
          <w:i/>
          <w:lang w:val="en-US"/>
        </w:rPr>
        <w:t>girjji</w:t>
      </w:r>
      <w:proofErr w:type="spellEnd"/>
      <w:r>
        <w:rPr>
          <w:i/>
          <w:lang w:val="en-US"/>
        </w:rPr>
        <w:t>-</w:t>
      </w:r>
      <w:r w:rsidRPr="007F7B44">
        <w:rPr>
          <w:i/>
          <w:lang w:val="en-US"/>
        </w:rPr>
        <w:t>id</w:t>
      </w:r>
      <w:r>
        <w:rPr>
          <w:i/>
          <w:lang w:val="en-US"/>
        </w:rPr>
        <w:t>-</w:t>
      </w:r>
      <w:proofErr w:type="spellStart"/>
      <w:r w:rsidRPr="007F7B44">
        <w:rPr>
          <w:i/>
          <w:lang w:val="en-US"/>
        </w:rPr>
        <w:t>easkka</w:t>
      </w:r>
      <w:proofErr w:type="spellEnd"/>
      <w:r>
        <w:rPr>
          <w:lang w:val="en-US"/>
        </w:rPr>
        <w:t xml:space="preserve"> [book-</w:t>
      </w:r>
      <w:r w:rsidRPr="007F7B44">
        <w:rPr>
          <w:rFonts w:cs="Times New Roman (Body CS)"/>
          <w:smallCaps/>
          <w:lang w:val="en-US"/>
        </w:rPr>
        <w:t>acc.pl-3pl</w:t>
      </w:r>
      <w:r>
        <w:rPr>
          <w:lang w:val="en-US"/>
        </w:rPr>
        <w:t>] ‘their books’</w:t>
      </w:r>
      <w:r w:rsidRPr="007F7B44">
        <w:rPr>
          <w:lang w:val="en-US"/>
        </w:rPr>
        <w:t xml:space="preserve"> </w:t>
      </w:r>
      <w:r>
        <w:rPr>
          <w:lang w:val="en-US"/>
        </w:rPr>
        <w:t>is being replaced by an analytic construction with the reflexive</w:t>
      </w:r>
      <w:r w:rsidRPr="007F7B44">
        <w:rPr>
          <w:lang w:val="en-US"/>
        </w:rPr>
        <w:t xml:space="preserve"> </w:t>
      </w:r>
      <w:r>
        <w:rPr>
          <w:lang w:val="en-US"/>
        </w:rPr>
        <w:t xml:space="preserve">genitive </w:t>
      </w:r>
      <w:proofErr w:type="spellStart"/>
      <w:r w:rsidRPr="007F7B44">
        <w:rPr>
          <w:i/>
          <w:lang w:val="en-US"/>
        </w:rPr>
        <w:t>ieža</w:t>
      </w:r>
      <w:proofErr w:type="spellEnd"/>
      <w:r w:rsidRPr="007F7B44">
        <w:rPr>
          <w:lang w:val="en-US"/>
        </w:rPr>
        <w:t>-</w:t>
      </w:r>
      <w:r>
        <w:rPr>
          <w:lang w:val="en-US"/>
        </w:rPr>
        <w:t>form</w:t>
      </w:r>
      <w:r w:rsidRPr="007F7B44">
        <w:rPr>
          <w:lang w:val="en-US"/>
        </w:rPr>
        <w:t xml:space="preserve">, </w:t>
      </w:r>
      <w:r>
        <w:rPr>
          <w:lang w:val="en-US"/>
        </w:rPr>
        <w:t>as in</w:t>
      </w:r>
      <w:r w:rsidRPr="007F7B44">
        <w:rPr>
          <w:lang w:val="en-US"/>
        </w:rPr>
        <w:t xml:space="preserve"> </w:t>
      </w:r>
      <w:proofErr w:type="spellStart"/>
      <w:r w:rsidRPr="007F7B44">
        <w:rPr>
          <w:i/>
          <w:lang w:val="en-US"/>
        </w:rPr>
        <w:t>iežaska</w:t>
      </w:r>
      <w:proofErr w:type="spellEnd"/>
      <w:r w:rsidRPr="007F7B44">
        <w:rPr>
          <w:i/>
          <w:lang w:val="en-US"/>
        </w:rPr>
        <w:t xml:space="preserve"> </w:t>
      </w:r>
      <w:proofErr w:type="spellStart"/>
      <w:r w:rsidRPr="007F7B44">
        <w:rPr>
          <w:i/>
          <w:lang w:val="en-US"/>
        </w:rPr>
        <w:t>girjjiid</w:t>
      </w:r>
      <w:proofErr w:type="spellEnd"/>
      <w:r>
        <w:rPr>
          <w:lang w:val="en-US"/>
        </w:rPr>
        <w:t xml:space="preserve"> ‘their books’. According to </w:t>
      </w:r>
      <w:proofErr w:type="spellStart"/>
      <w:r>
        <w:rPr>
          <w:lang w:val="en-US"/>
        </w:rPr>
        <w:t>typologists</w:t>
      </w:r>
      <w:proofErr w:type="spellEnd"/>
      <w:r>
        <w:rPr>
          <w:lang w:val="en-US"/>
        </w:rPr>
        <w:t xml:space="preserve">, alienable/inalienable distinctions arise primarily in small languages where a language change takes place, and inalienability is marked by the synthetic construction. North Saami possessive constructions comport with these features, and </w:t>
      </w:r>
      <w:proofErr w:type="spellStart"/>
      <w:r>
        <w:rPr>
          <w:lang w:val="en-US"/>
        </w:rPr>
        <w:t>SOG</w:t>
      </w:r>
      <w:proofErr w:type="spellEnd"/>
      <w:r>
        <w:rPr>
          <w:lang w:val="en-US"/>
        </w:rPr>
        <w:t xml:space="preserve"> tends to mark inalienable possession, as opposed to the more neutral and widespread</w:t>
      </w:r>
      <w:r w:rsidRPr="007F7B44">
        <w:rPr>
          <w:i/>
          <w:lang w:val="en-US"/>
        </w:rPr>
        <w:t xml:space="preserve"> </w:t>
      </w:r>
      <w:proofErr w:type="spellStart"/>
      <w:r w:rsidRPr="007F7B44">
        <w:rPr>
          <w:i/>
          <w:lang w:val="en-US"/>
        </w:rPr>
        <w:t>ieža</w:t>
      </w:r>
      <w:proofErr w:type="spellEnd"/>
      <w:r w:rsidRPr="007F7B44">
        <w:rPr>
          <w:lang w:val="en-US"/>
        </w:rPr>
        <w:t>-</w:t>
      </w:r>
      <w:r>
        <w:rPr>
          <w:lang w:val="en-US"/>
        </w:rPr>
        <w:t xml:space="preserve">form. Statistical analysis shows that word frequency cannot account for the distribution of </w:t>
      </w:r>
      <w:proofErr w:type="spellStart"/>
      <w:r>
        <w:rPr>
          <w:lang w:val="en-US"/>
        </w:rPr>
        <w:t>SOG</w:t>
      </w:r>
      <w:proofErr w:type="spellEnd"/>
      <w:r>
        <w:rPr>
          <w:lang w:val="en-US"/>
        </w:rPr>
        <w:t xml:space="preserve"> vs. </w:t>
      </w:r>
      <w:proofErr w:type="spellStart"/>
      <w:r w:rsidRPr="007F7B44">
        <w:rPr>
          <w:i/>
          <w:lang w:val="en-US"/>
        </w:rPr>
        <w:t>ieža</w:t>
      </w:r>
      <w:proofErr w:type="spellEnd"/>
      <w:r w:rsidRPr="007F7B44">
        <w:rPr>
          <w:lang w:val="en-US"/>
        </w:rPr>
        <w:t>-</w:t>
      </w:r>
      <w:r>
        <w:rPr>
          <w:lang w:val="en-US"/>
        </w:rPr>
        <w:t xml:space="preserve">form, justifying focus on semantics. North Saami shows high frequency of </w:t>
      </w:r>
      <w:proofErr w:type="spellStart"/>
      <w:r>
        <w:rPr>
          <w:lang w:val="en-US"/>
        </w:rPr>
        <w:t>SOG</w:t>
      </w:r>
      <w:proofErr w:type="spellEnd"/>
      <w:r>
        <w:rPr>
          <w:lang w:val="en-US"/>
        </w:rPr>
        <w:t xml:space="preserve"> for kinship and body part nouns associated with inalienability cross-linguistically, but in addition extends this category to words for friends. A new finding is the strong presence of </w:t>
      </w:r>
      <w:proofErr w:type="spellStart"/>
      <w:r>
        <w:rPr>
          <w:lang w:val="en-US"/>
        </w:rPr>
        <w:t>SOG</w:t>
      </w:r>
      <w:proofErr w:type="spellEnd"/>
      <w:r>
        <w:rPr>
          <w:lang w:val="en-US"/>
        </w:rPr>
        <w:t xml:space="preserve"> with words for products and experiences, and additionally words connected with identity and way of life. </w:t>
      </w:r>
      <w:proofErr w:type="spellStart"/>
      <w:r>
        <w:rPr>
          <w:lang w:val="en-US"/>
        </w:rPr>
        <w:t>SOG</w:t>
      </w:r>
      <w:proofErr w:type="spellEnd"/>
      <w:r>
        <w:rPr>
          <w:lang w:val="en-US"/>
        </w:rPr>
        <w:t xml:space="preserve"> is </w:t>
      </w:r>
      <w:r w:rsidR="000D127F">
        <w:rPr>
          <w:lang w:val="en-US"/>
        </w:rPr>
        <w:t>productive lexically</w:t>
      </w:r>
      <w:r w:rsidR="0007026B">
        <w:rPr>
          <w:lang w:val="en-US"/>
        </w:rPr>
        <w:t xml:space="preserve"> and</w:t>
      </w:r>
      <w:r w:rsidR="000D127F">
        <w:rPr>
          <w:lang w:val="en-US"/>
        </w:rPr>
        <w:t xml:space="preserve"> morphol</w:t>
      </w:r>
      <w:r w:rsidR="0007026B">
        <w:rPr>
          <w:lang w:val="en-US"/>
        </w:rPr>
        <w:t>ogically, and used in multiple collocations.</w:t>
      </w:r>
    </w:p>
    <w:p w:rsidR="004279BD" w:rsidRPr="007F7B44" w:rsidRDefault="004279BD" w:rsidP="004279BD">
      <w:pPr>
        <w:rPr>
          <w:lang w:val="en-US"/>
        </w:rPr>
      </w:pPr>
    </w:p>
    <w:p w:rsidR="004279BD" w:rsidRPr="00170142" w:rsidRDefault="004279BD" w:rsidP="004279BD">
      <w:pPr>
        <w:rPr>
          <w:lang w:val="en-US"/>
        </w:rPr>
      </w:pPr>
    </w:p>
    <w:p w:rsidR="00511158" w:rsidRPr="00723769" w:rsidRDefault="00511158" w:rsidP="00A07F0A">
      <w:pPr>
        <w:pStyle w:val="Keywords"/>
        <w:tabs>
          <w:tab w:val="left" w:pos="426"/>
        </w:tabs>
        <w:rPr>
          <w:i/>
          <w:lang w:val="en-US"/>
        </w:rPr>
      </w:pPr>
      <w:r w:rsidRPr="00353907">
        <w:rPr>
          <w:lang w:val="en-GB"/>
        </w:rPr>
        <w:t>Keywords:</w:t>
      </w:r>
      <w:r w:rsidR="00807828" w:rsidRPr="00353907">
        <w:rPr>
          <w:lang w:val="en-GB"/>
        </w:rPr>
        <w:t xml:space="preserve"> </w:t>
      </w:r>
      <w:r w:rsidR="00330D8D">
        <w:rPr>
          <w:lang w:val="en-GB"/>
        </w:rPr>
        <w:t>North Saami</w:t>
      </w:r>
      <w:r w:rsidR="00807828" w:rsidRPr="00353907">
        <w:rPr>
          <w:lang w:val="en-GB"/>
        </w:rPr>
        <w:t>,</w:t>
      </w:r>
      <w:r w:rsidR="00353907">
        <w:rPr>
          <w:lang w:val="en-GB"/>
        </w:rPr>
        <w:t xml:space="preserve"> </w:t>
      </w:r>
      <w:r w:rsidR="00330D8D">
        <w:rPr>
          <w:lang w:val="en-GB"/>
        </w:rPr>
        <w:t>possessive con</w:t>
      </w:r>
      <w:r w:rsidR="00723769">
        <w:rPr>
          <w:lang w:val="en-GB"/>
        </w:rPr>
        <w:t xml:space="preserve">struction, language change, </w:t>
      </w:r>
      <w:proofErr w:type="spellStart"/>
      <w:r w:rsidR="00723769">
        <w:rPr>
          <w:lang w:val="en-GB"/>
        </w:rPr>
        <w:t>inalienabil</w:t>
      </w:r>
      <w:r w:rsidR="00723769" w:rsidRPr="00723769">
        <w:rPr>
          <w:lang w:val="en-US"/>
        </w:rPr>
        <w:t>ity</w:t>
      </w:r>
      <w:proofErr w:type="spellEnd"/>
    </w:p>
    <w:p w:rsidR="000D1C23" w:rsidRPr="00455896" w:rsidRDefault="00D1196C" w:rsidP="00A07F0A">
      <w:pPr>
        <w:pStyle w:val="lli"/>
        <w:tabs>
          <w:tab w:val="left" w:pos="426"/>
        </w:tabs>
        <w:rPr>
          <w:lang w:val="nb-NO"/>
        </w:rPr>
      </w:pPr>
      <w:r w:rsidRPr="00455896">
        <w:rPr>
          <w:lang w:val="nb-NO"/>
        </w:rPr>
        <w:t>Lene Antonsen</w:t>
      </w:r>
      <w:r w:rsidR="000D1C23" w:rsidRPr="00455896">
        <w:rPr>
          <w:lang w:val="nb-NO"/>
        </w:rPr>
        <w:t xml:space="preserve"> – </w:t>
      </w:r>
      <w:r w:rsidRPr="00455896">
        <w:rPr>
          <w:lang w:val="nb-NO"/>
        </w:rPr>
        <w:t>Laura Janda</w:t>
      </w:r>
    </w:p>
    <w:p w:rsidR="00511158" w:rsidRPr="00455896" w:rsidRDefault="00D1196C" w:rsidP="00A07F0A">
      <w:pPr>
        <w:pStyle w:val="sahus"/>
        <w:tabs>
          <w:tab w:val="left" w:pos="426"/>
        </w:tabs>
        <w:rPr>
          <w:lang w:val="nb-NO"/>
        </w:rPr>
      </w:pPr>
      <w:r w:rsidRPr="00455896">
        <w:rPr>
          <w:lang w:val="nb-NO"/>
        </w:rPr>
        <w:t xml:space="preserve">UiT – </w:t>
      </w:r>
      <w:proofErr w:type="spellStart"/>
      <w:r w:rsidRPr="00455896">
        <w:rPr>
          <w:lang w:val="nb-NO"/>
        </w:rPr>
        <w:t>Norgga</w:t>
      </w:r>
      <w:proofErr w:type="spellEnd"/>
      <w:r w:rsidRPr="00455896">
        <w:rPr>
          <w:lang w:val="nb-NO"/>
        </w:rPr>
        <w:t xml:space="preserve"> </w:t>
      </w:r>
      <w:proofErr w:type="spellStart"/>
      <w:r w:rsidRPr="00455896">
        <w:rPr>
          <w:lang w:val="nb-NO"/>
        </w:rPr>
        <w:t>árktalaš</w:t>
      </w:r>
      <w:proofErr w:type="spellEnd"/>
      <w:r w:rsidRPr="00455896">
        <w:rPr>
          <w:lang w:val="nb-NO"/>
        </w:rPr>
        <w:t xml:space="preserve"> </w:t>
      </w:r>
      <w:proofErr w:type="spellStart"/>
      <w:r w:rsidRPr="00455896">
        <w:rPr>
          <w:lang w:val="nb-NO"/>
        </w:rPr>
        <w:t>universitehta</w:t>
      </w:r>
      <w:proofErr w:type="spellEnd"/>
    </w:p>
    <w:p w:rsidR="000D1C23" w:rsidRPr="00455896" w:rsidRDefault="00D1196C" w:rsidP="00A07F0A">
      <w:pPr>
        <w:pStyle w:val="E-poasta"/>
        <w:tabs>
          <w:tab w:val="left" w:pos="426"/>
        </w:tabs>
        <w:rPr>
          <w:lang w:val="nb-NO"/>
        </w:rPr>
      </w:pPr>
      <w:r w:rsidRPr="00455896">
        <w:rPr>
          <w:lang w:val="nb-NO"/>
        </w:rPr>
        <w:lastRenderedPageBreak/>
        <w:t>lene</w:t>
      </w:r>
      <w:r w:rsidR="00CA1B59" w:rsidRPr="00455896">
        <w:rPr>
          <w:lang w:val="nb-NO"/>
        </w:rPr>
        <w:t>.</w:t>
      </w:r>
      <w:r w:rsidRPr="00455896">
        <w:rPr>
          <w:lang w:val="nb-NO"/>
        </w:rPr>
        <w:t>antonsen</w:t>
      </w:r>
      <w:r w:rsidR="000D1C23" w:rsidRPr="00455896">
        <w:rPr>
          <w:lang w:val="nb-NO"/>
        </w:rPr>
        <w:t>@</w:t>
      </w:r>
      <w:r w:rsidRPr="00455896">
        <w:rPr>
          <w:lang w:val="nb-NO"/>
        </w:rPr>
        <w:t>uit</w:t>
      </w:r>
      <w:r w:rsidR="000D1C23" w:rsidRPr="00455896">
        <w:rPr>
          <w:lang w:val="nb-NO"/>
        </w:rPr>
        <w:t xml:space="preserve">.no </w:t>
      </w:r>
      <w:r w:rsidR="00AF567B" w:rsidRPr="00455896">
        <w:rPr>
          <w:lang w:val="nb-NO"/>
        </w:rPr>
        <w:t xml:space="preserve">– </w:t>
      </w:r>
      <w:r w:rsidRPr="00455896">
        <w:rPr>
          <w:lang w:val="nb-NO"/>
        </w:rPr>
        <w:t>laura.janda</w:t>
      </w:r>
      <w:r w:rsidR="000D1C23" w:rsidRPr="00455896">
        <w:rPr>
          <w:lang w:val="nb-NO"/>
        </w:rPr>
        <w:t>@</w:t>
      </w:r>
      <w:r w:rsidRPr="00455896">
        <w:rPr>
          <w:lang w:val="nb-NO"/>
        </w:rPr>
        <w:t>uit.no</w:t>
      </w:r>
    </w:p>
    <w:sectPr w:rsidR="000D1C23" w:rsidRPr="00455896" w:rsidSect="00DA3022">
      <w:footerReference w:type="even" r:id="rId13"/>
      <w:footerReference w:type="default" r:id="rId14"/>
      <w:pgSz w:w="11900" w:h="16840"/>
      <w:pgMar w:top="1440" w:right="1800" w:bottom="1440" w:left="180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5684" w:rsidRDefault="00495684" w:rsidP="000D1C23">
      <w:r>
        <w:separator/>
      </w:r>
    </w:p>
  </w:endnote>
  <w:endnote w:type="continuationSeparator" w:id="0">
    <w:p w:rsidR="00495684" w:rsidRDefault="00495684" w:rsidP="000D1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New Roman (Body CS)">
    <w:panose1 w:val="020206030504050203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0BD" w:rsidRDefault="001F30BD" w:rsidP="00DA3022">
    <w:pPr>
      <w:pStyle w:val="Bunntekst"/>
      <w:framePr w:wrap="around"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end"/>
    </w:r>
  </w:p>
  <w:p w:rsidR="001F30BD" w:rsidRDefault="001F30BD" w:rsidP="00DA3022">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0BD" w:rsidRDefault="001F30BD" w:rsidP="00DA3022">
    <w:pPr>
      <w:pStyle w:val="Bunntekst"/>
      <w:framePr w:wrap="around"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11</w:t>
    </w:r>
    <w:r>
      <w:rPr>
        <w:rStyle w:val="Sidetall"/>
      </w:rPr>
      <w:fldChar w:fldCharType="end"/>
    </w:r>
  </w:p>
  <w:p w:rsidR="001F30BD" w:rsidRDefault="001F30BD" w:rsidP="00DA3022">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5684" w:rsidRDefault="00495684" w:rsidP="000D1C23">
      <w:r>
        <w:separator/>
      </w:r>
    </w:p>
  </w:footnote>
  <w:footnote w:type="continuationSeparator" w:id="0">
    <w:p w:rsidR="00495684" w:rsidRDefault="00495684" w:rsidP="000D1C23">
      <w:r>
        <w:continuationSeparator/>
      </w:r>
    </w:p>
  </w:footnote>
  <w:footnote w:id="1">
    <w:p w:rsidR="001F30BD" w:rsidRPr="002104D5" w:rsidRDefault="001F30BD" w:rsidP="00D81457">
      <w:pPr>
        <w:pStyle w:val="Fotnotetekst"/>
        <w:rPr>
          <w:sz w:val="20"/>
          <w:szCs w:val="20"/>
          <w:lang w:val="se-NO"/>
        </w:rPr>
      </w:pPr>
      <w:r w:rsidRPr="002104D5">
        <w:rPr>
          <w:rStyle w:val="Fotnotereferanse"/>
          <w:sz w:val="20"/>
          <w:szCs w:val="20"/>
        </w:rPr>
        <w:footnoteRef/>
      </w:r>
      <w:r w:rsidRPr="002104D5">
        <w:rPr>
          <w:sz w:val="20"/>
          <w:szCs w:val="20"/>
        </w:rPr>
        <w:t xml:space="preserve"> </w:t>
      </w:r>
      <w:proofErr w:type="spellStart"/>
      <w:r>
        <w:rPr>
          <w:sz w:val="20"/>
          <w:szCs w:val="20"/>
        </w:rPr>
        <w:t>G</w:t>
      </w:r>
      <w:r w:rsidRPr="002104D5">
        <w:rPr>
          <w:sz w:val="20"/>
          <w:szCs w:val="20"/>
        </w:rPr>
        <w:t>iellamateriála</w:t>
      </w:r>
      <w:proofErr w:type="spellEnd"/>
      <w:r w:rsidRPr="002104D5">
        <w:rPr>
          <w:sz w:val="20"/>
          <w:szCs w:val="20"/>
        </w:rPr>
        <w:t xml:space="preserve"> lea </w:t>
      </w:r>
      <w:proofErr w:type="spellStart"/>
      <w:r w:rsidRPr="002104D5">
        <w:rPr>
          <w:sz w:val="20"/>
          <w:szCs w:val="20"/>
        </w:rPr>
        <w:t>vižžojuvvon</w:t>
      </w:r>
      <w:proofErr w:type="spellEnd"/>
      <w:r w:rsidRPr="002104D5">
        <w:rPr>
          <w:sz w:val="20"/>
          <w:szCs w:val="20"/>
        </w:rPr>
        <w:t xml:space="preserve"> </w:t>
      </w:r>
      <w:proofErr w:type="spellStart"/>
      <w:r w:rsidRPr="002104D5">
        <w:rPr>
          <w:sz w:val="20"/>
          <w:szCs w:val="20"/>
        </w:rPr>
        <w:t>SIKORa</w:t>
      </w:r>
      <w:proofErr w:type="spellEnd"/>
      <w:r w:rsidRPr="002104D5">
        <w:rPr>
          <w:sz w:val="20"/>
          <w:szCs w:val="20"/>
        </w:rPr>
        <w:t xml:space="preserve"> </w:t>
      </w:r>
      <w:proofErr w:type="spellStart"/>
      <w:r w:rsidRPr="002104D5">
        <w:rPr>
          <w:sz w:val="20"/>
          <w:szCs w:val="20"/>
        </w:rPr>
        <w:t>aviisateavsttain</w:t>
      </w:r>
      <w:proofErr w:type="spellEnd"/>
      <w:r>
        <w:rPr>
          <w:sz w:val="20"/>
          <w:szCs w:val="20"/>
        </w:rPr>
        <w:t xml:space="preserve">, go </w:t>
      </w:r>
      <w:proofErr w:type="spellStart"/>
      <w:r>
        <w:rPr>
          <w:sz w:val="20"/>
          <w:szCs w:val="20"/>
        </w:rPr>
        <w:t>eai</w:t>
      </w:r>
      <w:proofErr w:type="spellEnd"/>
      <w:r>
        <w:rPr>
          <w:sz w:val="20"/>
          <w:szCs w:val="20"/>
        </w:rPr>
        <w:t xml:space="preserve"> </w:t>
      </w:r>
      <w:proofErr w:type="spellStart"/>
      <w:r>
        <w:rPr>
          <w:sz w:val="20"/>
          <w:szCs w:val="20"/>
        </w:rPr>
        <w:t>leat</w:t>
      </w:r>
      <w:proofErr w:type="spellEnd"/>
      <w:r>
        <w:rPr>
          <w:sz w:val="20"/>
          <w:szCs w:val="20"/>
        </w:rPr>
        <w:t xml:space="preserve"> e</w:t>
      </w:r>
      <w:r>
        <w:rPr>
          <w:sz w:val="20"/>
          <w:szCs w:val="20"/>
          <w:lang w:val="se-NO"/>
        </w:rPr>
        <w:t xml:space="preserve">ará dieđut. </w:t>
      </w:r>
    </w:p>
  </w:footnote>
  <w:footnote w:id="2">
    <w:p w:rsidR="001F30BD" w:rsidRPr="003E5CAF" w:rsidRDefault="001F30BD" w:rsidP="00014E32">
      <w:pPr>
        <w:pStyle w:val="Fotnotetekst"/>
        <w:spacing w:line="240" w:lineRule="auto"/>
        <w:rPr>
          <w:sz w:val="20"/>
          <w:szCs w:val="20"/>
          <w:lang w:val="nb-NO"/>
        </w:rPr>
      </w:pPr>
      <w:r w:rsidRPr="00014E32">
        <w:rPr>
          <w:rStyle w:val="Fotnotereferanse"/>
        </w:rPr>
        <w:footnoteRef/>
      </w:r>
      <w:r w:rsidRPr="00014E32">
        <w:t xml:space="preserve"> </w:t>
      </w:r>
      <w:proofErr w:type="spellStart"/>
      <w:r w:rsidRPr="003E5CAF">
        <w:rPr>
          <w:sz w:val="20"/>
          <w:szCs w:val="20"/>
          <w:lang w:val="nb-NO"/>
        </w:rPr>
        <w:t>M</w:t>
      </w:r>
      <w:r>
        <w:rPr>
          <w:sz w:val="20"/>
          <w:szCs w:val="20"/>
          <w:lang w:val="nb-NO"/>
        </w:rPr>
        <w:t>uhtin</w:t>
      </w:r>
      <w:proofErr w:type="spellEnd"/>
      <w:r w:rsidRPr="003E5CAF">
        <w:rPr>
          <w:sz w:val="20"/>
          <w:szCs w:val="20"/>
          <w:lang w:val="nb-NO"/>
        </w:rPr>
        <w:t xml:space="preserve"> </w:t>
      </w:r>
      <w:proofErr w:type="spellStart"/>
      <w:r w:rsidRPr="003E5CAF">
        <w:rPr>
          <w:sz w:val="20"/>
          <w:szCs w:val="20"/>
          <w:lang w:val="nb-NO"/>
        </w:rPr>
        <w:t>giela</w:t>
      </w:r>
      <w:r>
        <w:rPr>
          <w:sz w:val="20"/>
          <w:szCs w:val="20"/>
          <w:lang w:val="nb-NO"/>
        </w:rPr>
        <w:t>in</w:t>
      </w:r>
      <w:proofErr w:type="spellEnd"/>
      <w:r w:rsidRPr="003E5CAF">
        <w:rPr>
          <w:sz w:val="20"/>
          <w:szCs w:val="20"/>
          <w:lang w:val="nb-NO"/>
        </w:rPr>
        <w:t xml:space="preserve"> </w:t>
      </w:r>
      <w:proofErr w:type="spellStart"/>
      <w:r w:rsidRPr="003E5CAF">
        <w:rPr>
          <w:sz w:val="20"/>
          <w:szCs w:val="20"/>
          <w:lang w:val="nb-NO"/>
        </w:rPr>
        <w:t>vok</w:t>
      </w:r>
      <w:r>
        <w:rPr>
          <w:sz w:val="20"/>
          <w:szCs w:val="20"/>
          <w:lang w:val="nb-NO"/>
        </w:rPr>
        <w:t>a</w:t>
      </w:r>
      <w:r w:rsidRPr="003E5CAF">
        <w:rPr>
          <w:sz w:val="20"/>
          <w:szCs w:val="20"/>
          <w:lang w:val="nb-NO"/>
        </w:rPr>
        <w:t>tiiva</w:t>
      </w:r>
      <w:proofErr w:type="spellEnd"/>
      <w:r w:rsidRPr="003E5CAF">
        <w:rPr>
          <w:sz w:val="20"/>
          <w:szCs w:val="20"/>
          <w:lang w:val="nb-NO"/>
        </w:rPr>
        <w:t xml:space="preserve"> lea </w:t>
      </w:r>
      <w:proofErr w:type="spellStart"/>
      <w:r>
        <w:rPr>
          <w:sz w:val="20"/>
          <w:szCs w:val="20"/>
          <w:lang w:val="nb-NO"/>
        </w:rPr>
        <w:t>sierra</w:t>
      </w:r>
      <w:proofErr w:type="spellEnd"/>
      <w:r>
        <w:rPr>
          <w:sz w:val="20"/>
          <w:szCs w:val="20"/>
          <w:lang w:val="nb-NO"/>
        </w:rPr>
        <w:t xml:space="preserve"> </w:t>
      </w:r>
      <w:proofErr w:type="spellStart"/>
      <w:r w:rsidRPr="003E5CAF">
        <w:rPr>
          <w:sz w:val="20"/>
          <w:szCs w:val="20"/>
          <w:lang w:val="nb-NO"/>
        </w:rPr>
        <w:t>kásus</w:t>
      </w:r>
      <w:proofErr w:type="spellEnd"/>
      <w:r w:rsidRPr="003E5CAF">
        <w:rPr>
          <w:sz w:val="20"/>
          <w:szCs w:val="20"/>
          <w:lang w:val="nb-NO"/>
        </w:rPr>
        <w:t xml:space="preserve">, </w:t>
      </w:r>
      <w:proofErr w:type="spellStart"/>
      <w:r w:rsidRPr="003E5CAF">
        <w:rPr>
          <w:sz w:val="20"/>
          <w:szCs w:val="20"/>
          <w:lang w:val="nb-NO"/>
        </w:rPr>
        <w:t>muhto</w:t>
      </w:r>
      <w:proofErr w:type="spellEnd"/>
      <w:r w:rsidRPr="003E5CAF">
        <w:rPr>
          <w:sz w:val="20"/>
          <w:szCs w:val="20"/>
          <w:lang w:val="nb-NO"/>
        </w:rPr>
        <w:t xml:space="preserve"> </w:t>
      </w:r>
      <w:proofErr w:type="spellStart"/>
      <w:r>
        <w:rPr>
          <w:sz w:val="20"/>
          <w:szCs w:val="20"/>
          <w:lang w:val="nb-NO"/>
        </w:rPr>
        <w:t>dás</w:t>
      </w:r>
      <w:proofErr w:type="spellEnd"/>
      <w:r>
        <w:rPr>
          <w:sz w:val="20"/>
          <w:szCs w:val="20"/>
          <w:lang w:val="nb-NO"/>
        </w:rPr>
        <w:t xml:space="preserve"> </w:t>
      </w:r>
      <w:proofErr w:type="spellStart"/>
      <w:r>
        <w:rPr>
          <w:sz w:val="20"/>
          <w:szCs w:val="20"/>
          <w:lang w:val="nb-NO"/>
        </w:rPr>
        <w:t>gohčodetne</w:t>
      </w:r>
      <w:proofErr w:type="spellEnd"/>
      <w:r>
        <w:rPr>
          <w:sz w:val="20"/>
          <w:szCs w:val="20"/>
          <w:lang w:val="nb-NO"/>
        </w:rPr>
        <w:t xml:space="preserve"> </w:t>
      </w:r>
      <w:proofErr w:type="spellStart"/>
      <w:r>
        <w:rPr>
          <w:sz w:val="20"/>
          <w:szCs w:val="20"/>
          <w:lang w:val="nb-NO"/>
        </w:rPr>
        <w:t>cealkkalahtu</w:t>
      </w:r>
      <w:proofErr w:type="spellEnd"/>
      <w:r>
        <w:rPr>
          <w:sz w:val="20"/>
          <w:szCs w:val="20"/>
          <w:lang w:val="nb-NO"/>
        </w:rPr>
        <w:t xml:space="preserve"> </w:t>
      </w:r>
      <w:proofErr w:type="spellStart"/>
      <w:r>
        <w:rPr>
          <w:sz w:val="20"/>
          <w:szCs w:val="20"/>
          <w:lang w:val="nb-NO"/>
        </w:rPr>
        <w:t>vokatiivan</w:t>
      </w:r>
      <w:proofErr w:type="spellEnd"/>
      <w:r>
        <w:rPr>
          <w:sz w:val="20"/>
          <w:szCs w:val="20"/>
          <w:lang w:val="nb-NO"/>
        </w:rPr>
        <w:t xml:space="preserve">, </w:t>
      </w:r>
      <w:proofErr w:type="spellStart"/>
      <w:r>
        <w:rPr>
          <w:sz w:val="20"/>
          <w:szCs w:val="20"/>
          <w:lang w:val="nb-NO"/>
        </w:rPr>
        <w:t>nugo</w:t>
      </w:r>
      <w:proofErr w:type="spellEnd"/>
      <w:r>
        <w:rPr>
          <w:sz w:val="20"/>
          <w:szCs w:val="20"/>
          <w:lang w:val="nb-NO"/>
        </w:rPr>
        <w:t xml:space="preserve"> </w:t>
      </w:r>
      <w:r w:rsidRPr="003E5CAF">
        <w:rPr>
          <w:sz w:val="20"/>
          <w:szCs w:val="20"/>
          <w:lang w:val="nb-NO"/>
        </w:rPr>
        <w:t xml:space="preserve">Julien </w:t>
      </w:r>
      <w:r>
        <w:rPr>
          <w:sz w:val="20"/>
          <w:szCs w:val="20"/>
          <w:lang w:val="nb-NO"/>
        </w:rPr>
        <w:t>(</w:t>
      </w:r>
      <w:r w:rsidRPr="003E5CAF">
        <w:rPr>
          <w:sz w:val="20"/>
          <w:szCs w:val="20"/>
          <w:lang w:val="nb-NO"/>
        </w:rPr>
        <w:t>2014</w:t>
      </w:r>
      <w:r>
        <w:rPr>
          <w:sz w:val="20"/>
          <w:szCs w:val="20"/>
          <w:lang w:val="nb-NO"/>
        </w:rPr>
        <w:t xml:space="preserve">) </w:t>
      </w:r>
      <w:proofErr w:type="spellStart"/>
      <w:r>
        <w:rPr>
          <w:sz w:val="20"/>
          <w:szCs w:val="20"/>
          <w:lang w:val="nb-NO"/>
        </w:rPr>
        <w:t>dahk</w:t>
      </w:r>
      <w:proofErr w:type="spellEnd"/>
      <w:r>
        <w:rPr>
          <w:sz w:val="20"/>
          <w:szCs w:val="20"/>
          <w:lang w:val="se-NO"/>
        </w:rPr>
        <w:t>á</w:t>
      </w:r>
      <w:r>
        <w:rPr>
          <w:sz w:val="20"/>
          <w:szCs w:val="20"/>
          <w:lang w:val="nb-NO"/>
        </w:rPr>
        <w:t>.</w:t>
      </w:r>
    </w:p>
  </w:footnote>
  <w:footnote w:id="3">
    <w:p w:rsidR="001F30BD" w:rsidRPr="00CA67C0" w:rsidRDefault="001F30BD" w:rsidP="002C7F7E">
      <w:pPr>
        <w:pStyle w:val="Fotnotetekst"/>
        <w:rPr>
          <w:lang w:val="se-NO"/>
        </w:rPr>
      </w:pPr>
      <w:r>
        <w:rPr>
          <w:rStyle w:val="Fotnotereferanse"/>
        </w:rPr>
        <w:footnoteRef/>
      </w:r>
      <w:r w:rsidRPr="00CA67C0">
        <w:rPr>
          <w:lang w:val="se-NO"/>
        </w:rPr>
        <w:t xml:space="preserve"> &lt;http://gtweb.uit.no/korp&gt; (</w:t>
      </w:r>
      <w:r>
        <w:rPr>
          <w:lang w:val="se-NO"/>
        </w:rPr>
        <w:t>31.12.2019)</w:t>
      </w:r>
    </w:p>
  </w:footnote>
  <w:footnote w:id="4">
    <w:p w:rsidR="001F30BD" w:rsidRPr="007A7B99" w:rsidRDefault="001F30BD">
      <w:pPr>
        <w:pStyle w:val="Fotnotetekst"/>
        <w:rPr>
          <w:lang w:val="se-NO"/>
        </w:rPr>
      </w:pPr>
      <w:r>
        <w:rPr>
          <w:rStyle w:val="Fotnotereferanse"/>
        </w:rPr>
        <w:footnoteRef/>
      </w:r>
      <w:r w:rsidRPr="00E71B8D">
        <w:rPr>
          <w:lang w:val="se-NO"/>
        </w:rPr>
        <w:t xml:space="preserve"> </w:t>
      </w:r>
      <w:r w:rsidRPr="007A7B99">
        <w:rPr>
          <w:sz w:val="20"/>
          <w:szCs w:val="20"/>
          <w:lang w:val="se-NO"/>
        </w:rPr>
        <w:t>Dáhtaid ja statistikalaš analysa lea vejolaš viežžat</w:t>
      </w:r>
      <w:r>
        <w:rPr>
          <w:sz w:val="20"/>
          <w:szCs w:val="20"/>
          <w:lang w:val="se-NO"/>
        </w:rPr>
        <w:t>:</w:t>
      </w:r>
      <w:r w:rsidRPr="007A7B99">
        <w:rPr>
          <w:sz w:val="20"/>
          <w:szCs w:val="20"/>
          <w:lang w:val="se-NO"/>
        </w:rPr>
        <w:t xml:space="preserve"> </w:t>
      </w:r>
      <w:r>
        <w:rPr>
          <w:sz w:val="20"/>
          <w:szCs w:val="20"/>
          <w:lang w:val="se-NO"/>
        </w:rPr>
        <w:t>TROLLing</w:t>
      </w:r>
      <w:r w:rsidRPr="007A7B99">
        <w:rPr>
          <w:sz w:val="20"/>
          <w:szCs w:val="20"/>
          <w:lang w:val="se-NO"/>
        </w:rPr>
        <w:t xml:space="preserve"> </w:t>
      </w:r>
      <w:r>
        <w:rPr>
          <w:sz w:val="20"/>
          <w:szCs w:val="20"/>
          <w:lang w:val="se-NO"/>
        </w:rPr>
        <w:t>&lt;</w:t>
      </w:r>
      <w:r w:rsidRPr="00E71B8D">
        <w:rPr>
          <w:sz w:val="20"/>
          <w:szCs w:val="20"/>
          <w:lang w:val="se-NO"/>
        </w:rPr>
        <w:t>https://doi.org/10.18710/QGXLQR&gt;</w:t>
      </w:r>
      <w:r w:rsidRPr="007A7B99">
        <w:rPr>
          <w:sz w:val="20"/>
          <w:szCs w:val="20"/>
          <w:lang w:val="se-NO"/>
        </w:rPr>
        <w:t>.</w:t>
      </w:r>
    </w:p>
  </w:footnote>
  <w:footnote w:id="5">
    <w:p w:rsidR="001F30BD" w:rsidRPr="006408EF" w:rsidRDefault="001F30BD" w:rsidP="006408EF">
      <w:pPr>
        <w:pStyle w:val="Normla-vuosttalinnjsiskelii"/>
        <w:ind w:firstLine="0"/>
        <w:rPr>
          <w:sz w:val="20"/>
          <w:szCs w:val="20"/>
          <w:lang w:val="nb-NO"/>
        </w:rPr>
      </w:pPr>
      <w:r w:rsidRPr="00C612C5">
        <w:rPr>
          <w:rStyle w:val="Fotnotereferanse"/>
          <w:sz w:val="20"/>
          <w:szCs w:val="20"/>
        </w:rPr>
        <w:t>z</w:t>
      </w:r>
      <w:r w:rsidRPr="00C612C5">
        <w:rPr>
          <w:sz w:val="20"/>
          <w:szCs w:val="20"/>
        </w:rPr>
        <w:t xml:space="preserve"> </w:t>
      </w:r>
      <w:r w:rsidR="006408EF" w:rsidRPr="006408EF">
        <w:rPr>
          <w:sz w:val="20"/>
          <w:szCs w:val="20"/>
          <w:lang w:val="se-NO"/>
        </w:rPr>
        <w:t>Diekkár ráhkadusat letne muđui oaidnán oktavuođa</w:t>
      </w:r>
      <w:r w:rsidR="001954F8">
        <w:rPr>
          <w:sz w:val="20"/>
          <w:szCs w:val="20"/>
          <w:lang w:val="se-NO"/>
        </w:rPr>
        <w:t>s</w:t>
      </w:r>
      <w:r w:rsidR="006408EF" w:rsidRPr="006408EF">
        <w:rPr>
          <w:sz w:val="20"/>
          <w:szCs w:val="20"/>
          <w:lang w:val="se-NO"/>
        </w:rPr>
        <w:t xml:space="preserve"> ma</w:t>
      </w:r>
      <w:r w:rsidR="001954F8">
        <w:rPr>
          <w:sz w:val="20"/>
          <w:szCs w:val="20"/>
          <w:lang w:val="se-NO"/>
        </w:rPr>
        <w:t>s</w:t>
      </w:r>
      <w:r w:rsidR="006408EF">
        <w:rPr>
          <w:sz w:val="20"/>
          <w:szCs w:val="20"/>
          <w:lang w:val="se-NO"/>
        </w:rPr>
        <w:t xml:space="preserve"> oamasteaddji</w:t>
      </w:r>
      <w:r w:rsidR="006408EF" w:rsidRPr="006408EF">
        <w:rPr>
          <w:sz w:val="20"/>
          <w:szCs w:val="20"/>
          <w:lang w:val="se-NO"/>
        </w:rPr>
        <w:t xml:space="preserve"> muđui boahtá</w:t>
      </w:r>
      <w:r w:rsidR="006408EF">
        <w:rPr>
          <w:sz w:val="20"/>
          <w:szCs w:val="20"/>
          <w:lang w:val="se-NO"/>
        </w:rPr>
        <w:t xml:space="preserve"> čielgasit</w:t>
      </w:r>
      <w:r w:rsidR="006408EF" w:rsidRPr="006408EF">
        <w:rPr>
          <w:sz w:val="20"/>
          <w:szCs w:val="20"/>
          <w:lang w:val="se-NO"/>
        </w:rPr>
        <w:t xml:space="preserve"> ovdan</w:t>
      </w:r>
      <w:r w:rsidRPr="006408EF">
        <w:rPr>
          <w:sz w:val="20"/>
          <w:szCs w:val="20"/>
        </w:rPr>
        <w:t xml:space="preserve">, nugo </w:t>
      </w:r>
      <w:proofErr w:type="spellStart"/>
      <w:r w:rsidRPr="006408EF">
        <w:rPr>
          <w:sz w:val="20"/>
          <w:szCs w:val="20"/>
        </w:rPr>
        <w:t>cealkagis</w:t>
      </w:r>
      <w:proofErr w:type="spellEnd"/>
      <w:r w:rsidRPr="006408EF">
        <w:rPr>
          <w:sz w:val="20"/>
          <w:szCs w:val="20"/>
        </w:rPr>
        <w:t xml:space="preserve"> </w:t>
      </w:r>
      <w:proofErr w:type="spellStart"/>
      <w:r w:rsidRPr="006408EF">
        <w:rPr>
          <w:i/>
          <w:sz w:val="20"/>
          <w:szCs w:val="20"/>
        </w:rPr>
        <w:t>Go</w:t>
      </w:r>
      <w:proofErr w:type="spellEnd"/>
      <w:r w:rsidRPr="006408EF">
        <w:rPr>
          <w:i/>
          <w:sz w:val="20"/>
          <w:szCs w:val="20"/>
        </w:rPr>
        <w:t xml:space="preserve"> Jens Andreas </w:t>
      </w:r>
      <w:proofErr w:type="spellStart"/>
      <w:r w:rsidRPr="006408EF">
        <w:rPr>
          <w:i/>
          <w:sz w:val="20"/>
          <w:szCs w:val="20"/>
        </w:rPr>
        <w:t>Friis</w:t>
      </w:r>
      <w:proofErr w:type="spellEnd"/>
      <w:r w:rsidRPr="006408EF">
        <w:rPr>
          <w:i/>
          <w:sz w:val="20"/>
          <w:szCs w:val="20"/>
        </w:rPr>
        <w:t xml:space="preserve"> </w:t>
      </w:r>
      <w:proofErr w:type="spellStart"/>
      <w:r w:rsidRPr="006408EF">
        <w:rPr>
          <w:i/>
          <w:sz w:val="20"/>
          <w:szCs w:val="20"/>
        </w:rPr>
        <w:t>almmuhii</w:t>
      </w:r>
      <w:proofErr w:type="spellEnd"/>
      <w:r w:rsidRPr="006408EF">
        <w:rPr>
          <w:i/>
          <w:sz w:val="20"/>
          <w:szCs w:val="20"/>
        </w:rPr>
        <w:t xml:space="preserve"> </w:t>
      </w:r>
      <w:proofErr w:type="spellStart"/>
      <w:r w:rsidRPr="006408EF">
        <w:rPr>
          <w:i/>
          <w:sz w:val="20"/>
          <w:szCs w:val="20"/>
        </w:rPr>
        <w:t>su</w:t>
      </w:r>
      <w:proofErr w:type="spellEnd"/>
      <w:r w:rsidRPr="006408EF">
        <w:rPr>
          <w:i/>
          <w:sz w:val="20"/>
          <w:szCs w:val="20"/>
        </w:rPr>
        <w:t xml:space="preserve"> </w:t>
      </w:r>
      <w:proofErr w:type="spellStart"/>
      <w:r w:rsidRPr="006408EF">
        <w:rPr>
          <w:i/>
          <w:sz w:val="20"/>
          <w:szCs w:val="20"/>
        </w:rPr>
        <w:t>giellaoahpa</w:t>
      </w:r>
      <w:proofErr w:type="spellEnd"/>
      <w:r w:rsidRPr="006408EF">
        <w:rPr>
          <w:i/>
          <w:sz w:val="20"/>
          <w:szCs w:val="20"/>
        </w:rPr>
        <w:t xml:space="preserve"> </w:t>
      </w:r>
      <w:proofErr w:type="spellStart"/>
      <w:r w:rsidRPr="006408EF">
        <w:rPr>
          <w:i/>
          <w:sz w:val="20"/>
          <w:szCs w:val="20"/>
        </w:rPr>
        <w:t>Lappisk</w:t>
      </w:r>
      <w:proofErr w:type="spellEnd"/>
      <w:r w:rsidRPr="006408EF">
        <w:rPr>
          <w:i/>
          <w:sz w:val="20"/>
          <w:szCs w:val="20"/>
        </w:rPr>
        <w:t xml:space="preserve"> Grammatik (</w:t>
      </w:r>
      <w:proofErr w:type="spellStart"/>
      <w:r w:rsidRPr="006408EF">
        <w:rPr>
          <w:i/>
          <w:sz w:val="20"/>
          <w:szCs w:val="20"/>
        </w:rPr>
        <w:t>Friis</w:t>
      </w:r>
      <w:proofErr w:type="spellEnd"/>
      <w:r w:rsidRPr="006408EF">
        <w:rPr>
          <w:i/>
          <w:sz w:val="20"/>
          <w:szCs w:val="20"/>
        </w:rPr>
        <w:t xml:space="preserve"> 1856) ja </w:t>
      </w:r>
      <w:proofErr w:type="spellStart"/>
      <w:r w:rsidRPr="006408EF">
        <w:rPr>
          <w:i/>
          <w:sz w:val="20"/>
          <w:szCs w:val="20"/>
        </w:rPr>
        <w:t>su</w:t>
      </w:r>
      <w:proofErr w:type="spellEnd"/>
      <w:r w:rsidRPr="006408EF">
        <w:rPr>
          <w:i/>
          <w:sz w:val="20"/>
          <w:szCs w:val="20"/>
        </w:rPr>
        <w:t xml:space="preserve"> </w:t>
      </w:r>
      <w:proofErr w:type="spellStart"/>
      <w:r w:rsidRPr="006408EF">
        <w:rPr>
          <w:i/>
          <w:sz w:val="20"/>
          <w:szCs w:val="20"/>
        </w:rPr>
        <w:t>sátnegirjji</w:t>
      </w:r>
      <w:proofErr w:type="spellEnd"/>
      <w:r w:rsidRPr="006408EF">
        <w:rPr>
          <w:i/>
          <w:sz w:val="20"/>
          <w:szCs w:val="20"/>
        </w:rPr>
        <w:t xml:space="preserve"> </w:t>
      </w:r>
      <w:proofErr w:type="spellStart"/>
      <w:r w:rsidRPr="006408EF">
        <w:rPr>
          <w:i/>
          <w:sz w:val="20"/>
          <w:szCs w:val="20"/>
        </w:rPr>
        <w:t>Ordbog</w:t>
      </w:r>
      <w:proofErr w:type="spellEnd"/>
      <w:r w:rsidRPr="006408EF">
        <w:rPr>
          <w:i/>
          <w:sz w:val="20"/>
          <w:szCs w:val="20"/>
        </w:rPr>
        <w:t xml:space="preserve"> over </w:t>
      </w:r>
      <w:proofErr w:type="spellStart"/>
      <w:r w:rsidRPr="006408EF">
        <w:rPr>
          <w:i/>
          <w:sz w:val="20"/>
          <w:szCs w:val="20"/>
        </w:rPr>
        <w:t>Det</w:t>
      </w:r>
      <w:proofErr w:type="spellEnd"/>
      <w:r w:rsidRPr="006408EF">
        <w:rPr>
          <w:i/>
          <w:sz w:val="20"/>
          <w:szCs w:val="20"/>
        </w:rPr>
        <w:t xml:space="preserve"> </w:t>
      </w:r>
      <w:proofErr w:type="spellStart"/>
      <w:r w:rsidRPr="006408EF">
        <w:rPr>
          <w:i/>
          <w:sz w:val="20"/>
          <w:szCs w:val="20"/>
        </w:rPr>
        <w:t>lappske</w:t>
      </w:r>
      <w:proofErr w:type="spellEnd"/>
      <w:r w:rsidRPr="006408EF">
        <w:rPr>
          <w:i/>
          <w:sz w:val="20"/>
          <w:szCs w:val="20"/>
        </w:rPr>
        <w:t xml:space="preserve"> Sprog (</w:t>
      </w:r>
      <w:proofErr w:type="spellStart"/>
      <w:r w:rsidRPr="006408EF">
        <w:rPr>
          <w:i/>
          <w:sz w:val="20"/>
          <w:szCs w:val="20"/>
        </w:rPr>
        <w:t>Friis</w:t>
      </w:r>
      <w:proofErr w:type="spellEnd"/>
      <w:r w:rsidRPr="006408EF">
        <w:rPr>
          <w:i/>
          <w:sz w:val="20"/>
          <w:szCs w:val="20"/>
        </w:rPr>
        <w:t xml:space="preserve"> 187), de son [...]</w:t>
      </w:r>
      <w:r w:rsidRPr="006408EF">
        <w:rPr>
          <w:sz w:val="20"/>
          <w:szCs w:val="20"/>
        </w:rPr>
        <w:t xml:space="preserve"> (Svonni 2019:16).</w:t>
      </w:r>
    </w:p>
  </w:footnote>
  <w:footnote w:id="6">
    <w:p w:rsidR="001F30BD" w:rsidRPr="002B1B79" w:rsidRDefault="001F30BD" w:rsidP="002B1B79">
      <w:pPr>
        <w:pStyle w:val="Fotnotetekst"/>
        <w:spacing w:line="240" w:lineRule="auto"/>
        <w:rPr>
          <w:sz w:val="20"/>
          <w:szCs w:val="20"/>
          <w:lang w:val="se-NO"/>
        </w:rPr>
      </w:pPr>
      <w:r w:rsidRPr="002B1B79">
        <w:rPr>
          <w:rStyle w:val="Fotnotereferanse"/>
          <w:sz w:val="20"/>
          <w:szCs w:val="20"/>
        </w:rPr>
        <w:footnoteRef/>
      </w:r>
      <w:r w:rsidRPr="002B1B79">
        <w:rPr>
          <w:sz w:val="20"/>
          <w:szCs w:val="20"/>
          <w:lang w:val="se-NO"/>
        </w:rPr>
        <w:t xml:space="preserve"> </w:t>
      </w:r>
      <w:r w:rsidRPr="002B1B79">
        <w:rPr>
          <w:sz w:val="20"/>
          <w:szCs w:val="20"/>
          <w:lang w:val="se-NO"/>
        </w:rPr>
        <w:t>Aviissateavsttain leat dákkár dáhpáhusat juogo rohkosteavsttain dahje sárgojuvvon ráidduin.</w:t>
      </w:r>
    </w:p>
  </w:footnote>
  <w:footnote w:id="7">
    <w:p w:rsidR="001F30BD" w:rsidRPr="00D42B0E" w:rsidRDefault="001F30BD" w:rsidP="002B1B79">
      <w:pPr>
        <w:pStyle w:val="Fotnotetekst"/>
        <w:spacing w:line="240" w:lineRule="auto"/>
        <w:rPr>
          <w:sz w:val="20"/>
          <w:szCs w:val="20"/>
          <w:lang w:val="se-NO"/>
        </w:rPr>
      </w:pPr>
      <w:r w:rsidRPr="002B1B79">
        <w:rPr>
          <w:rStyle w:val="Fotnotereferanse"/>
          <w:sz w:val="20"/>
          <w:szCs w:val="20"/>
        </w:rPr>
        <w:footnoteRef/>
      </w:r>
      <w:r w:rsidRPr="00D42B0E">
        <w:rPr>
          <w:sz w:val="20"/>
          <w:szCs w:val="20"/>
          <w:lang w:val="se-NO"/>
        </w:rPr>
        <w:t xml:space="preserve"> </w:t>
      </w:r>
      <w:r w:rsidRPr="002B1B79">
        <w:rPr>
          <w:sz w:val="20"/>
          <w:szCs w:val="20"/>
          <w:lang w:val="se-NO"/>
        </w:rPr>
        <w:t>Cealka</w:t>
      </w:r>
      <w:r>
        <w:rPr>
          <w:sz w:val="20"/>
          <w:szCs w:val="20"/>
          <w:lang w:val="se-NO"/>
        </w:rPr>
        <w:t xml:space="preserve">gis lea geavahuvvon hápmi </w:t>
      </w:r>
      <w:r>
        <w:rPr>
          <w:i/>
          <w:sz w:val="20"/>
          <w:szCs w:val="20"/>
          <w:lang w:val="se-NO"/>
        </w:rPr>
        <w:t xml:space="preserve">bardnastis </w:t>
      </w:r>
      <w:r>
        <w:rPr>
          <w:sz w:val="20"/>
          <w:szCs w:val="20"/>
          <w:lang w:val="se-NO"/>
        </w:rPr>
        <w:t>mas lea lokatiiva kásusgeažus -</w:t>
      </w:r>
      <w:r w:rsidRPr="00D42B0E">
        <w:rPr>
          <w:i/>
          <w:sz w:val="20"/>
          <w:szCs w:val="20"/>
          <w:lang w:val="se-NO"/>
        </w:rPr>
        <w:t>st</w:t>
      </w:r>
      <w:r>
        <w:rPr>
          <w:sz w:val="20"/>
          <w:szCs w:val="20"/>
          <w:lang w:val="se-NO"/>
        </w:rPr>
        <w:t>- dan sajis go illatiivageažus -</w:t>
      </w:r>
      <w:r w:rsidRPr="00D42B0E">
        <w:rPr>
          <w:i/>
          <w:sz w:val="20"/>
          <w:szCs w:val="20"/>
          <w:lang w:val="se-NO"/>
        </w:rPr>
        <w:t>s</w:t>
      </w:r>
      <w:r>
        <w:rPr>
          <w:sz w:val="20"/>
          <w:szCs w:val="20"/>
          <w:lang w:val="se-NO"/>
        </w:rPr>
        <w:t xml:space="preserve">-. Riektačállojuvvon lokatiivahápmi livččii </w:t>
      </w:r>
      <w:r w:rsidRPr="00D42B0E">
        <w:rPr>
          <w:i/>
          <w:sz w:val="20"/>
          <w:szCs w:val="20"/>
          <w:lang w:val="se-NO"/>
        </w:rPr>
        <w:t>bártnistis</w:t>
      </w:r>
      <w:r>
        <w:rPr>
          <w:sz w:val="20"/>
          <w:szCs w:val="20"/>
          <w:lang w:val="se-NO"/>
        </w:rPr>
        <w:t>, ja sihke hámi dihte ja cealkaga semantihka dihte letne dulkon ahte čálli lea oaivvildan illatiivva. Materiálas leat maiddái ovdamearkkat das ahte čálli geavaha lokatiivagehčosa go oaivvilda akkusatiivva. Orru ahte muhtun čállit dulkojit -</w:t>
      </w:r>
      <w:r w:rsidRPr="00D42B0E">
        <w:rPr>
          <w:i/>
          <w:sz w:val="20"/>
          <w:szCs w:val="20"/>
          <w:lang w:val="se-NO"/>
        </w:rPr>
        <w:t>st</w:t>
      </w:r>
      <w:r>
        <w:rPr>
          <w:sz w:val="20"/>
          <w:szCs w:val="20"/>
          <w:lang w:val="se-NO"/>
        </w:rPr>
        <w:t xml:space="preserve">-gehčosa eanet oamastanaffiksan go lokatiivakásusin.   </w:t>
      </w:r>
    </w:p>
  </w:footnote>
  <w:footnote w:id="8">
    <w:p w:rsidR="001F30BD" w:rsidRPr="002B1B79" w:rsidRDefault="001F30BD" w:rsidP="002B1B79">
      <w:pPr>
        <w:pStyle w:val="Fotnotetekst"/>
        <w:spacing w:line="240" w:lineRule="auto"/>
        <w:rPr>
          <w:sz w:val="20"/>
          <w:szCs w:val="20"/>
          <w:lang w:val="se-NO"/>
        </w:rPr>
      </w:pPr>
      <w:r w:rsidRPr="002B1B79">
        <w:rPr>
          <w:rStyle w:val="Fotnotereferanse"/>
          <w:sz w:val="20"/>
          <w:szCs w:val="20"/>
        </w:rPr>
        <w:footnoteRef/>
      </w:r>
      <w:r w:rsidRPr="002B1B79">
        <w:rPr>
          <w:sz w:val="20"/>
          <w:szCs w:val="20"/>
          <w:lang w:val="se-NO"/>
        </w:rPr>
        <w:t xml:space="preserve"> </w:t>
      </w:r>
      <w:r w:rsidRPr="002B1B79">
        <w:rPr>
          <w:sz w:val="20"/>
          <w:szCs w:val="20"/>
          <w:lang w:val="se-NO"/>
        </w:rPr>
        <w:t>Nils Aslak Valkeapää. 1988: Beaivi, áhčážan. Guovdageaidnu: DÁT.</w:t>
      </w:r>
    </w:p>
  </w:footnote>
  <w:footnote w:id="9">
    <w:p w:rsidR="001F30BD" w:rsidRPr="00B20931" w:rsidRDefault="001F30BD" w:rsidP="0003022C">
      <w:pPr>
        <w:pStyle w:val="Fotnotetekst"/>
        <w:spacing w:line="240" w:lineRule="auto"/>
        <w:rPr>
          <w:sz w:val="20"/>
          <w:szCs w:val="20"/>
          <w:lang w:val="nb-NO"/>
        </w:rPr>
      </w:pPr>
      <w:r w:rsidRPr="0003022C">
        <w:rPr>
          <w:rStyle w:val="Fotnotereferanse"/>
          <w:sz w:val="20"/>
          <w:szCs w:val="20"/>
        </w:rPr>
        <w:footnoteRef/>
      </w:r>
      <w:r w:rsidRPr="0003022C">
        <w:rPr>
          <w:sz w:val="20"/>
          <w:szCs w:val="20"/>
          <w:lang w:val="se-NO"/>
        </w:rPr>
        <w:t xml:space="preserve"> </w:t>
      </w:r>
      <w:r>
        <w:rPr>
          <w:sz w:val="20"/>
          <w:szCs w:val="20"/>
          <w:lang w:val="se-NO"/>
        </w:rPr>
        <w:t>Mohawk lea i</w:t>
      </w:r>
      <w:r w:rsidRPr="0003022C">
        <w:rPr>
          <w:sz w:val="20"/>
          <w:szCs w:val="20"/>
          <w:lang w:val="se-NO"/>
        </w:rPr>
        <w:t>rokesalaš giella mii hubmojuvvo davvinuortan Davvi-Amerihkás, erenoamážit Kanadas</w:t>
      </w:r>
      <w:r>
        <w:rPr>
          <w:sz w:val="20"/>
          <w:szCs w:val="20"/>
          <w:lang w:val="se-NO"/>
        </w:rPr>
        <w:t>. 3.500 hubmi (&lt;</w:t>
      </w:r>
      <w:r w:rsidRPr="00B20931">
        <w:rPr>
          <w:sz w:val="20"/>
          <w:szCs w:val="20"/>
          <w:lang w:val="nb-NO"/>
        </w:rPr>
        <w:t>https://en.wikipedia.org/wiki/Mohawk_language</w:t>
      </w:r>
      <w:r>
        <w:rPr>
          <w:sz w:val="20"/>
          <w:szCs w:val="20"/>
          <w:lang w:val="nb-NO"/>
        </w:rPr>
        <w:t>&gt; 2.7.2020).</w:t>
      </w:r>
    </w:p>
  </w:footnote>
  <w:footnote w:id="10">
    <w:p w:rsidR="001F30BD" w:rsidRPr="0003022C" w:rsidRDefault="001F30BD" w:rsidP="0003022C">
      <w:pPr>
        <w:pStyle w:val="Fotnotetekst"/>
        <w:spacing w:line="240" w:lineRule="auto"/>
        <w:rPr>
          <w:sz w:val="20"/>
          <w:szCs w:val="20"/>
          <w:lang w:val="se-NO"/>
        </w:rPr>
      </w:pPr>
      <w:r w:rsidRPr="0003022C">
        <w:rPr>
          <w:rStyle w:val="Fotnotereferanse"/>
          <w:sz w:val="20"/>
          <w:szCs w:val="20"/>
        </w:rPr>
        <w:footnoteRef/>
      </w:r>
      <w:r w:rsidRPr="0003022C">
        <w:rPr>
          <w:sz w:val="20"/>
          <w:szCs w:val="20"/>
          <w:lang w:val="se-NO"/>
        </w:rPr>
        <w:t xml:space="preserve"> </w:t>
      </w:r>
      <w:r>
        <w:rPr>
          <w:sz w:val="20"/>
          <w:szCs w:val="20"/>
          <w:lang w:val="se-NO"/>
        </w:rPr>
        <w:t>Paama lea a</w:t>
      </w:r>
      <w:r w:rsidRPr="0003022C">
        <w:rPr>
          <w:sz w:val="20"/>
          <w:szCs w:val="20"/>
          <w:lang w:val="se-NO"/>
        </w:rPr>
        <w:t>ustronesalaš giella mii hubmojuvvo Vanuato-republihkas Ođđa Hebriiddain.</w:t>
      </w:r>
      <w:r>
        <w:rPr>
          <w:sz w:val="20"/>
          <w:szCs w:val="20"/>
          <w:lang w:val="se-NO"/>
        </w:rPr>
        <w:t xml:space="preserve"> Jagis 1996  ledje 6000 hubmi (</w:t>
      </w:r>
      <w:r>
        <w:rPr>
          <w:sz w:val="20"/>
          <w:szCs w:val="20"/>
          <w:lang w:val="nb-NO"/>
        </w:rPr>
        <w:t>&lt;</w:t>
      </w:r>
      <w:r w:rsidRPr="00B20931">
        <w:rPr>
          <w:sz w:val="20"/>
          <w:szCs w:val="20"/>
          <w:lang w:val="se-NO"/>
        </w:rPr>
        <w:t>https://en.wikipedia.org/wiki/Paamese_language</w:t>
      </w:r>
      <w:r>
        <w:rPr>
          <w:sz w:val="20"/>
          <w:szCs w:val="20"/>
          <w:lang w:val="se-NO"/>
        </w:rPr>
        <w:t xml:space="preserve">&gt; </w:t>
      </w:r>
      <w:r>
        <w:rPr>
          <w:sz w:val="20"/>
          <w:szCs w:val="20"/>
          <w:lang w:val="nb-NO"/>
        </w:rPr>
        <w:t>2.7.2020).</w:t>
      </w:r>
    </w:p>
  </w:footnote>
  <w:footnote w:id="11">
    <w:p w:rsidR="001F30BD" w:rsidRPr="0003022C" w:rsidRDefault="001F30BD" w:rsidP="0003022C">
      <w:pPr>
        <w:pStyle w:val="Fotnotetekst"/>
        <w:spacing w:line="240" w:lineRule="auto"/>
        <w:rPr>
          <w:sz w:val="20"/>
          <w:szCs w:val="20"/>
          <w:lang w:val="se-NO"/>
        </w:rPr>
      </w:pPr>
      <w:r w:rsidRPr="0003022C">
        <w:rPr>
          <w:rStyle w:val="Fotnotereferanse"/>
          <w:sz w:val="20"/>
          <w:szCs w:val="20"/>
        </w:rPr>
        <w:footnoteRef/>
      </w:r>
      <w:r w:rsidRPr="0003022C">
        <w:rPr>
          <w:sz w:val="20"/>
          <w:szCs w:val="20"/>
          <w:lang w:val="se-NO"/>
        </w:rPr>
        <w:t xml:space="preserve"> </w:t>
      </w:r>
      <w:r>
        <w:rPr>
          <w:sz w:val="20"/>
          <w:szCs w:val="20"/>
          <w:lang w:val="se-NO"/>
        </w:rPr>
        <w:t>Tinrin lea a</w:t>
      </w:r>
      <w:r w:rsidRPr="0003022C">
        <w:rPr>
          <w:sz w:val="20"/>
          <w:szCs w:val="20"/>
          <w:lang w:val="se-NO"/>
        </w:rPr>
        <w:t>ustronesalaš giella mii hubmojuvvo Ođđa Kaledonias</w:t>
      </w:r>
      <w:r>
        <w:rPr>
          <w:sz w:val="20"/>
          <w:szCs w:val="20"/>
          <w:lang w:val="se-NO"/>
        </w:rPr>
        <w:t xml:space="preserve"> </w:t>
      </w:r>
      <w:r w:rsidRPr="002E78C3">
        <w:rPr>
          <w:sz w:val="20"/>
          <w:szCs w:val="20"/>
          <w:lang w:val="se-NO"/>
        </w:rPr>
        <w:t>(Osumi 1996: 433)</w:t>
      </w:r>
      <w:r>
        <w:rPr>
          <w:sz w:val="20"/>
          <w:szCs w:val="20"/>
          <w:lang w:val="se-NO"/>
        </w:rPr>
        <w:t>.</w:t>
      </w:r>
    </w:p>
  </w:footnote>
  <w:footnote w:id="12">
    <w:p w:rsidR="001F30BD" w:rsidRPr="0003022C" w:rsidRDefault="001F30BD" w:rsidP="0003022C">
      <w:pPr>
        <w:pStyle w:val="Fotnotetekst"/>
        <w:spacing w:line="240" w:lineRule="auto"/>
        <w:rPr>
          <w:sz w:val="20"/>
          <w:szCs w:val="20"/>
          <w:lang w:val="se-NO"/>
        </w:rPr>
      </w:pPr>
      <w:r w:rsidRPr="0003022C">
        <w:rPr>
          <w:rStyle w:val="Fotnotereferanse"/>
          <w:sz w:val="20"/>
          <w:szCs w:val="20"/>
        </w:rPr>
        <w:footnoteRef/>
      </w:r>
      <w:r w:rsidRPr="0003022C">
        <w:rPr>
          <w:sz w:val="20"/>
          <w:szCs w:val="20"/>
          <w:lang w:val="se-NO"/>
        </w:rPr>
        <w:t xml:space="preserve"> </w:t>
      </w:r>
      <w:r>
        <w:rPr>
          <w:sz w:val="20"/>
          <w:szCs w:val="20"/>
          <w:lang w:val="se-NO"/>
        </w:rPr>
        <w:t>Nyulnyul</w:t>
      </w:r>
      <w:r w:rsidRPr="0003022C">
        <w:rPr>
          <w:sz w:val="20"/>
          <w:szCs w:val="20"/>
          <w:lang w:val="se-NO"/>
        </w:rPr>
        <w:t xml:space="preserve"> hubmojuvvui árbevirolaččat Beagle Bays, davveoarjin A</w:t>
      </w:r>
      <w:r>
        <w:rPr>
          <w:sz w:val="20"/>
          <w:szCs w:val="20"/>
          <w:lang w:val="se-NO"/>
        </w:rPr>
        <w:t>u</w:t>
      </w:r>
      <w:r w:rsidRPr="0003022C">
        <w:rPr>
          <w:sz w:val="20"/>
          <w:szCs w:val="20"/>
          <w:lang w:val="se-NO"/>
        </w:rPr>
        <w:t>strálias.</w:t>
      </w:r>
      <w:r>
        <w:rPr>
          <w:sz w:val="20"/>
          <w:szCs w:val="20"/>
          <w:lang w:val="se-NO"/>
        </w:rPr>
        <w:t xml:space="preserve"> Eai leat šat hu</w:t>
      </w:r>
      <w:r w:rsidR="00FE24B4">
        <w:rPr>
          <w:sz w:val="20"/>
          <w:szCs w:val="20"/>
          <w:lang w:val="se-NO"/>
        </w:rPr>
        <w:t>b</w:t>
      </w:r>
      <w:r>
        <w:rPr>
          <w:sz w:val="20"/>
          <w:szCs w:val="20"/>
          <w:lang w:val="se-NO"/>
        </w:rPr>
        <w:t>mit (&lt;</w:t>
      </w:r>
      <w:r w:rsidRPr="002E78C3">
        <w:rPr>
          <w:sz w:val="20"/>
          <w:szCs w:val="20"/>
          <w:lang w:val="se-NO"/>
        </w:rPr>
        <w:t>https://en.wikipedia.org/wiki/Nyulnyul_language</w:t>
      </w:r>
      <w:r>
        <w:rPr>
          <w:sz w:val="20"/>
          <w:szCs w:val="20"/>
          <w:lang w:val="se-NO"/>
        </w:rPr>
        <w:t xml:space="preserve">&gt; </w:t>
      </w:r>
      <w:r>
        <w:rPr>
          <w:sz w:val="20"/>
          <w:szCs w:val="20"/>
          <w:lang w:val="nb-NO"/>
        </w:rPr>
        <w:t>2.7.2020).</w:t>
      </w:r>
    </w:p>
  </w:footnote>
  <w:footnote w:id="13">
    <w:p w:rsidR="001F30BD" w:rsidRPr="0003022C" w:rsidRDefault="001F30BD" w:rsidP="0003022C">
      <w:pPr>
        <w:pStyle w:val="Fotnotetekst"/>
        <w:spacing w:line="240" w:lineRule="auto"/>
        <w:rPr>
          <w:sz w:val="20"/>
          <w:szCs w:val="20"/>
          <w:lang w:val="se-NO"/>
        </w:rPr>
      </w:pPr>
      <w:r w:rsidRPr="0003022C">
        <w:rPr>
          <w:rStyle w:val="Fotnotereferanse"/>
          <w:sz w:val="20"/>
          <w:szCs w:val="20"/>
        </w:rPr>
        <w:footnoteRef/>
      </w:r>
      <w:r w:rsidRPr="0003022C">
        <w:rPr>
          <w:sz w:val="20"/>
          <w:szCs w:val="20"/>
          <w:lang w:val="se-NO"/>
        </w:rPr>
        <w:t xml:space="preserve"> </w:t>
      </w:r>
      <w:r>
        <w:rPr>
          <w:sz w:val="20"/>
          <w:szCs w:val="20"/>
          <w:lang w:val="se-NO"/>
        </w:rPr>
        <w:t xml:space="preserve">Warray hubmojuvvui árbevirolaččat Austrálias </w:t>
      </w:r>
      <w:r w:rsidRPr="0003022C">
        <w:rPr>
          <w:sz w:val="20"/>
          <w:szCs w:val="20"/>
          <w:lang w:val="se-NO"/>
        </w:rPr>
        <w:t>Adelaide River</w:t>
      </w:r>
      <w:r>
        <w:rPr>
          <w:sz w:val="20"/>
          <w:szCs w:val="20"/>
          <w:lang w:val="se-NO"/>
        </w:rPr>
        <w:t>-guovllus, Darwina lulábealde. Eai leat šat hu</w:t>
      </w:r>
      <w:r w:rsidR="00FE24B4">
        <w:rPr>
          <w:sz w:val="20"/>
          <w:szCs w:val="20"/>
          <w:lang w:val="se-NO"/>
        </w:rPr>
        <w:t>b</w:t>
      </w:r>
      <w:r>
        <w:rPr>
          <w:sz w:val="20"/>
          <w:szCs w:val="20"/>
          <w:lang w:val="se-NO"/>
        </w:rPr>
        <w:t>mit (&lt;</w:t>
      </w:r>
      <w:r w:rsidRPr="002E78C3">
        <w:rPr>
          <w:sz w:val="20"/>
          <w:szCs w:val="20"/>
          <w:lang w:val="se-NO"/>
        </w:rPr>
        <w:t>https://en.wikipedia.org/wiki/Warray_language</w:t>
      </w:r>
      <w:r>
        <w:rPr>
          <w:sz w:val="20"/>
          <w:szCs w:val="20"/>
          <w:lang w:val="se-NO"/>
        </w:rPr>
        <w:t>&gt;</w:t>
      </w:r>
      <w:r w:rsidRPr="002E78C3">
        <w:rPr>
          <w:sz w:val="20"/>
          <w:szCs w:val="20"/>
          <w:lang w:val="se-NO"/>
        </w:rPr>
        <w:t xml:space="preserve"> </w:t>
      </w:r>
      <w:r>
        <w:rPr>
          <w:sz w:val="20"/>
          <w:szCs w:val="20"/>
          <w:lang w:val="nb-NO"/>
        </w:rPr>
        <w:t>2.7.2020).</w:t>
      </w:r>
    </w:p>
  </w:footnote>
  <w:footnote w:id="14">
    <w:p w:rsidR="001F30BD" w:rsidRPr="0003022C" w:rsidRDefault="001F30BD" w:rsidP="002E78C3">
      <w:pPr>
        <w:pStyle w:val="Fotnotetekst"/>
        <w:spacing w:line="240" w:lineRule="auto"/>
        <w:rPr>
          <w:sz w:val="20"/>
          <w:szCs w:val="20"/>
          <w:lang w:val="se-NO"/>
        </w:rPr>
      </w:pPr>
      <w:r w:rsidRPr="0003022C">
        <w:rPr>
          <w:rStyle w:val="Fotnotereferanse"/>
          <w:sz w:val="20"/>
          <w:szCs w:val="20"/>
        </w:rPr>
        <w:footnoteRef/>
      </w:r>
      <w:r w:rsidRPr="00CA67C0">
        <w:rPr>
          <w:sz w:val="20"/>
          <w:szCs w:val="20"/>
          <w:lang w:val="se-NO"/>
        </w:rPr>
        <w:t xml:space="preserve"> </w:t>
      </w:r>
      <w:r>
        <w:rPr>
          <w:sz w:val="20"/>
          <w:szCs w:val="20"/>
          <w:lang w:val="se-NO"/>
        </w:rPr>
        <w:t>Ko</w:t>
      </w:r>
      <w:r w:rsidRPr="000D127F">
        <w:rPr>
          <w:sz w:val="20"/>
          <w:szCs w:val="20"/>
          <w:lang w:val="se-NO"/>
        </w:rPr>
        <w:t>y</w:t>
      </w:r>
      <w:r>
        <w:rPr>
          <w:sz w:val="20"/>
          <w:szCs w:val="20"/>
          <w:lang w:val="se-NO"/>
        </w:rPr>
        <w:t>ukon athabaskan</w:t>
      </w:r>
      <w:r w:rsidRPr="0003022C">
        <w:rPr>
          <w:sz w:val="20"/>
          <w:szCs w:val="20"/>
          <w:lang w:val="se-NO"/>
        </w:rPr>
        <w:t xml:space="preserve"> </w:t>
      </w:r>
      <w:r>
        <w:rPr>
          <w:sz w:val="20"/>
          <w:szCs w:val="20"/>
          <w:lang w:val="se-NO"/>
        </w:rPr>
        <w:t>h</w:t>
      </w:r>
      <w:r w:rsidRPr="0003022C">
        <w:rPr>
          <w:sz w:val="20"/>
          <w:szCs w:val="20"/>
          <w:lang w:val="se-NO"/>
        </w:rPr>
        <w:t>ubmojuvvo Alaskas.</w:t>
      </w:r>
      <w:r>
        <w:rPr>
          <w:sz w:val="20"/>
          <w:szCs w:val="20"/>
          <w:lang w:val="se-NO"/>
        </w:rPr>
        <w:t xml:space="preserve"> 65 hubmi (&lt;</w:t>
      </w:r>
      <w:r w:rsidRPr="002E78C3">
        <w:rPr>
          <w:sz w:val="20"/>
          <w:szCs w:val="20"/>
          <w:lang w:val="se-NO"/>
        </w:rPr>
        <w:t>https://en.wikipedia.org/wiki/Koyukon_language</w:t>
      </w:r>
      <w:r>
        <w:rPr>
          <w:sz w:val="20"/>
          <w:szCs w:val="20"/>
          <w:lang w:val="se-NO"/>
        </w:rPr>
        <w:t>&gt;</w:t>
      </w:r>
      <w:r w:rsidRPr="002E78C3">
        <w:rPr>
          <w:sz w:val="20"/>
          <w:szCs w:val="20"/>
          <w:lang w:val="se-NO"/>
        </w:rPr>
        <w:t xml:space="preserve"> </w:t>
      </w:r>
      <w:r>
        <w:rPr>
          <w:sz w:val="20"/>
          <w:szCs w:val="20"/>
          <w:lang w:val="nb-NO"/>
        </w:rPr>
        <w:t>2.7.2020).</w:t>
      </w:r>
    </w:p>
  </w:footnote>
  <w:footnote w:id="15">
    <w:p w:rsidR="001F30BD" w:rsidRPr="003B61AC" w:rsidRDefault="001F30BD" w:rsidP="002E78C3">
      <w:pPr>
        <w:pStyle w:val="Fotnotetekst"/>
        <w:spacing w:line="240" w:lineRule="auto"/>
        <w:rPr>
          <w:sz w:val="20"/>
          <w:szCs w:val="20"/>
          <w:lang w:val="se-NO"/>
        </w:rPr>
      </w:pPr>
      <w:r>
        <w:rPr>
          <w:rStyle w:val="Fotnotereferanse"/>
        </w:rPr>
        <w:footnoteRef/>
      </w:r>
      <w:r w:rsidRPr="003B61AC">
        <w:rPr>
          <w:lang w:val="se-NO"/>
        </w:rPr>
        <w:t xml:space="preserve"> </w:t>
      </w:r>
      <w:r>
        <w:rPr>
          <w:sz w:val="20"/>
          <w:szCs w:val="20"/>
          <w:lang w:val="se-NO"/>
        </w:rPr>
        <w:t>Yawuru</w:t>
      </w:r>
      <w:r w:rsidRPr="003B61AC">
        <w:rPr>
          <w:sz w:val="20"/>
          <w:szCs w:val="20"/>
          <w:lang w:val="se-NO"/>
        </w:rPr>
        <w:t xml:space="preserve"> hubmojuvvo oarjin Kimberley-guovllus Oarje-Australias.</w:t>
      </w:r>
      <w:r>
        <w:rPr>
          <w:sz w:val="20"/>
          <w:szCs w:val="20"/>
          <w:lang w:val="se-NO"/>
        </w:rPr>
        <w:t xml:space="preserve"> 61 hubmi (&lt;</w:t>
      </w:r>
      <w:r w:rsidRPr="002E78C3">
        <w:rPr>
          <w:sz w:val="20"/>
          <w:szCs w:val="20"/>
          <w:lang w:val="se-NO"/>
        </w:rPr>
        <w:t>https://en.wikipedia.org/wiki/Yawuru_language</w:t>
      </w:r>
      <w:r>
        <w:rPr>
          <w:sz w:val="20"/>
          <w:szCs w:val="20"/>
          <w:lang w:val="se-NO"/>
        </w:rPr>
        <w:t>&gt; (03.07.2020).)</w:t>
      </w:r>
    </w:p>
  </w:footnote>
  <w:footnote w:id="16">
    <w:p w:rsidR="001F30BD" w:rsidRPr="00C7421E" w:rsidRDefault="001F30BD" w:rsidP="002E78C3">
      <w:pPr>
        <w:pStyle w:val="Fotnotetekst"/>
        <w:spacing w:line="240" w:lineRule="auto"/>
        <w:rPr>
          <w:sz w:val="20"/>
          <w:szCs w:val="20"/>
          <w:lang w:val="se-NO"/>
        </w:rPr>
      </w:pPr>
      <w:r>
        <w:rPr>
          <w:rStyle w:val="Fotnotereferanse"/>
        </w:rPr>
        <w:footnoteRef/>
      </w:r>
      <w:r w:rsidRPr="00C7421E">
        <w:rPr>
          <w:lang w:val="se-NO"/>
        </w:rPr>
        <w:t xml:space="preserve"> </w:t>
      </w:r>
      <w:r w:rsidRPr="00C7421E">
        <w:rPr>
          <w:sz w:val="20"/>
          <w:szCs w:val="20"/>
          <w:lang w:val="se-NO"/>
        </w:rPr>
        <w:t xml:space="preserve">Eará vuohki oažžut ovdan ahte subjeakta ieš lea duddjon dan maid fállá, livččii geavahit ráhkadusa </w:t>
      </w:r>
      <w:r w:rsidRPr="00C7421E">
        <w:rPr>
          <w:i/>
          <w:sz w:val="20"/>
          <w:szCs w:val="20"/>
          <w:lang w:val="se-NO"/>
        </w:rPr>
        <w:t>iežas duddjon X</w:t>
      </w:r>
      <w:r w:rsidRPr="00C7421E">
        <w:rPr>
          <w:sz w:val="20"/>
          <w:szCs w:val="20"/>
          <w:lang w:val="se-NO"/>
        </w:rPr>
        <w:t xml:space="preserve">. Materiálas leat dušše guokte dákkár ráhkadusa, ja nubbi dain lea substantiivvain maid gieđahalle dán artihkkalis: </w:t>
      </w:r>
      <w:r w:rsidRPr="00C7421E">
        <w:rPr>
          <w:i/>
          <w:sz w:val="20"/>
          <w:szCs w:val="20"/>
          <w:lang w:val="se-NO"/>
        </w:rPr>
        <w:t>Nubbi lei geahčadit mo dat doaibmadoarjja doaibmá, juksat go ulbmiljoavkku, daid duojáriid geat vuvdet iežaset duddjon duoji.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512B"/>
    <w:multiLevelType w:val="multilevel"/>
    <w:tmpl w:val="07C090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AF1367"/>
    <w:multiLevelType w:val="hybridMultilevel"/>
    <w:tmpl w:val="021659CC"/>
    <w:lvl w:ilvl="0" w:tplc="FB965682">
      <w:start w:val="1"/>
      <w:numFmt w:val="decimal"/>
      <w:pStyle w:val="Giellavdnasat-nummaraston"/>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AE4738D"/>
    <w:multiLevelType w:val="hybridMultilevel"/>
    <w:tmpl w:val="986AAB52"/>
    <w:lvl w:ilvl="0" w:tplc="CE8683FE">
      <w:start w:val="1"/>
      <w:numFmt w:val="decimal"/>
      <w:pStyle w:val="Nummarastonlistu"/>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112C7248"/>
    <w:multiLevelType w:val="hybridMultilevel"/>
    <w:tmpl w:val="2396B3C4"/>
    <w:lvl w:ilvl="0" w:tplc="3B4AD6D4">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45A7D71"/>
    <w:multiLevelType w:val="hybridMultilevel"/>
    <w:tmpl w:val="F5928FE8"/>
    <w:lvl w:ilvl="0" w:tplc="80C2275A">
      <w:start w:val="1"/>
      <w:numFmt w:val="decimal"/>
      <w:pStyle w:val="Test"/>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E832CD0"/>
    <w:multiLevelType w:val="hybridMultilevel"/>
    <w:tmpl w:val="DBFA95A4"/>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50D96E62"/>
    <w:multiLevelType w:val="multilevel"/>
    <w:tmpl w:val="D0D4F742"/>
    <w:styleLink w:val="eksempel"/>
    <w:lvl w:ilvl="0">
      <w:start w:val="1"/>
      <w:numFmt w:val="decimal"/>
      <w:lvlText w:val="%1."/>
      <w:lvlJc w:val="left"/>
      <w:pPr>
        <w:ind w:left="720" w:hanging="360"/>
      </w:pPr>
      <w:rPr>
        <w:rFonts w:asciiTheme="minorHAnsi" w:hAnsiTheme="minorHAnsi"/>
        <w:i/>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1113B77"/>
    <w:multiLevelType w:val="hybridMultilevel"/>
    <w:tmpl w:val="E93A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9E7B51"/>
    <w:multiLevelType w:val="multilevel"/>
    <w:tmpl w:val="4CF60A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F151814"/>
    <w:multiLevelType w:val="multilevel"/>
    <w:tmpl w:val="AA1446AA"/>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num w:numId="1">
    <w:abstractNumId w:val="6"/>
  </w:num>
  <w:num w:numId="2">
    <w:abstractNumId w:val="0"/>
  </w:num>
  <w:num w:numId="3">
    <w:abstractNumId w:val="7"/>
  </w:num>
  <w:num w:numId="4">
    <w:abstractNumId w:val="8"/>
  </w:num>
  <w:num w:numId="5">
    <w:abstractNumId w:val="3"/>
  </w:num>
  <w:num w:numId="6">
    <w:abstractNumId w:val="4"/>
  </w:num>
  <w:num w:numId="7">
    <w:abstractNumId w:val="9"/>
  </w:num>
  <w:num w:numId="8">
    <w:abstractNumId w:val="1"/>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embedSystemFonts/>
  <w:hideSpellingErrors/>
  <w:proofState w:spelling="clean"/>
  <w:attachedTemplate r:id="rId1"/>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06B"/>
    <w:rsid w:val="00001772"/>
    <w:rsid w:val="000038F6"/>
    <w:rsid w:val="00003A0F"/>
    <w:rsid w:val="0000426F"/>
    <w:rsid w:val="00004B78"/>
    <w:rsid w:val="000133E4"/>
    <w:rsid w:val="00014E32"/>
    <w:rsid w:val="00016782"/>
    <w:rsid w:val="00016C85"/>
    <w:rsid w:val="0001788B"/>
    <w:rsid w:val="0002223D"/>
    <w:rsid w:val="00023308"/>
    <w:rsid w:val="000237F3"/>
    <w:rsid w:val="000241FE"/>
    <w:rsid w:val="00025278"/>
    <w:rsid w:val="0003022C"/>
    <w:rsid w:val="0003170C"/>
    <w:rsid w:val="00031E67"/>
    <w:rsid w:val="000321F1"/>
    <w:rsid w:val="00033A6C"/>
    <w:rsid w:val="00034AF7"/>
    <w:rsid w:val="00035D7B"/>
    <w:rsid w:val="00043487"/>
    <w:rsid w:val="00044D30"/>
    <w:rsid w:val="00047F53"/>
    <w:rsid w:val="0005012E"/>
    <w:rsid w:val="000637F0"/>
    <w:rsid w:val="00063F43"/>
    <w:rsid w:val="0007026B"/>
    <w:rsid w:val="0007527A"/>
    <w:rsid w:val="00075F3B"/>
    <w:rsid w:val="00076426"/>
    <w:rsid w:val="00081019"/>
    <w:rsid w:val="00081546"/>
    <w:rsid w:val="00081904"/>
    <w:rsid w:val="0008355A"/>
    <w:rsid w:val="000840FC"/>
    <w:rsid w:val="00084C52"/>
    <w:rsid w:val="00086738"/>
    <w:rsid w:val="000879E3"/>
    <w:rsid w:val="00090AC2"/>
    <w:rsid w:val="000922B3"/>
    <w:rsid w:val="00096BEA"/>
    <w:rsid w:val="000A3AD5"/>
    <w:rsid w:val="000A4C3B"/>
    <w:rsid w:val="000B1F43"/>
    <w:rsid w:val="000B20EF"/>
    <w:rsid w:val="000B223B"/>
    <w:rsid w:val="000B4EBD"/>
    <w:rsid w:val="000B5FDC"/>
    <w:rsid w:val="000B6684"/>
    <w:rsid w:val="000C3E21"/>
    <w:rsid w:val="000C3E3C"/>
    <w:rsid w:val="000D127F"/>
    <w:rsid w:val="000D1C0F"/>
    <w:rsid w:val="000D1C23"/>
    <w:rsid w:val="000D2A84"/>
    <w:rsid w:val="000D41E9"/>
    <w:rsid w:val="000D5493"/>
    <w:rsid w:val="000D7B53"/>
    <w:rsid w:val="000E15C6"/>
    <w:rsid w:val="000E1998"/>
    <w:rsid w:val="000E1CF6"/>
    <w:rsid w:val="000E303E"/>
    <w:rsid w:val="000E3C7D"/>
    <w:rsid w:val="000E5A14"/>
    <w:rsid w:val="000F174C"/>
    <w:rsid w:val="000F2784"/>
    <w:rsid w:val="000F48C6"/>
    <w:rsid w:val="000F629A"/>
    <w:rsid w:val="00101B3E"/>
    <w:rsid w:val="001028BC"/>
    <w:rsid w:val="00106006"/>
    <w:rsid w:val="001128F8"/>
    <w:rsid w:val="0011613E"/>
    <w:rsid w:val="00116AB4"/>
    <w:rsid w:val="00117080"/>
    <w:rsid w:val="0012019A"/>
    <w:rsid w:val="00120297"/>
    <w:rsid w:val="00124CC5"/>
    <w:rsid w:val="00124DB3"/>
    <w:rsid w:val="0012566F"/>
    <w:rsid w:val="00125F58"/>
    <w:rsid w:val="00126629"/>
    <w:rsid w:val="00126821"/>
    <w:rsid w:val="001270B0"/>
    <w:rsid w:val="00127F10"/>
    <w:rsid w:val="00134ECB"/>
    <w:rsid w:val="00136497"/>
    <w:rsid w:val="00137C82"/>
    <w:rsid w:val="00140637"/>
    <w:rsid w:val="0014145A"/>
    <w:rsid w:val="0014264B"/>
    <w:rsid w:val="001519E8"/>
    <w:rsid w:val="001606C3"/>
    <w:rsid w:val="00160BC1"/>
    <w:rsid w:val="00162787"/>
    <w:rsid w:val="00165247"/>
    <w:rsid w:val="00172EEE"/>
    <w:rsid w:val="00177298"/>
    <w:rsid w:val="00180D73"/>
    <w:rsid w:val="00181F31"/>
    <w:rsid w:val="00183A19"/>
    <w:rsid w:val="001841DC"/>
    <w:rsid w:val="00184C2D"/>
    <w:rsid w:val="0018759A"/>
    <w:rsid w:val="0019267A"/>
    <w:rsid w:val="00192703"/>
    <w:rsid w:val="001954F8"/>
    <w:rsid w:val="00195DC3"/>
    <w:rsid w:val="00196A22"/>
    <w:rsid w:val="00196DBF"/>
    <w:rsid w:val="001A08CC"/>
    <w:rsid w:val="001A0949"/>
    <w:rsid w:val="001A341E"/>
    <w:rsid w:val="001A3E8F"/>
    <w:rsid w:val="001A5709"/>
    <w:rsid w:val="001A5B8F"/>
    <w:rsid w:val="001A6151"/>
    <w:rsid w:val="001A667E"/>
    <w:rsid w:val="001A6C65"/>
    <w:rsid w:val="001B0946"/>
    <w:rsid w:val="001B3D81"/>
    <w:rsid w:val="001B3E50"/>
    <w:rsid w:val="001B7D6E"/>
    <w:rsid w:val="001C21F2"/>
    <w:rsid w:val="001C25EC"/>
    <w:rsid w:val="001C55D4"/>
    <w:rsid w:val="001D04CB"/>
    <w:rsid w:val="001D307D"/>
    <w:rsid w:val="001D3D82"/>
    <w:rsid w:val="001D42C3"/>
    <w:rsid w:val="001D44D1"/>
    <w:rsid w:val="001E158E"/>
    <w:rsid w:val="001E2954"/>
    <w:rsid w:val="001E3542"/>
    <w:rsid w:val="001E3C5B"/>
    <w:rsid w:val="001E45D6"/>
    <w:rsid w:val="001E75DE"/>
    <w:rsid w:val="001E7D84"/>
    <w:rsid w:val="001F2548"/>
    <w:rsid w:val="001F30BD"/>
    <w:rsid w:val="001F40BF"/>
    <w:rsid w:val="001F591D"/>
    <w:rsid w:val="001F6FB9"/>
    <w:rsid w:val="001F7268"/>
    <w:rsid w:val="002015A5"/>
    <w:rsid w:val="00201998"/>
    <w:rsid w:val="0020431B"/>
    <w:rsid w:val="00205994"/>
    <w:rsid w:val="00206398"/>
    <w:rsid w:val="0020799B"/>
    <w:rsid w:val="00207BB0"/>
    <w:rsid w:val="002104D5"/>
    <w:rsid w:val="00211840"/>
    <w:rsid w:val="00216E68"/>
    <w:rsid w:val="0021776B"/>
    <w:rsid w:val="00220721"/>
    <w:rsid w:val="00221E82"/>
    <w:rsid w:val="00223F97"/>
    <w:rsid w:val="0022441C"/>
    <w:rsid w:val="00225E4F"/>
    <w:rsid w:val="002261E2"/>
    <w:rsid w:val="00226CD3"/>
    <w:rsid w:val="00226D69"/>
    <w:rsid w:val="00230A58"/>
    <w:rsid w:val="00231E27"/>
    <w:rsid w:val="00232C63"/>
    <w:rsid w:val="00234309"/>
    <w:rsid w:val="00234465"/>
    <w:rsid w:val="00236683"/>
    <w:rsid w:val="00237B90"/>
    <w:rsid w:val="00240E71"/>
    <w:rsid w:val="0024120C"/>
    <w:rsid w:val="00246716"/>
    <w:rsid w:val="00255759"/>
    <w:rsid w:val="00261B5F"/>
    <w:rsid w:val="002629B2"/>
    <w:rsid w:val="00263A89"/>
    <w:rsid w:val="0026422B"/>
    <w:rsid w:val="0026637B"/>
    <w:rsid w:val="002667C0"/>
    <w:rsid w:val="00266FAF"/>
    <w:rsid w:val="00267E98"/>
    <w:rsid w:val="0027186B"/>
    <w:rsid w:val="00272D8C"/>
    <w:rsid w:val="00273F3A"/>
    <w:rsid w:val="00274D05"/>
    <w:rsid w:val="00275FE7"/>
    <w:rsid w:val="00276BF1"/>
    <w:rsid w:val="00277233"/>
    <w:rsid w:val="00285424"/>
    <w:rsid w:val="002862D4"/>
    <w:rsid w:val="00290B19"/>
    <w:rsid w:val="00291FF3"/>
    <w:rsid w:val="002921FD"/>
    <w:rsid w:val="002939ED"/>
    <w:rsid w:val="00293E92"/>
    <w:rsid w:val="00295659"/>
    <w:rsid w:val="0029605E"/>
    <w:rsid w:val="002A00C1"/>
    <w:rsid w:val="002A2436"/>
    <w:rsid w:val="002A2748"/>
    <w:rsid w:val="002A5265"/>
    <w:rsid w:val="002A7ECD"/>
    <w:rsid w:val="002B1B79"/>
    <w:rsid w:val="002B3082"/>
    <w:rsid w:val="002B3F1F"/>
    <w:rsid w:val="002B550A"/>
    <w:rsid w:val="002B5B82"/>
    <w:rsid w:val="002B7AF4"/>
    <w:rsid w:val="002C0530"/>
    <w:rsid w:val="002C75C0"/>
    <w:rsid w:val="002C7F7E"/>
    <w:rsid w:val="002D18E5"/>
    <w:rsid w:val="002D2FA8"/>
    <w:rsid w:val="002D40BC"/>
    <w:rsid w:val="002D521B"/>
    <w:rsid w:val="002E09EA"/>
    <w:rsid w:val="002E2C05"/>
    <w:rsid w:val="002E3687"/>
    <w:rsid w:val="002E689D"/>
    <w:rsid w:val="002E78C3"/>
    <w:rsid w:val="002F3319"/>
    <w:rsid w:val="002F6AE4"/>
    <w:rsid w:val="002F6C4E"/>
    <w:rsid w:val="0030078E"/>
    <w:rsid w:val="00300797"/>
    <w:rsid w:val="00300F6C"/>
    <w:rsid w:val="003103D4"/>
    <w:rsid w:val="00312A12"/>
    <w:rsid w:val="00312C8D"/>
    <w:rsid w:val="00315492"/>
    <w:rsid w:val="003156F6"/>
    <w:rsid w:val="00316F94"/>
    <w:rsid w:val="00317446"/>
    <w:rsid w:val="003211EF"/>
    <w:rsid w:val="003214EC"/>
    <w:rsid w:val="0032185E"/>
    <w:rsid w:val="00321D60"/>
    <w:rsid w:val="00323D99"/>
    <w:rsid w:val="00325D86"/>
    <w:rsid w:val="00327338"/>
    <w:rsid w:val="003277DD"/>
    <w:rsid w:val="00330D8D"/>
    <w:rsid w:val="00331D89"/>
    <w:rsid w:val="0033381A"/>
    <w:rsid w:val="003350A2"/>
    <w:rsid w:val="00341A3B"/>
    <w:rsid w:val="00341EAA"/>
    <w:rsid w:val="00341F5B"/>
    <w:rsid w:val="00343306"/>
    <w:rsid w:val="0034349C"/>
    <w:rsid w:val="0034639C"/>
    <w:rsid w:val="003468AB"/>
    <w:rsid w:val="00347C70"/>
    <w:rsid w:val="00351D6A"/>
    <w:rsid w:val="00353589"/>
    <w:rsid w:val="00353907"/>
    <w:rsid w:val="00355FD1"/>
    <w:rsid w:val="00356758"/>
    <w:rsid w:val="00356B1C"/>
    <w:rsid w:val="003573D7"/>
    <w:rsid w:val="003578DE"/>
    <w:rsid w:val="00360E9B"/>
    <w:rsid w:val="003658AA"/>
    <w:rsid w:val="003728C6"/>
    <w:rsid w:val="003734F5"/>
    <w:rsid w:val="003747DC"/>
    <w:rsid w:val="003801A9"/>
    <w:rsid w:val="00385874"/>
    <w:rsid w:val="003913C4"/>
    <w:rsid w:val="00393900"/>
    <w:rsid w:val="00394AB4"/>
    <w:rsid w:val="003971AD"/>
    <w:rsid w:val="003974C7"/>
    <w:rsid w:val="00397A4D"/>
    <w:rsid w:val="003A0CD3"/>
    <w:rsid w:val="003A35E6"/>
    <w:rsid w:val="003A46AB"/>
    <w:rsid w:val="003A4C84"/>
    <w:rsid w:val="003A4E47"/>
    <w:rsid w:val="003A7DA6"/>
    <w:rsid w:val="003B1723"/>
    <w:rsid w:val="003B25BE"/>
    <w:rsid w:val="003B47B8"/>
    <w:rsid w:val="003B4C41"/>
    <w:rsid w:val="003B4F53"/>
    <w:rsid w:val="003B61AC"/>
    <w:rsid w:val="003B6BA1"/>
    <w:rsid w:val="003C069A"/>
    <w:rsid w:val="003C06B0"/>
    <w:rsid w:val="003C165F"/>
    <w:rsid w:val="003C58A1"/>
    <w:rsid w:val="003C61D4"/>
    <w:rsid w:val="003D0FB5"/>
    <w:rsid w:val="003D4476"/>
    <w:rsid w:val="003D47BA"/>
    <w:rsid w:val="003D519F"/>
    <w:rsid w:val="003D5908"/>
    <w:rsid w:val="003D6E60"/>
    <w:rsid w:val="003E4AAE"/>
    <w:rsid w:val="003E5CAF"/>
    <w:rsid w:val="003E5CFE"/>
    <w:rsid w:val="003E5F10"/>
    <w:rsid w:val="003F359D"/>
    <w:rsid w:val="003F730D"/>
    <w:rsid w:val="003F7B7C"/>
    <w:rsid w:val="00401B74"/>
    <w:rsid w:val="00403262"/>
    <w:rsid w:val="00403AD4"/>
    <w:rsid w:val="00404157"/>
    <w:rsid w:val="0041065B"/>
    <w:rsid w:val="0041248B"/>
    <w:rsid w:val="00415C0D"/>
    <w:rsid w:val="00416A7B"/>
    <w:rsid w:val="00420B49"/>
    <w:rsid w:val="00420EA1"/>
    <w:rsid w:val="0042208C"/>
    <w:rsid w:val="004221AD"/>
    <w:rsid w:val="00422B1C"/>
    <w:rsid w:val="00423995"/>
    <w:rsid w:val="00425C7B"/>
    <w:rsid w:val="004274AE"/>
    <w:rsid w:val="00427533"/>
    <w:rsid w:val="004279BD"/>
    <w:rsid w:val="00431186"/>
    <w:rsid w:val="00431D07"/>
    <w:rsid w:val="004334A1"/>
    <w:rsid w:val="00433E7A"/>
    <w:rsid w:val="004408A9"/>
    <w:rsid w:val="004434F6"/>
    <w:rsid w:val="0044421E"/>
    <w:rsid w:val="00446212"/>
    <w:rsid w:val="004556EF"/>
    <w:rsid w:val="00455896"/>
    <w:rsid w:val="00455970"/>
    <w:rsid w:val="00456D46"/>
    <w:rsid w:val="00464D3A"/>
    <w:rsid w:val="004669AE"/>
    <w:rsid w:val="004674E4"/>
    <w:rsid w:val="004717AE"/>
    <w:rsid w:val="0047326E"/>
    <w:rsid w:val="00473FAB"/>
    <w:rsid w:val="0047523B"/>
    <w:rsid w:val="00483124"/>
    <w:rsid w:val="00486929"/>
    <w:rsid w:val="00493483"/>
    <w:rsid w:val="0049417C"/>
    <w:rsid w:val="00494666"/>
    <w:rsid w:val="00495684"/>
    <w:rsid w:val="004A0543"/>
    <w:rsid w:val="004A1E23"/>
    <w:rsid w:val="004A34BF"/>
    <w:rsid w:val="004A4D8B"/>
    <w:rsid w:val="004A500A"/>
    <w:rsid w:val="004B1585"/>
    <w:rsid w:val="004B23FC"/>
    <w:rsid w:val="004B6BF4"/>
    <w:rsid w:val="004B73A5"/>
    <w:rsid w:val="004B7A00"/>
    <w:rsid w:val="004C0959"/>
    <w:rsid w:val="004C35EC"/>
    <w:rsid w:val="004C3734"/>
    <w:rsid w:val="004C3885"/>
    <w:rsid w:val="004C4E2B"/>
    <w:rsid w:val="004C5FED"/>
    <w:rsid w:val="004C6F82"/>
    <w:rsid w:val="004C7A42"/>
    <w:rsid w:val="004D1CD7"/>
    <w:rsid w:val="004D2B4E"/>
    <w:rsid w:val="004D2F03"/>
    <w:rsid w:val="004D48BC"/>
    <w:rsid w:val="004E18D1"/>
    <w:rsid w:val="004E4C61"/>
    <w:rsid w:val="004E6E50"/>
    <w:rsid w:val="004E6FDA"/>
    <w:rsid w:val="004F2C35"/>
    <w:rsid w:val="004F3241"/>
    <w:rsid w:val="004F573D"/>
    <w:rsid w:val="004F7050"/>
    <w:rsid w:val="004F74B2"/>
    <w:rsid w:val="005005B4"/>
    <w:rsid w:val="00502EDF"/>
    <w:rsid w:val="005034AF"/>
    <w:rsid w:val="0050493D"/>
    <w:rsid w:val="00505610"/>
    <w:rsid w:val="00505DD6"/>
    <w:rsid w:val="005100B2"/>
    <w:rsid w:val="00510601"/>
    <w:rsid w:val="00511158"/>
    <w:rsid w:val="0051311C"/>
    <w:rsid w:val="00517F39"/>
    <w:rsid w:val="00522004"/>
    <w:rsid w:val="0052292C"/>
    <w:rsid w:val="00530B1A"/>
    <w:rsid w:val="005311FA"/>
    <w:rsid w:val="00533243"/>
    <w:rsid w:val="00534B1A"/>
    <w:rsid w:val="0053615D"/>
    <w:rsid w:val="005361FB"/>
    <w:rsid w:val="0053647A"/>
    <w:rsid w:val="00540B04"/>
    <w:rsid w:val="00541157"/>
    <w:rsid w:val="00541B82"/>
    <w:rsid w:val="00542F88"/>
    <w:rsid w:val="0054501A"/>
    <w:rsid w:val="005512C6"/>
    <w:rsid w:val="0055196C"/>
    <w:rsid w:val="00551B4D"/>
    <w:rsid w:val="0055251B"/>
    <w:rsid w:val="00556900"/>
    <w:rsid w:val="00557397"/>
    <w:rsid w:val="0056116B"/>
    <w:rsid w:val="005626BB"/>
    <w:rsid w:val="00562E67"/>
    <w:rsid w:val="00564006"/>
    <w:rsid w:val="00564080"/>
    <w:rsid w:val="00564B6C"/>
    <w:rsid w:val="00565B17"/>
    <w:rsid w:val="0056615B"/>
    <w:rsid w:val="00567C80"/>
    <w:rsid w:val="00570A24"/>
    <w:rsid w:val="005722E9"/>
    <w:rsid w:val="005724EF"/>
    <w:rsid w:val="0057737B"/>
    <w:rsid w:val="00577614"/>
    <w:rsid w:val="00577AB9"/>
    <w:rsid w:val="00577B36"/>
    <w:rsid w:val="00582D24"/>
    <w:rsid w:val="00582DB0"/>
    <w:rsid w:val="00587014"/>
    <w:rsid w:val="005912A6"/>
    <w:rsid w:val="005919A5"/>
    <w:rsid w:val="005921F9"/>
    <w:rsid w:val="00592B80"/>
    <w:rsid w:val="00593881"/>
    <w:rsid w:val="0059395C"/>
    <w:rsid w:val="00594935"/>
    <w:rsid w:val="00595567"/>
    <w:rsid w:val="00595CA6"/>
    <w:rsid w:val="0059687F"/>
    <w:rsid w:val="0059799C"/>
    <w:rsid w:val="005A33CF"/>
    <w:rsid w:val="005A6AC2"/>
    <w:rsid w:val="005A703A"/>
    <w:rsid w:val="005B08F7"/>
    <w:rsid w:val="005B1473"/>
    <w:rsid w:val="005B50C3"/>
    <w:rsid w:val="005C198A"/>
    <w:rsid w:val="005C1E5E"/>
    <w:rsid w:val="005C3F9A"/>
    <w:rsid w:val="005C4502"/>
    <w:rsid w:val="005C4736"/>
    <w:rsid w:val="005C48E7"/>
    <w:rsid w:val="005C69BF"/>
    <w:rsid w:val="005C72C2"/>
    <w:rsid w:val="005D0170"/>
    <w:rsid w:val="005D02C2"/>
    <w:rsid w:val="005D5F64"/>
    <w:rsid w:val="005E06BF"/>
    <w:rsid w:val="005E1308"/>
    <w:rsid w:val="005E4284"/>
    <w:rsid w:val="005E58FF"/>
    <w:rsid w:val="005E637F"/>
    <w:rsid w:val="005F0D6D"/>
    <w:rsid w:val="005F3128"/>
    <w:rsid w:val="005F4DFE"/>
    <w:rsid w:val="005F707E"/>
    <w:rsid w:val="00604769"/>
    <w:rsid w:val="0060594F"/>
    <w:rsid w:val="0060653D"/>
    <w:rsid w:val="00606BB2"/>
    <w:rsid w:val="00610642"/>
    <w:rsid w:val="006114B6"/>
    <w:rsid w:val="00611504"/>
    <w:rsid w:val="0061352D"/>
    <w:rsid w:val="006149CB"/>
    <w:rsid w:val="00614E94"/>
    <w:rsid w:val="00614FF1"/>
    <w:rsid w:val="0061776E"/>
    <w:rsid w:val="00617F5F"/>
    <w:rsid w:val="006209F7"/>
    <w:rsid w:val="00624CB6"/>
    <w:rsid w:val="00627D28"/>
    <w:rsid w:val="006347C3"/>
    <w:rsid w:val="006408EF"/>
    <w:rsid w:val="00640F67"/>
    <w:rsid w:val="00641705"/>
    <w:rsid w:val="00641B7E"/>
    <w:rsid w:val="00641CAE"/>
    <w:rsid w:val="00642723"/>
    <w:rsid w:val="00642F51"/>
    <w:rsid w:val="00643B58"/>
    <w:rsid w:val="00643B93"/>
    <w:rsid w:val="00644C80"/>
    <w:rsid w:val="0064663B"/>
    <w:rsid w:val="0064711D"/>
    <w:rsid w:val="00651497"/>
    <w:rsid w:val="00660C81"/>
    <w:rsid w:val="00660EC8"/>
    <w:rsid w:val="00660F7A"/>
    <w:rsid w:val="006625D7"/>
    <w:rsid w:val="0066514C"/>
    <w:rsid w:val="00665218"/>
    <w:rsid w:val="00665DE0"/>
    <w:rsid w:val="0066615C"/>
    <w:rsid w:val="00666A67"/>
    <w:rsid w:val="006705D2"/>
    <w:rsid w:val="006708AC"/>
    <w:rsid w:val="0067192B"/>
    <w:rsid w:val="0067347B"/>
    <w:rsid w:val="00674D91"/>
    <w:rsid w:val="006759D5"/>
    <w:rsid w:val="006763EA"/>
    <w:rsid w:val="00677B90"/>
    <w:rsid w:val="00680779"/>
    <w:rsid w:val="00681CAA"/>
    <w:rsid w:val="00681FD9"/>
    <w:rsid w:val="0068737C"/>
    <w:rsid w:val="0068738C"/>
    <w:rsid w:val="0068751D"/>
    <w:rsid w:val="00690EA8"/>
    <w:rsid w:val="00690FC1"/>
    <w:rsid w:val="006913A7"/>
    <w:rsid w:val="00694471"/>
    <w:rsid w:val="0069719D"/>
    <w:rsid w:val="006A0CB5"/>
    <w:rsid w:val="006A7091"/>
    <w:rsid w:val="006B0721"/>
    <w:rsid w:val="006B0888"/>
    <w:rsid w:val="006B57DB"/>
    <w:rsid w:val="006B6291"/>
    <w:rsid w:val="006B63C5"/>
    <w:rsid w:val="006C0CBB"/>
    <w:rsid w:val="006C41C2"/>
    <w:rsid w:val="006C4687"/>
    <w:rsid w:val="006C526D"/>
    <w:rsid w:val="006C55F6"/>
    <w:rsid w:val="006C5637"/>
    <w:rsid w:val="006D3372"/>
    <w:rsid w:val="006D3BD6"/>
    <w:rsid w:val="006D51F7"/>
    <w:rsid w:val="006D6608"/>
    <w:rsid w:val="006E2232"/>
    <w:rsid w:val="006E5356"/>
    <w:rsid w:val="006E53F1"/>
    <w:rsid w:val="006E55C9"/>
    <w:rsid w:val="006E5D84"/>
    <w:rsid w:val="006E6DA7"/>
    <w:rsid w:val="006F08EA"/>
    <w:rsid w:val="006F124E"/>
    <w:rsid w:val="006F20D9"/>
    <w:rsid w:val="006F265E"/>
    <w:rsid w:val="006F5096"/>
    <w:rsid w:val="00700886"/>
    <w:rsid w:val="00700C19"/>
    <w:rsid w:val="0070106E"/>
    <w:rsid w:val="00701BDD"/>
    <w:rsid w:val="00701CFE"/>
    <w:rsid w:val="00701F0F"/>
    <w:rsid w:val="00702E76"/>
    <w:rsid w:val="00703540"/>
    <w:rsid w:val="00703DDC"/>
    <w:rsid w:val="007043A2"/>
    <w:rsid w:val="00704634"/>
    <w:rsid w:val="0071355C"/>
    <w:rsid w:val="00714C8B"/>
    <w:rsid w:val="00714EB8"/>
    <w:rsid w:val="00720095"/>
    <w:rsid w:val="00722423"/>
    <w:rsid w:val="00723769"/>
    <w:rsid w:val="00726181"/>
    <w:rsid w:val="00727954"/>
    <w:rsid w:val="00730A00"/>
    <w:rsid w:val="007318E4"/>
    <w:rsid w:val="00731F92"/>
    <w:rsid w:val="007368E5"/>
    <w:rsid w:val="0073706C"/>
    <w:rsid w:val="00744624"/>
    <w:rsid w:val="007446E0"/>
    <w:rsid w:val="0074511A"/>
    <w:rsid w:val="00746644"/>
    <w:rsid w:val="00751AE4"/>
    <w:rsid w:val="0075346D"/>
    <w:rsid w:val="00753C7B"/>
    <w:rsid w:val="00755D22"/>
    <w:rsid w:val="00756595"/>
    <w:rsid w:val="007608EF"/>
    <w:rsid w:val="007611A3"/>
    <w:rsid w:val="00761D3E"/>
    <w:rsid w:val="00762901"/>
    <w:rsid w:val="00763D56"/>
    <w:rsid w:val="00766E25"/>
    <w:rsid w:val="00770F41"/>
    <w:rsid w:val="00775402"/>
    <w:rsid w:val="00776C30"/>
    <w:rsid w:val="00783005"/>
    <w:rsid w:val="00783D6C"/>
    <w:rsid w:val="00783FAB"/>
    <w:rsid w:val="00784D3E"/>
    <w:rsid w:val="0078750C"/>
    <w:rsid w:val="007926C8"/>
    <w:rsid w:val="00793C66"/>
    <w:rsid w:val="00794047"/>
    <w:rsid w:val="00794FC6"/>
    <w:rsid w:val="00795619"/>
    <w:rsid w:val="00795FDE"/>
    <w:rsid w:val="007966E6"/>
    <w:rsid w:val="0079694C"/>
    <w:rsid w:val="00796B1F"/>
    <w:rsid w:val="007A0E59"/>
    <w:rsid w:val="007A22FE"/>
    <w:rsid w:val="007A3B99"/>
    <w:rsid w:val="007A4228"/>
    <w:rsid w:val="007A5560"/>
    <w:rsid w:val="007A7399"/>
    <w:rsid w:val="007A7B99"/>
    <w:rsid w:val="007B1736"/>
    <w:rsid w:val="007B2888"/>
    <w:rsid w:val="007B3E08"/>
    <w:rsid w:val="007B5561"/>
    <w:rsid w:val="007C39A4"/>
    <w:rsid w:val="007C7814"/>
    <w:rsid w:val="007C7CCC"/>
    <w:rsid w:val="007C7D4A"/>
    <w:rsid w:val="007D08A8"/>
    <w:rsid w:val="007D095C"/>
    <w:rsid w:val="007D19C1"/>
    <w:rsid w:val="007D312B"/>
    <w:rsid w:val="007D3318"/>
    <w:rsid w:val="007D4975"/>
    <w:rsid w:val="007D64A5"/>
    <w:rsid w:val="007E0335"/>
    <w:rsid w:val="007E1CD5"/>
    <w:rsid w:val="007E2D09"/>
    <w:rsid w:val="007E2F74"/>
    <w:rsid w:val="007E343E"/>
    <w:rsid w:val="007E43C1"/>
    <w:rsid w:val="007F326E"/>
    <w:rsid w:val="007F70BC"/>
    <w:rsid w:val="007F7782"/>
    <w:rsid w:val="00800166"/>
    <w:rsid w:val="00800704"/>
    <w:rsid w:val="00802443"/>
    <w:rsid w:val="008060BD"/>
    <w:rsid w:val="00807828"/>
    <w:rsid w:val="00810E94"/>
    <w:rsid w:val="008178E1"/>
    <w:rsid w:val="008207A2"/>
    <w:rsid w:val="008219B3"/>
    <w:rsid w:val="008317D3"/>
    <w:rsid w:val="008344D6"/>
    <w:rsid w:val="0083458A"/>
    <w:rsid w:val="00851767"/>
    <w:rsid w:val="00851C3D"/>
    <w:rsid w:val="00853BEC"/>
    <w:rsid w:val="00853C6B"/>
    <w:rsid w:val="00854C39"/>
    <w:rsid w:val="008579BA"/>
    <w:rsid w:val="008619B2"/>
    <w:rsid w:val="008627A2"/>
    <w:rsid w:val="008660DA"/>
    <w:rsid w:val="00867BAE"/>
    <w:rsid w:val="00870B16"/>
    <w:rsid w:val="00870E2A"/>
    <w:rsid w:val="00874DC2"/>
    <w:rsid w:val="00874E18"/>
    <w:rsid w:val="008754DD"/>
    <w:rsid w:val="00876FC7"/>
    <w:rsid w:val="00877BD4"/>
    <w:rsid w:val="00887EDC"/>
    <w:rsid w:val="00893494"/>
    <w:rsid w:val="008946DE"/>
    <w:rsid w:val="00894757"/>
    <w:rsid w:val="00897E9D"/>
    <w:rsid w:val="008A36DC"/>
    <w:rsid w:val="008A4903"/>
    <w:rsid w:val="008B04B5"/>
    <w:rsid w:val="008B326D"/>
    <w:rsid w:val="008C0657"/>
    <w:rsid w:val="008C1901"/>
    <w:rsid w:val="008C1D84"/>
    <w:rsid w:val="008C1F63"/>
    <w:rsid w:val="008C1FC1"/>
    <w:rsid w:val="008C211A"/>
    <w:rsid w:val="008C4AE6"/>
    <w:rsid w:val="008C4E76"/>
    <w:rsid w:val="008D0B63"/>
    <w:rsid w:val="008D24B9"/>
    <w:rsid w:val="008D3DCD"/>
    <w:rsid w:val="008D5A51"/>
    <w:rsid w:val="008D7B06"/>
    <w:rsid w:val="008E1B4B"/>
    <w:rsid w:val="008F02B0"/>
    <w:rsid w:val="008F08E9"/>
    <w:rsid w:val="008F24FD"/>
    <w:rsid w:val="008F42ED"/>
    <w:rsid w:val="008F43BA"/>
    <w:rsid w:val="008F4575"/>
    <w:rsid w:val="008F6A15"/>
    <w:rsid w:val="009027DB"/>
    <w:rsid w:val="009030B5"/>
    <w:rsid w:val="00905B12"/>
    <w:rsid w:val="00906340"/>
    <w:rsid w:val="00906DFD"/>
    <w:rsid w:val="009073BB"/>
    <w:rsid w:val="00911689"/>
    <w:rsid w:val="0092215A"/>
    <w:rsid w:val="00922AC1"/>
    <w:rsid w:val="0092370F"/>
    <w:rsid w:val="009254B2"/>
    <w:rsid w:val="009269D5"/>
    <w:rsid w:val="009301A2"/>
    <w:rsid w:val="009331AC"/>
    <w:rsid w:val="0093435B"/>
    <w:rsid w:val="00934A28"/>
    <w:rsid w:val="009365D9"/>
    <w:rsid w:val="00937109"/>
    <w:rsid w:val="00943891"/>
    <w:rsid w:val="0094436C"/>
    <w:rsid w:val="009459FE"/>
    <w:rsid w:val="009504A9"/>
    <w:rsid w:val="0095497C"/>
    <w:rsid w:val="00956674"/>
    <w:rsid w:val="00957010"/>
    <w:rsid w:val="00963AFA"/>
    <w:rsid w:val="00963B90"/>
    <w:rsid w:val="00963E34"/>
    <w:rsid w:val="00964F5C"/>
    <w:rsid w:val="00965A41"/>
    <w:rsid w:val="00970992"/>
    <w:rsid w:val="00974B82"/>
    <w:rsid w:val="00975579"/>
    <w:rsid w:val="009772CC"/>
    <w:rsid w:val="0097739D"/>
    <w:rsid w:val="00980D9E"/>
    <w:rsid w:val="009816AA"/>
    <w:rsid w:val="009828B9"/>
    <w:rsid w:val="00982A4C"/>
    <w:rsid w:val="00983610"/>
    <w:rsid w:val="009901ED"/>
    <w:rsid w:val="00990236"/>
    <w:rsid w:val="00991674"/>
    <w:rsid w:val="009918BB"/>
    <w:rsid w:val="0099315D"/>
    <w:rsid w:val="009936E3"/>
    <w:rsid w:val="00993DA2"/>
    <w:rsid w:val="009944FC"/>
    <w:rsid w:val="009947B1"/>
    <w:rsid w:val="009947D0"/>
    <w:rsid w:val="0099565E"/>
    <w:rsid w:val="009A284C"/>
    <w:rsid w:val="009A4EA8"/>
    <w:rsid w:val="009A6A0A"/>
    <w:rsid w:val="009A7981"/>
    <w:rsid w:val="009A7FF1"/>
    <w:rsid w:val="009B1417"/>
    <w:rsid w:val="009B4FA0"/>
    <w:rsid w:val="009B5353"/>
    <w:rsid w:val="009B7475"/>
    <w:rsid w:val="009C2302"/>
    <w:rsid w:val="009C29E9"/>
    <w:rsid w:val="009C4BED"/>
    <w:rsid w:val="009C5F91"/>
    <w:rsid w:val="009C6106"/>
    <w:rsid w:val="009C7FEA"/>
    <w:rsid w:val="009D01DB"/>
    <w:rsid w:val="009D3E73"/>
    <w:rsid w:val="009D5CB8"/>
    <w:rsid w:val="009D5E25"/>
    <w:rsid w:val="009D6B79"/>
    <w:rsid w:val="009D75E8"/>
    <w:rsid w:val="009E0083"/>
    <w:rsid w:val="009E0623"/>
    <w:rsid w:val="009E165D"/>
    <w:rsid w:val="009E245D"/>
    <w:rsid w:val="009E5E27"/>
    <w:rsid w:val="009F0979"/>
    <w:rsid w:val="009F1438"/>
    <w:rsid w:val="009F18B6"/>
    <w:rsid w:val="009F7AA9"/>
    <w:rsid w:val="00A0036D"/>
    <w:rsid w:val="00A00769"/>
    <w:rsid w:val="00A0088C"/>
    <w:rsid w:val="00A01FD6"/>
    <w:rsid w:val="00A03160"/>
    <w:rsid w:val="00A0565F"/>
    <w:rsid w:val="00A070EC"/>
    <w:rsid w:val="00A07F0A"/>
    <w:rsid w:val="00A11265"/>
    <w:rsid w:val="00A161DF"/>
    <w:rsid w:val="00A167FE"/>
    <w:rsid w:val="00A16C41"/>
    <w:rsid w:val="00A206AF"/>
    <w:rsid w:val="00A21AD3"/>
    <w:rsid w:val="00A25D86"/>
    <w:rsid w:val="00A261C2"/>
    <w:rsid w:val="00A268CD"/>
    <w:rsid w:val="00A276DB"/>
    <w:rsid w:val="00A27E03"/>
    <w:rsid w:val="00A31289"/>
    <w:rsid w:val="00A31D8E"/>
    <w:rsid w:val="00A3212D"/>
    <w:rsid w:val="00A322C3"/>
    <w:rsid w:val="00A33ADA"/>
    <w:rsid w:val="00A41A50"/>
    <w:rsid w:val="00A42D31"/>
    <w:rsid w:val="00A44A5A"/>
    <w:rsid w:val="00A45679"/>
    <w:rsid w:val="00A45DAA"/>
    <w:rsid w:val="00A46704"/>
    <w:rsid w:val="00A46968"/>
    <w:rsid w:val="00A47B4D"/>
    <w:rsid w:val="00A52FE4"/>
    <w:rsid w:val="00A55B07"/>
    <w:rsid w:val="00A5769B"/>
    <w:rsid w:val="00A62773"/>
    <w:rsid w:val="00A70B2F"/>
    <w:rsid w:val="00A74F04"/>
    <w:rsid w:val="00A75556"/>
    <w:rsid w:val="00A75DEE"/>
    <w:rsid w:val="00A76437"/>
    <w:rsid w:val="00A7752D"/>
    <w:rsid w:val="00A77572"/>
    <w:rsid w:val="00A8179E"/>
    <w:rsid w:val="00A831C7"/>
    <w:rsid w:val="00A83A90"/>
    <w:rsid w:val="00A84C4E"/>
    <w:rsid w:val="00A858AE"/>
    <w:rsid w:val="00A87EF0"/>
    <w:rsid w:val="00A92A4A"/>
    <w:rsid w:val="00A94B87"/>
    <w:rsid w:val="00AA14CF"/>
    <w:rsid w:val="00AA1559"/>
    <w:rsid w:val="00AA5B62"/>
    <w:rsid w:val="00AA6200"/>
    <w:rsid w:val="00AB164F"/>
    <w:rsid w:val="00AB2410"/>
    <w:rsid w:val="00AB3AAF"/>
    <w:rsid w:val="00AB6173"/>
    <w:rsid w:val="00AC2C7C"/>
    <w:rsid w:val="00AC35FE"/>
    <w:rsid w:val="00AC3E6D"/>
    <w:rsid w:val="00AC4A91"/>
    <w:rsid w:val="00AC6B25"/>
    <w:rsid w:val="00AC70AD"/>
    <w:rsid w:val="00AD4AEC"/>
    <w:rsid w:val="00AD4DCB"/>
    <w:rsid w:val="00AD6235"/>
    <w:rsid w:val="00AD6B5B"/>
    <w:rsid w:val="00AD6F8D"/>
    <w:rsid w:val="00AD71C3"/>
    <w:rsid w:val="00AE1260"/>
    <w:rsid w:val="00AE41FF"/>
    <w:rsid w:val="00AE72DE"/>
    <w:rsid w:val="00AF0976"/>
    <w:rsid w:val="00AF41B0"/>
    <w:rsid w:val="00AF567B"/>
    <w:rsid w:val="00B02B6E"/>
    <w:rsid w:val="00B04A0B"/>
    <w:rsid w:val="00B0540E"/>
    <w:rsid w:val="00B05D4F"/>
    <w:rsid w:val="00B06972"/>
    <w:rsid w:val="00B07241"/>
    <w:rsid w:val="00B10840"/>
    <w:rsid w:val="00B10F48"/>
    <w:rsid w:val="00B20931"/>
    <w:rsid w:val="00B22F0A"/>
    <w:rsid w:val="00B30270"/>
    <w:rsid w:val="00B31DC4"/>
    <w:rsid w:val="00B32539"/>
    <w:rsid w:val="00B358EF"/>
    <w:rsid w:val="00B359EA"/>
    <w:rsid w:val="00B35ABB"/>
    <w:rsid w:val="00B35AD5"/>
    <w:rsid w:val="00B37270"/>
    <w:rsid w:val="00B47F8C"/>
    <w:rsid w:val="00B5099F"/>
    <w:rsid w:val="00B50D25"/>
    <w:rsid w:val="00B51580"/>
    <w:rsid w:val="00B54FB2"/>
    <w:rsid w:val="00B5739E"/>
    <w:rsid w:val="00B61CCE"/>
    <w:rsid w:val="00B65C6B"/>
    <w:rsid w:val="00B70ABE"/>
    <w:rsid w:val="00B70ED8"/>
    <w:rsid w:val="00B718AE"/>
    <w:rsid w:val="00B7294B"/>
    <w:rsid w:val="00B73660"/>
    <w:rsid w:val="00B77EEC"/>
    <w:rsid w:val="00B80626"/>
    <w:rsid w:val="00B80A68"/>
    <w:rsid w:val="00B82D85"/>
    <w:rsid w:val="00B82E61"/>
    <w:rsid w:val="00B844AC"/>
    <w:rsid w:val="00B849E8"/>
    <w:rsid w:val="00B86B2C"/>
    <w:rsid w:val="00B87A94"/>
    <w:rsid w:val="00B95BB1"/>
    <w:rsid w:val="00B96B8B"/>
    <w:rsid w:val="00B96D63"/>
    <w:rsid w:val="00B975AB"/>
    <w:rsid w:val="00B97FC2"/>
    <w:rsid w:val="00BA0484"/>
    <w:rsid w:val="00BA284C"/>
    <w:rsid w:val="00BA2D7B"/>
    <w:rsid w:val="00BA3BF0"/>
    <w:rsid w:val="00BA574F"/>
    <w:rsid w:val="00BB06A3"/>
    <w:rsid w:val="00BB0825"/>
    <w:rsid w:val="00BB3F2F"/>
    <w:rsid w:val="00BB490F"/>
    <w:rsid w:val="00BB5841"/>
    <w:rsid w:val="00BB616D"/>
    <w:rsid w:val="00BC1385"/>
    <w:rsid w:val="00BC3EDC"/>
    <w:rsid w:val="00BC454D"/>
    <w:rsid w:val="00BC7AB6"/>
    <w:rsid w:val="00BD3367"/>
    <w:rsid w:val="00BE3233"/>
    <w:rsid w:val="00BF00A3"/>
    <w:rsid w:val="00BF05E0"/>
    <w:rsid w:val="00BF0BD4"/>
    <w:rsid w:val="00BF39CA"/>
    <w:rsid w:val="00BF4ADE"/>
    <w:rsid w:val="00BF6E4D"/>
    <w:rsid w:val="00BF7810"/>
    <w:rsid w:val="00C00A34"/>
    <w:rsid w:val="00C022CF"/>
    <w:rsid w:val="00C02A73"/>
    <w:rsid w:val="00C02F4B"/>
    <w:rsid w:val="00C05843"/>
    <w:rsid w:val="00C075E2"/>
    <w:rsid w:val="00C07E25"/>
    <w:rsid w:val="00C117AE"/>
    <w:rsid w:val="00C13DF1"/>
    <w:rsid w:val="00C14747"/>
    <w:rsid w:val="00C17CEE"/>
    <w:rsid w:val="00C207C9"/>
    <w:rsid w:val="00C21C96"/>
    <w:rsid w:val="00C25101"/>
    <w:rsid w:val="00C254D9"/>
    <w:rsid w:val="00C25721"/>
    <w:rsid w:val="00C27629"/>
    <w:rsid w:val="00C3323E"/>
    <w:rsid w:val="00C35DDF"/>
    <w:rsid w:val="00C41896"/>
    <w:rsid w:val="00C41A2E"/>
    <w:rsid w:val="00C43E20"/>
    <w:rsid w:val="00C44F98"/>
    <w:rsid w:val="00C4556D"/>
    <w:rsid w:val="00C478EF"/>
    <w:rsid w:val="00C5449A"/>
    <w:rsid w:val="00C549BC"/>
    <w:rsid w:val="00C55ABD"/>
    <w:rsid w:val="00C56F6E"/>
    <w:rsid w:val="00C57892"/>
    <w:rsid w:val="00C612C5"/>
    <w:rsid w:val="00C630DE"/>
    <w:rsid w:val="00C65975"/>
    <w:rsid w:val="00C65F5C"/>
    <w:rsid w:val="00C67194"/>
    <w:rsid w:val="00C70E0C"/>
    <w:rsid w:val="00C713C0"/>
    <w:rsid w:val="00C72484"/>
    <w:rsid w:val="00C72E75"/>
    <w:rsid w:val="00C7421E"/>
    <w:rsid w:val="00C74DD9"/>
    <w:rsid w:val="00C76F11"/>
    <w:rsid w:val="00C84F13"/>
    <w:rsid w:val="00C87363"/>
    <w:rsid w:val="00C90309"/>
    <w:rsid w:val="00C91AFF"/>
    <w:rsid w:val="00C91E92"/>
    <w:rsid w:val="00C930B1"/>
    <w:rsid w:val="00C93312"/>
    <w:rsid w:val="00C96DEB"/>
    <w:rsid w:val="00C96EBD"/>
    <w:rsid w:val="00C975B5"/>
    <w:rsid w:val="00CA0E15"/>
    <w:rsid w:val="00CA12A0"/>
    <w:rsid w:val="00CA1B59"/>
    <w:rsid w:val="00CA206B"/>
    <w:rsid w:val="00CA365F"/>
    <w:rsid w:val="00CA3E1B"/>
    <w:rsid w:val="00CA6182"/>
    <w:rsid w:val="00CA67C0"/>
    <w:rsid w:val="00CA7048"/>
    <w:rsid w:val="00CB0183"/>
    <w:rsid w:val="00CB1460"/>
    <w:rsid w:val="00CB65F9"/>
    <w:rsid w:val="00CB7E87"/>
    <w:rsid w:val="00CC13D4"/>
    <w:rsid w:val="00CC3D55"/>
    <w:rsid w:val="00CC4116"/>
    <w:rsid w:val="00CC4816"/>
    <w:rsid w:val="00CC5EB1"/>
    <w:rsid w:val="00CC651D"/>
    <w:rsid w:val="00CD5617"/>
    <w:rsid w:val="00CD578D"/>
    <w:rsid w:val="00CD6477"/>
    <w:rsid w:val="00CD7C54"/>
    <w:rsid w:val="00CE2C73"/>
    <w:rsid w:val="00CE39B4"/>
    <w:rsid w:val="00CE4874"/>
    <w:rsid w:val="00CE48D6"/>
    <w:rsid w:val="00CE5D21"/>
    <w:rsid w:val="00CE66ED"/>
    <w:rsid w:val="00CF03B2"/>
    <w:rsid w:val="00CF0CBC"/>
    <w:rsid w:val="00CF1702"/>
    <w:rsid w:val="00CF2B7F"/>
    <w:rsid w:val="00CF306B"/>
    <w:rsid w:val="00CF3607"/>
    <w:rsid w:val="00CF67B4"/>
    <w:rsid w:val="00CF76E3"/>
    <w:rsid w:val="00D01513"/>
    <w:rsid w:val="00D1196C"/>
    <w:rsid w:val="00D122B6"/>
    <w:rsid w:val="00D12F83"/>
    <w:rsid w:val="00D13EC2"/>
    <w:rsid w:val="00D1468C"/>
    <w:rsid w:val="00D21BF3"/>
    <w:rsid w:val="00D22845"/>
    <w:rsid w:val="00D22D88"/>
    <w:rsid w:val="00D2312B"/>
    <w:rsid w:val="00D25973"/>
    <w:rsid w:val="00D259C0"/>
    <w:rsid w:val="00D25B59"/>
    <w:rsid w:val="00D2686E"/>
    <w:rsid w:val="00D30FB6"/>
    <w:rsid w:val="00D310D9"/>
    <w:rsid w:val="00D35962"/>
    <w:rsid w:val="00D406D4"/>
    <w:rsid w:val="00D42B0E"/>
    <w:rsid w:val="00D43F24"/>
    <w:rsid w:val="00D44079"/>
    <w:rsid w:val="00D446BE"/>
    <w:rsid w:val="00D45E4C"/>
    <w:rsid w:val="00D508BB"/>
    <w:rsid w:val="00D50DC7"/>
    <w:rsid w:val="00D50DD2"/>
    <w:rsid w:val="00D51A3D"/>
    <w:rsid w:val="00D52531"/>
    <w:rsid w:val="00D52997"/>
    <w:rsid w:val="00D565E7"/>
    <w:rsid w:val="00D574DA"/>
    <w:rsid w:val="00D605CB"/>
    <w:rsid w:val="00D6099F"/>
    <w:rsid w:val="00D64CD1"/>
    <w:rsid w:val="00D65E96"/>
    <w:rsid w:val="00D65EB6"/>
    <w:rsid w:val="00D70636"/>
    <w:rsid w:val="00D71062"/>
    <w:rsid w:val="00D72843"/>
    <w:rsid w:val="00D7385B"/>
    <w:rsid w:val="00D75B35"/>
    <w:rsid w:val="00D75FB4"/>
    <w:rsid w:val="00D760BC"/>
    <w:rsid w:val="00D7753E"/>
    <w:rsid w:val="00D81457"/>
    <w:rsid w:val="00D823BC"/>
    <w:rsid w:val="00D824A3"/>
    <w:rsid w:val="00D82C22"/>
    <w:rsid w:val="00D83AF0"/>
    <w:rsid w:val="00D83D20"/>
    <w:rsid w:val="00D847EB"/>
    <w:rsid w:val="00D85965"/>
    <w:rsid w:val="00D869CE"/>
    <w:rsid w:val="00D87D29"/>
    <w:rsid w:val="00D93E34"/>
    <w:rsid w:val="00D95478"/>
    <w:rsid w:val="00D96C5E"/>
    <w:rsid w:val="00D97A7A"/>
    <w:rsid w:val="00DA1451"/>
    <w:rsid w:val="00DA24E1"/>
    <w:rsid w:val="00DA277F"/>
    <w:rsid w:val="00DA3022"/>
    <w:rsid w:val="00DA3415"/>
    <w:rsid w:val="00DA39EF"/>
    <w:rsid w:val="00DA500A"/>
    <w:rsid w:val="00DA61D2"/>
    <w:rsid w:val="00DA6F04"/>
    <w:rsid w:val="00DB1DB9"/>
    <w:rsid w:val="00DB25FA"/>
    <w:rsid w:val="00DB4C09"/>
    <w:rsid w:val="00DB63A7"/>
    <w:rsid w:val="00DC1872"/>
    <w:rsid w:val="00DC187E"/>
    <w:rsid w:val="00DC2BAF"/>
    <w:rsid w:val="00DC4ABC"/>
    <w:rsid w:val="00DC5AE6"/>
    <w:rsid w:val="00DD0962"/>
    <w:rsid w:val="00DD0CAC"/>
    <w:rsid w:val="00DD2341"/>
    <w:rsid w:val="00DD3958"/>
    <w:rsid w:val="00DE0582"/>
    <w:rsid w:val="00DE4D5C"/>
    <w:rsid w:val="00DE6A9B"/>
    <w:rsid w:val="00DE6AFE"/>
    <w:rsid w:val="00DE746C"/>
    <w:rsid w:val="00DE7B6C"/>
    <w:rsid w:val="00DF020E"/>
    <w:rsid w:val="00DF2DF1"/>
    <w:rsid w:val="00DF2FFF"/>
    <w:rsid w:val="00DF45AA"/>
    <w:rsid w:val="00DF4A08"/>
    <w:rsid w:val="00DF6CA0"/>
    <w:rsid w:val="00DF7F6E"/>
    <w:rsid w:val="00E03DF7"/>
    <w:rsid w:val="00E04317"/>
    <w:rsid w:val="00E04BE5"/>
    <w:rsid w:val="00E058EE"/>
    <w:rsid w:val="00E10579"/>
    <w:rsid w:val="00E1252B"/>
    <w:rsid w:val="00E13029"/>
    <w:rsid w:val="00E1379F"/>
    <w:rsid w:val="00E167B8"/>
    <w:rsid w:val="00E214D9"/>
    <w:rsid w:val="00E239CD"/>
    <w:rsid w:val="00E23A61"/>
    <w:rsid w:val="00E23F4D"/>
    <w:rsid w:val="00E2412B"/>
    <w:rsid w:val="00E242DD"/>
    <w:rsid w:val="00E27143"/>
    <w:rsid w:val="00E27182"/>
    <w:rsid w:val="00E30F7C"/>
    <w:rsid w:val="00E31E04"/>
    <w:rsid w:val="00E33FD0"/>
    <w:rsid w:val="00E36EB3"/>
    <w:rsid w:val="00E40D68"/>
    <w:rsid w:val="00E42462"/>
    <w:rsid w:val="00E44BD8"/>
    <w:rsid w:val="00E45086"/>
    <w:rsid w:val="00E50463"/>
    <w:rsid w:val="00E511DB"/>
    <w:rsid w:val="00E512D7"/>
    <w:rsid w:val="00E53D19"/>
    <w:rsid w:val="00E54742"/>
    <w:rsid w:val="00E548CA"/>
    <w:rsid w:val="00E57F32"/>
    <w:rsid w:val="00E57FB6"/>
    <w:rsid w:val="00E604D2"/>
    <w:rsid w:val="00E61553"/>
    <w:rsid w:val="00E62D13"/>
    <w:rsid w:val="00E63879"/>
    <w:rsid w:val="00E6539C"/>
    <w:rsid w:val="00E65425"/>
    <w:rsid w:val="00E66FC6"/>
    <w:rsid w:val="00E7137C"/>
    <w:rsid w:val="00E717C6"/>
    <w:rsid w:val="00E71B8D"/>
    <w:rsid w:val="00E72512"/>
    <w:rsid w:val="00E74601"/>
    <w:rsid w:val="00E76218"/>
    <w:rsid w:val="00E77618"/>
    <w:rsid w:val="00E80A68"/>
    <w:rsid w:val="00E80E63"/>
    <w:rsid w:val="00E82CD6"/>
    <w:rsid w:val="00E82DA1"/>
    <w:rsid w:val="00E90309"/>
    <w:rsid w:val="00E929D6"/>
    <w:rsid w:val="00E945A3"/>
    <w:rsid w:val="00E95174"/>
    <w:rsid w:val="00E95672"/>
    <w:rsid w:val="00EA0A04"/>
    <w:rsid w:val="00EA1342"/>
    <w:rsid w:val="00EA192E"/>
    <w:rsid w:val="00EA3C5A"/>
    <w:rsid w:val="00EA4C79"/>
    <w:rsid w:val="00EA6719"/>
    <w:rsid w:val="00EA6787"/>
    <w:rsid w:val="00EB266A"/>
    <w:rsid w:val="00EB5E45"/>
    <w:rsid w:val="00EC0C60"/>
    <w:rsid w:val="00EC283B"/>
    <w:rsid w:val="00EC457E"/>
    <w:rsid w:val="00EC791F"/>
    <w:rsid w:val="00ED0D66"/>
    <w:rsid w:val="00ED2291"/>
    <w:rsid w:val="00ED31DE"/>
    <w:rsid w:val="00ED40A9"/>
    <w:rsid w:val="00ED6300"/>
    <w:rsid w:val="00EE36AA"/>
    <w:rsid w:val="00EE49F0"/>
    <w:rsid w:val="00EE5F3A"/>
    <w:rsid w:val="00EE5F90"/>
    <w:rsid w:val="00EE6015"/>
    <w:rsid w:val="00EE7E1C"/>
    <w:rsid w:val="00EF07A2"/>
    <w:rsid w:val="00EF25B7"/>
    <w:rsid w:val="00EF2DC3"/>
    <w:rsid w:val="00EF44ED"/>
    <w:rsid w:val="00F01490"/>
    <w:rsid w:val="00F03DAA"/>
    <w:rsid w:val="00F06191"/>
    <w:rsid w:val="00F064B1"/>
    <w:rsid w:val="00F10A02"/>
    <w:rsid w:val="00F117EE"/>
    <w:rsid w:val="00F11C73"/>
    <w:rsid w:val="00F1204A"/>
    <w:rsid w:val="00F12E7C"/>
    <w:rsid w:val="00F13DEF"/>
    <w:rsid w:val="00F22749"/>
    <w:rsid w:val="00F24D8E"/>
    <w:rsid w:val="00F264EB"/>
    <w:rsid w:val="00F2679E"/>
    <w:rsid w:val="00F27C85"/>
    <w:rsid w:val="00F3161E"/>
    <w:rsid w:val="00F32312"/>
    <w:rsid w:val="00F3407C"/>
    <w:rsid w:val="00F34741"/>
    <w:rsid w:val="00F3689B"/>
    <w:rsid w:val="00F369C1"/>
    <w:rsid w:val="00F36C88"/>
    <w:rsid w:val="00F40C2B"/>
    <w:rsid w:val="00F431A4"/>
    <w:rsid w:val="00F44C44"/>
    <w:rsid w:val="00F4636A"/>
    <w:rsid w:val="00F4654B"/>
    <w:rsid w:val="00F50CE3"/>
    <w:rsid w:val="00F51AE9"/>
    <w:rsid w:val="00F56C75"/>
    <w:rsid w:val="00F6103B"/>
    <w:rsid w:val="00F659EC"/>
    <w:rsid w:val="00F66E7E"/>
    <w:rsid w:val="00F67D79"/>
    <w:rsid w:val="00F71F03"/>
    <w:rsid w:val="00F75590"/>
    <w:rsid w:val="00F81ECD"/>
    <w:rsid w:val="00F836D6"/>
    <w:rsid w:val="00F83E90"/>
    <w:rsid w:val="00F83F68"/>
    <w:rsid w:val="00F9122F"/>
    <w:rsid w:val="00F9375F"/>
    <w:rsid w:val="00F942BA"/>
    <w:rsid w:val="00F97AC3"/>
    <w:rsid w:val="00F97E85"/>
    <w:rsid w:val="00FA16F5"/>
    <w:rsid w:val="00FA49DE"/>
    <w:rsid w:val="00FA7249"/>
    <w:rsid w:val="00FB02CA"/>
    <w:rsid w:val="00FB398A"/>
    <w:rsid w:val="00FB55FB"/>
    <w:rsid w:val="00FC08CA"/>
    <w:rsid w:val="00FC2C16"/>
    <w:rsid w:val="00FC2D4D"/>
    <w:rsid w:val="00FC41B8"/>
    <w:rsid w:val="00FC4629"/>
    <w:rsid w:val="00FC4E20"/>
    <w:rsid w:val="00FD0797"/>
    <w:rsid w:val="00FD65EB"/>
    <w:rsid w:val="00FE025A"/>
    <w:rsid w:val="00FE21F5"/>
    <w:rsid w:val="00FE24B4"/>
    <w:rsid w:val="00FE2710"/>
    <w:rsid w:val="00FE2792"/>
    <w:rsid w:val="00FE3859"/>
    <w:rsid w:val="00FF19F2"/>
    <w:rsid w:val="00FF2595"/>
    <w:rsid w:val="00FF3AC7"/>
    <w:rsid w:val="00FF574B"/>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A7A792"/>
  <w15:docId w15:val="{85E04095-FDA5-B44E-ACF5-FFD833857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rmála"/>
    <w:qFormat/>
    <w:rsid w:val="009E0623"/>
    <w:pPr>
      <w:spacing w:line="360" w:lineRule="auto"/>
    </w:pPr>
    <w:rPr>
      <w:rFonts w:ascii="Times New Roman" w:eastAsia="Times New Roman" w:hAnsi="Times New Roman" w:cs="Times New Roman"/>
      <w:lang w:val="se-NO" w:eastAsia="nb-NO"/>
    </w:rPr>
  </w:style>
  <w:style w:type="paragraph" w:styleId="Overskrift1">
    <w:name w:val="heading 1"/>
    <w:aliases w:val="Bajilčála 1"/>
    <w:basedOn w:val="Normal"/>
    <w:next w:val="Normal"/>
    <w:link w:val="Overskrift1Tegn"/>
    <w:uiPriority w:val="9"/>
    <w:qFormat/>
    <w:rsid w:val="0079694C"/>
    <w:pPr>
      <w:keepNext/>
      <w:keepLines/>
      <w:numPr>
        <w:numId w:val="7"/>
      </w:numPr>
      <w:tabs>
        <w:tab w:val="left" w:pos="360"/>
      </w:tabs>
      <w:spacing w:before="480"/>
      <w:outlineLvl w:val="0"/>
    </w:pPr>
    <w:rPr>
      <w:rFonts w:asciiTheme="majorHAnsi" w:eastAsiaTheme="majorEastAsia" w:hAnsiTheme="majorHAnsi" w:cstheme="majorBidi"/>
      <w:bCs/>
      <w:sz w:val="32"/>
      <w:szCs w:val="32"/>
      <w:lang w:val="ca-ES"/>
    </w:rPr>
  </w:style>
  <w:style w:type="paragraph" w:styleId="Overskrift2">
    <w:name w:val="heading 2"/>
    <w:aliases w:val="Bajilčála 2"/>
    <w:basedOn w:val="Normal"/>
    <w:next w:val="Normal"/>
    <w:link w:val="Overskrift2Tegn"/>
    <w:uiPriority w:val="9"/>
    <w:unhideWhenUsed/>
    <w:qFormat/>
    <w:rsid w:val="00C93312"/>
    <w:pPr>
      <w:keepNext/>
      <w:keepLines/>
      <w:numPr>
        <w:ilvl w:val="1"/>
        <w:numId w:val="7"/>
      </w:numPr>
      <w:spacing w:before="200"/>
      <w:ind w:left="578" w:hanging="578"/>
      <w:outlineLvl w:val="1"/>
    </w:pPr>
    <w:rPr>
      <w:rFonts w:asciiTheme="majorHAnsi" w:eastAsiaTheme="majorEastAsia" w:hAnsiTheme="majorHAnsi" w:cstheme="majorBidi"/>
      <w:bCs/>
      <w:sz w:val="28"/>
      <w:szCs w:val="28"/>
      <w:lang w:val="ca-ES"/>
    </w:rPr>
  </w:style>
  <w:style w:type="paragraph" w:styleId="Overskrift3">
    <w:name w:val="heading 3"/>
    <w:aliases w:val="Bajilčála 3"/>
    <w:basedOn w:val="Normal"/>
    <w:next w:val="Normal"/>
    <w:link w:val="Overskrift3Tegn"/>
    <w:uiPriority w:val="9"/>
    <w:unhideWhenUsed/>
    <w:qFormat/>
    <w:rsid w:val="001D04CB"/>
    <w:pPr>
      <w:keepNext/>
      <w:keepLines/>
      <w:numPr>
        <w:ilvl w:val="2"/>
        <w:numId w:val="7"/>
      </w:numPr>
      <w:spacing w:before="200"/>
      <w:outlineLvl w:val="2"/>
    </w:pPr>
    <w:rPr>
      <w:rFonts w:asciiTheme="majorHAnsi" w:eastAsiaTheme="majorEastAsia" w:hAnsiTheme="majorHAnsi" w:cstheme="majorBidi"/>
      <w:b/>
      <w:bCs/>
    </w:rPr>
  </w:style>
  <w:style w:type="paragraph" w:styleId="Overskrift4">
    <w:name w:val="heading 4"/>
    <w:aliases w:val="Bajilčála 4"/>
    <w:basedOn w:val="Normal"/>
    <w:next w:val="Normal"/>
    <w:link w:val="Overskrift4Tegn"/>
    <w:uiPriority w:val="9"/>
    <w:unhideWhenUsed/>
    <w:qFormat/>
    <w:rsid w:val="000D1C23"/>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Overskrift5">
    <w:name w:val="heading 5"/>
    <w:aliases w:val="Bajilčála 5"/>
    <w:basedOn w:val="Normal"/>
    <w:next w:val="Normal"/>
    <w:link w:val="Overskrift5Tegn"/>
    <w:uiPriority w:val="9"/>
    <w:semiHidden/>
    <w:unhideWhenUsed/>
    <w:qFormat/>
    <w:rsid w:val="000D1C23"/>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0D1C23"/>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0D1C23"/>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0D1C23"/>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0D1C23"/>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Fotnotetekst">
    <w:name w:val="footnote text"/>
    <w:aliases w:val="Bunntekst Tegn3"/>
    <w:basedOn w:val="Normal"/>
    <w:link w:val="FotnotetekstTegn"/>
    <w:rsid w:val="005C1E5E"/>
    <w:pPr>
      <w:widowControl w:val="0"/>
      <w:suppressAutoHyphens/>
    </w:pPr>
    <w:rPr>
      <w:rFonts w:ascii="Times" w:hAnsi="Times"/>
      <w:lang w:val="en-US" w:bidi="en-US"/>
    </w:rPr>
  </w:style>
  <w:style w:type="character" w:customStyle="1" w:styleId="FotnotetekstTegn">
    <w:name w:val="Fotnotetekst Tegn"/>
    <w:aliases w:val="Bunntekst Tegn3 Tegn"/>
    <w:basedOn w:val="Standardskriftforavsnitt"/>
    <w:link w:val="Fotnotetekst"/>
    <w:rsid w:val="005C1E5E"/>
    <w:rPr>
      <w:rFonts w:ascii="Times" w:hAnsi="Times"/>
      <w:szCs w:val="24"/>
      <w:lang w:eastAsia="nb-NO" w:bidi="en-US"/>
    </w:rPr>
  </w:style>
  <w:style w:type="numbering" w:customStyle="1" w:styleId="eksempel">
    <w:name w:val="eksempel"/>
    <w:basedOn w:val="Ingenliste"/>
    <w:uiPriority w:val="99"/>
    <w:rsid w:val="00CF76E3"/>
    <w:pPr>
      <w:numPr>
        <w:numId w:val="1"/>
      </w:numPr>
    </w:pPr>
  </w:style>
  <w:style w:type="character" w:customStyle="1" w:styleId="Overskrift1Tegn">
    <w:name w:val="Overskrift 1 Tegn"/>
    <w:aliases w:val="Bajilčála 1 Tegn"/>
    <w:basedOn w:val="Standardskriftforavsnitt"/>
    <w:link w:val="Overskrift1"/>
    <w:uiPriority w:val="9"/>
    <w:rsid w:val="0079694C"/>
    <w:rPr>
      <w:rFonts w:asciiTheme="majorHAnsi" w:eastAsiaTheme="majorEastAsia" w:hAnsiTheme="majorHAnsi" w:cstheme="majorBidi"/>
      <w:bCs/>
      <w:sz w:val="32"/>
      <w:szCs w:val="32"/>
      <w:lang w:val="ca-ES" w:eastAsia="nb-NO"/>
    </w:rPr>
  </w:style>
  <w:style w:type="character" w:customStyle="1" w:styleId="Overskrift2Tegn">
    <w:name w:val="Overskrift 2 Tegn"/>
    <w:aliases w:val="Bajilčála 2 Tegn"/>
    <w:basedOn w:val="Standardskriftforavsnitt"/>
    <w:link w:val="Overskrift2"/>
    <w:uiPriority w:val="9"/>
    <w:rsid w:val="00C93312"/>
    <w:rPr>
      <w:rFonts w:asciiTheme="majorHAnsi" w:eastAsiaTheme="majorEastAsia" w:hAnsiTheme="majorHAnsi" w:cstheme="majorBidi"/>
      <w:bCs/>
      <w:sz w:val="28"/>
      <w:szCs w:val="28"/>
      <w:lang w:val="ca-ES" w:eastAsia="nb-NO"/>
    </w:rPr>
  </w:style>
  <w:style w:type="character" w:customStyle="1" w:styleId="Overskrift3Tegn">
    <w:name w:val="Overskrift 3 Tegn"/>
    <w:aliases w:val="Bajilčála 3 Tegn"/>
    <w:basedOn w:val="Standardskriftforavsnitt"/>
    <w:link w:val="Overskrift3"/>
    <w:uiPriority w:val="9"/>
    <w:rsid w:val="001D04CB"/>
    <w:rPr>
      <w:rFonts w:asciiTheme="majorHAnsi" w:eastAsiaTheme="majorEastAsia" w:hAnsiTheme="majorHAnsi" w:cstheme="majorBidi"/>
      <w:b/>
      <w:bCs/>
      <w:lang w:val="se-NO" w:eastAsia="nb-NO"/>
    </w:rPr>
  </w:style>
  <w:style w:type="character" w:customStyle="1" w:styleId="Overskrift4Tegn">
    <w:name w:val="Overskrift 4 Tegn"/>
    <w:aliases w:val="Bajilčála 4 Tegn"/>
    <w:basedOn w:val="Standardskriftforavsnitt"/>
    <w:link w:val="Overskrift4"/>
    <w:uiPriority w:val="9"/>
    <w:rsid w:val="000D1C23"/>
    <w:rPr>
      <w:rFonts w:asciiTheme="majorHAnsi" w:eastAsiaTheme="majorEastAsia" w:hAnsiTheme="majorHAnsi" w:cstheme="majorBidi"/>
      <w:b/>
      <w:bCs/>
      <w:i/>
      <w:iCs/>
      <w:color w:val="4F81BD" w:themeColor="accent1"/>
      <w:lang w:val="se-NO" w:eastAsia="nb-NO"/>
    </w:rPr>
  </w:style>
  <w:style w:type="character" w:customStyle="1" w:styleId="Overskrift5Tegn">
    <w:name w:val="Overskrift 5 Tegn"/>
    <w:aliases w:val="Bajilčála 5 Tegn"/>
    <w:basedOn w:val="Standardskriftforavsnitt"/>
    <w:link w:val="Overskrift5"/>
    <w:uiPriority w:val="9"/>
    <w:semiHidden/>
    <w:rsid w:val="000D1C23"/>
    <w:rPr>
      <w:rFonts w:asciiTheme="majorHAnsi" w:eastAsiaTheme="majorEastAsia" w:hAnsiTheme="majorHAnsi" w:cstheme="majorBidi"/>
      <w:color w:val="243F60" w:themeColor="accent1" w:themeShade="7F"/>
      <w:lang w:val="se-NO" w:eastAsia="nb-NO"/>
    </w:rPr>
  </w:style>
  <w:style w:type="character" w:customStyle="1" w:styleId="Overskrift6Tegn">
    <w:name w:val="Overskrift 6 Tegn"/>
    <w:basedOn w:val="Standardskriftforavsnitt"/>
    <w:link w:val="Overskrift6"/>
    <w:uiPriority w:val="9"/>
    <w:semiHidden/>
    <w:rsid w:val="000D1C23"/>
    <w:rPr>
      <w:rFonts w:asciiTheme="majorHAnsi" w:eastAsiaTheme="majorEastAsia" w:hAnsiTheme="majorHAnsi" w:cstheme="majorBidi"/>
      <w:i/>
      <w:iCs/>
      <w:color w:val="243F60" w:themeColor="accent1" w:themeShade="7F"/>
      <w:lang w:val="se-NO" w:eastAsia="nb-NO"/>
    </w:rPr>
  </w:style>
  <w:style w:type="character" w:customStyle="1" w:styleId="Overskrift7Tegn">
    <w:name w:val="Overskrift 7 Tegn"/>
    <w:basedOn w:val="Standardskriftforavsnitt"/>
    <w:link w:val="Overskrift7"/>
    <w:uiPriority w:val="9"/>
    <w:semiHidden/>
    <w:rsid w:val="000D1C23"/>
    <w:rPr>
      <w:rFonts w:asciiTheme="majorHAnsi" w:eastAsiaTheme="majorEastAsia" w:hAnsiTheme="majorHAnsi" w:cstheme="majorBidi"/>
      <w:i/>
      <w:iCs/>
      <w:color w:val="404040" w:themeColor="text1" w:themeTint="BF"/>
      <w:lang w:val="se-NO" w:eastAsia="nb-NO"/>
    </w:rPr>
  </w:style>
  <w:style w:type="character" w:customStyle="1" w:styleId="Overskrift8Tegn">
    <w:name w:val="Overskrift 8 Tegn"/>
    <w:basedOn w:val="Standardskriftforavsnitt"/>
    <w:link w:val="Overskrift8"/>
    <w:uiPriority w:val="9"/>
    <w:semiHidden/>
    <w:rsid w:val="000D1C23"/>
    <w:rPr>
      <w:rFonts w:asciiTheme="majorHAnsi" w:eastAsiaTheme="majorEastAsia" w:hAnsiTheme="majorHAnsi" w:cstheme="majorBidi"/>
      <w:color w:val="404040" w:themeColor="text1" w:themeTint="BF"/>
      <w:sz w:val="20"/>
      <w:szCs w:val="20"/>
      <w:lang w:val="se-NO" w:eastAsia="nb-NO"/>
    </w:rPr>
  </w:style>
  <w:style w:type="character" w:customStyle="1" w:styleId="Overskrift9Tegn">
    <w:name w:val="Overskrift 9 Tegn"/>
    <w:basedOn w:val="Standardskriftforavsnitt"/>
    <w:link w:val="Overskrift9"/>
    <w:uiPriority w:val="9"/>
    <w:semiHidden/>
    <w:rsid w:val="000D1C23"/>
    <w:rPr>
      <w:rFonts w:asciiTheme="majorHAnsi" w:eastAsiaTheme="majorEastAsia" w:hAnsiTheme="majorHAnsi" w:cstheme="majorBidi"/>
      <w:i/>
      <w:iCs/>
      <w:color w:val="404040" w:themeColor="text1" w:themeTint="BF"/>
      <w:sz w:val="20"/>
      <w:szCs w:val="20"/>
      <w:lang w:val="se-NO" w:eastAsia="nb-NO"/>
    </w:rPr>
  </w:style>
  <w:style w:type="character" w:styleId="Fotnotereferanse">
    <w:name w:val="footnote reference"/>
    <w:basedOn w:val="Standardskriftforavsnitt"/>
    <w:rsid w:val="000D1C23"/>
    <w:rPr>
      <w:vertAlign w:val="superscript"/>
    </w:rPr>
  </w:style>
  <w:style w:type="table" w:styleId="Tabellrutenett">
    <w:name w:val="Table Grid"/>
    <w:basedOn w:val="Vanligtabell"/>
    <w:uiPriority w:val="59"/>
    <w:rsid w:val="000D1C2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0D1C23"/>
    <w:rPr>
      <w:rFonts w:ascii="Lucida Grande" w:hAnsi="Lucida Grande" w:cs="Lucida Grande"/>
      <w:sz w:val="18"/>
      <w:szCs w:val="18"/>
    </w:rPr>
  </w:style>
  <w:style w:type="character" w:customStyle="1" w:styleId="BobletekstTegn">
    <w:name w:val="Bobletekst Tegn"/>
    <w:basedOn w:val="Standardskriftforavsnitt"/>
    <w:link w:val="Bobletekst"/>
    <w:uiPriority w:val="99"/>
    <w:semiHidden/>
    <w:rsid w:val="000D1C23"/>
    <w:rPr>
      <w:rFonts w:ascii="Lucida Grande" w:eastAsia="Times New Roman" w:hAnsi="Lucida Grande" w:cs="Lucida Grande"/>
      <w:sz w:val="18"/>
      <w:szCs w:val="18"/>
      <w:lang w:val="se-NO" w:eastAsia="nb-NO"/>
    </w:rPr>
  </w:style>
  <w:style w:type="paragraph" w:styleId="Tittel">
    <w:name w:val="Title"/>
    <w:aliases w:val="Artihkkala namma"/>
    <w:basedOn w:val="Normal"/>
    <w:next w:val="Normal"/>
    <w:link w:val="TittelTegn"/>
    <w:autoRedefine/>
    <w:uiPriority w:val="12"/>
    <w:qFormat/>
    <w:rsid w:val="00956674"/>
    <w:pPr>
      <w:tabs>
        <w:tab w:val="left" w:pos="426"/>
      </w:tabs>
      <w:spacing w:after="480" w:line="240" w:lineRule="auto"/>
      <w:contextualSpacing/>
    </w:pPr>
    <w:rPr>
      <w:rFonts w:asciiTheme="majorHAnsi" w:eastAsiaTheme="majorEastAsia" w:hAnsiTheme="majorHAnsi" w:cstheme="majorBidi"/>
      <w:color w:val="17365D" w:themeColor="text2" w:themeShade="BF"/>
      <w:spacing w:val="5"/>
      <w:kern w:val="28"/>
      <w:sz w:val="48"/>
      <w:szCs w:val="48"/>
    </w:rPr>
  </w:style>
  <w:style w:type="character" w:customStyle="1" w:styleId="TittelTegn">
    <w:name w:val="Tittel Tegn"/>
    <w:aliases w:val="Artihkkala namma Tegn"/>
    <w:basedOn w:val="Standardskriftforavsnitt"/>
    <w:link w:val="Tittel"/>
    <w:uiPriority w:val="12"/>
    <w:rsid w:val="00956674"/>
    <w:rPr>
      <w:rFonts w:asciiTheme="majorHAnsi" w:eastAsiaTheme="majorEastAsia" w:hAnsiTheme="majorHAnsi" w:cstheme="majorBidi"/>
      <w:color w:val="17365D" w:themeColor="text2" w:themeShade="BF"/>
      <w:spacing w:val="5"/>
      <w:kern w:val="28"/>
      <w:sz w:val="48"/>
      <w:szCs w:val="48"/>
      <w:lang w:val="se-NO" w:eastAsia="nb-NO"/>
    </w:rPr>
  </w:style>
  <w:style w:type="paragraph" w:styleId="Undertittel">
    <w:name w:val="Subtitle"/>
    <w:basedOn w:val="Normal"/>
    <w:next w:val="Normal"/>
    <w:link w:val="UndertittelTegn"/>
    <w:autoRedefine/>
    <w:uiPriority w:val="12"/>
    <w:rsid w:val="001D04CB"/>
    <w:pPr>
      <w:numPr>
        <w:ilvl w:val="1"/>
      </w:numPr>
    </w:pPr>
    <w:rPr>
      <w:rFonts w:asciiTheme="majorHAnsi" w:eastAsiaTheme="majorEastAsia" w:hAnsiTheme="majorHAnsi" w:cstheme="majorBidi"/>
      <w:iCs/>
      <w:spacing w:val="15"/>
      <w:sz w:val="32"/>
      <w:szCs w:val="32"/>
      <w:lang w:val="ca-ES"/>
    </w:rPr>
  </w:style>
  <w:style w:type="character" w:customStyle="1" w:styleId="UndertittelTegn">
    <w:name w:val="Undertittel Tegn"/>
    <w:basedOn w:val="Standardskriftforavsnitt"/>
    <w:link w:val="Undertittel"/>
    <w:uiPriority w:val="12"/>
    <w:rsid w:val="009E0623"/>
    <w:rPr>
      <w:rFonts w:asciiTheme="majorHAnsi" w:eastAsiaTheme="majorEastAsia" w:hAnsiTheme="majorHAnsi" w:cstheme="majorBidi"/>
      <w:iCs/>
      <w:spacing w:val="15"/>
      <w:sz w:val="32"/>
      <w:szCs w:val="32"/>
      <w:lang w:val="ca-ES" w:eastAsia="nb-NO"/>
    </w:rPr>
  </w:style>
  <w:style w:type="character" w:styleId="Hyperkobling">
    <w:name w:val="Hyperlink"/>
    <w:basedOn w:val="Standardskriftforavsnitt"/>
    <w:uiPriority w:val="99"/>
    <w:unhideWhenUsed/>
    <w:rsid w:val="00C254D9"/>
    <w:rPr>
      <w:color w:val="0000FF" w:themeColor="hyperlink"/>
      <w:u w:val="single"/>
    </w:rPr>
  </w:style>
  <w:style w:type="paragraph" w:styleId="Bunntekst">
    <w:name w:val="footer"/>
    <w:basedOn w:val="Normal"/>
    <w:link w:val="BunntekstTegn"/>
    <w:uiPriority w:val="99"/>
    <w:unhideWhenUsed/>
    <w:rsid w:val="00DA3022"/>
    <w:pPr>
      <w:tabs>
        <w:tab w:val="center" w:pos="4153"/>
        <w:tab w:val="right" w:pos="8306"/>
      </w:tabs>
    </w:pPr>
  </w:style>
  <w:style w:type="character" w:customStyle="1" w:styleId="BunntekstTegn">
    <w:name w:val="Bunntekst Tegn"/>
    <w:basedOn w:val="Standardskriftforavsnitt"/>
    <w:link w:val="Bunntekst"/>
    <w:uiPriority w:val="99"/>
    <w:rsid w:val="00DA3022"/>
    <w:rPr>
      <w:rFonts w:ascii="Times New Roman" w:eastAsia="Times New Roman" w:hAnsi="Times New Roman" w:cs="Times New Roman"/>
      <w:lang w:val="se-NO" w:eastAsia="nb-NO"/>
    </w:rPr>
  </w:style>
  <w:style w:type="character" w:styleId="Sidetall">
    <w:name w:val="page number"/>
    <w:basedOn w:val="Standardskriftforavsnitt"/>
    <w:uiPriority w:val="99"/>
    <w:semiHidden/>
    <w:unhideWhenUsed/>
    <w:rsid w:val="00DA3022"/>
  </w:style>
  <w:style w:type="character" w:styleId="Fulgthyperkobling">
    <w:name w:val="FollowedHyperlink"/>
    <w:basedOn w:val="Standardskriftforavsnitt"/>
    <w:uiPriority w:val="99"/>
    <w:semiHidden/>
    <w:unhideWhenUsed/>
    <w:rsid w:val="003D519F"/>
    <w:rPr>
      <w:color w:val="800080" w:themeColor="followedHyperlink"/>
      <w:u w:val="single"/>
    </w:rPr>
  </w:style>
  <w:style w:type="paragraph" w:customStyle="1" w:styleId="lli">
    <w:name w:val="Čálli"/>
    <w:basedOn w:val="Normal"/>
    <w:uiPriority w:val="12"/>
    <w:qFormat/>
    <w:rsid w:val="00E27143"/>
    <w:pPr>
      <w:tabs>
        <w:tab w:val="left" w:pos="360"/>
      </w:tabs>
      <w:outlineLvl w:val="0"/>
    </w:pPr>
    <w:rPr>
      <w:smallCaps/>
      <w:lang w:val="ca-ES"/>
    </w:rPr>
  </w:style>
  <w:style w:type="paragraph" w:customStyle="1" w:styleId="sahus">
    <w:name w:val="Ásahus"/>
    <w:basedOn w:val="Normal"/>
    <w:uiPriority w:val="12"/>
    <w:qFormat/>
    <w:rsid w:val="004C5FED"/>
    <w:pPr>
      <w:tabs>
        <w:tab w:val="left" w:pos="360"/>
      </w:tabs>
      <w:spacing w:after="240"/>
      <w:outlineLvl w:val="0"/>
    </w:pPr>
    <w:rPr>
      <w:lang w:val="ca-ES"/>
    </w:rPr>
  </w:style>
  <w:style w:type="paragraph" w:customStyle="1" w:styleId="Abstrkta-artihkkalalggus">
    <w:name w:val="Abstrákta - artihkkala álggus"/>
    <w:basedOn w:val="Normal"/>
    <w:uiPriority w:val="12"/>
    <w:qFormat/>
    <w:rsid w:val="00E27143"/>
    <w:pPr>
      <w:tabs>
        <w:tab w:val="left" w:pos="360"/>
      </w:tabs>
      <w:spacing w:after="240"/>
      <w:ind w:left="357"/>
    </w:pPr>
    <w:rPr>
      <w:sz w:val="20"/>
      <w:szCs w:val="20"/>
      <w:lang w:val="ca-ES"/>
    </w:rPr>
  </w:style>
  <w:style w:type="paragraph" w:customStyle="1" w:styleId="Normla-vuosttalinnjsiskelii">
    <w:name w:val="Normála - vuosttaš linnjá siskelii"/>
    <w:basedOn w:val="Normal"/>
    <w:qFormat/>
    <w:rsid w:val="00C65975"/>
    <w:pPr>
      <w:tabs>
        <w:tab w:val="left" w:pos="360"/>
      </w:tabs>
      <w:ind w:firstLine="357"/>
    </w:pPr>
    <w:rPr>
      <w:lang w:val="ca-ES"/>
    </w:rPr>
  </w:style>
  <w:style w:type="paragraph" w:customStyle="1" w:styleId="Test">
    <w:name w:val="Test"/>
    <w:basedOn w:val="Normal"/>
    <w:rsid w:val="00493483"/>
    <w:pPr>
      <w:numPr>
        <w:numId w:val="6"/>
      </w:numPr>
    </w:pPr>
  </w:style>
  <w:style w:type="paragraph" w:customStyle="1" w:styleId="Sithtta">
    <w:name w:val="Sitáhtta"/>
    <w:basedOn w:val="Normal"/>
    <w:uiPriority w:val="11"/>
    <w:qFormat/>
    <w:rsid w:val="00232C63"/>
    <w:pPr>
      <w:tabs>
        <w:tab w:val="left" w:pos="360"/>
      </w:tabs>
      <w:spacing w:before="240" w:after="240"/>
      <w:ind w:left="357"/>
    </w:pPr>
    <w:rPr>
      <w:lang w:val="ca-ES"/>
    </w:rPr>
  </w:style>
  <w:style w:type="paragraph" w:styleId="Bildetekst">
    <w:name w:val="caption"/>
    <w:aliases w:val="Govvateaksta"/>
    <w:basedOn w:val="Normal"/>
    <w:next w:val="Normal"/>
    <w:uiPriority w:val="35"/>
    <w:unhideWhenUsed/>
    <w:qFormat/>
    <w:rsid w:val="00232C63"/>
    <w:pPr>
      <w:spacing w:after="200" w:line="240" w:lineRule="auto"/>
    </w:pPr>
    <w:rPr>
      <w:bCs/>
      <w:i/>
      <w:sz w:val="18"/>
      <w:szCs w:val="18"/>
    </w:rPr>
  </w:style>
  <w:style w:type="paragraph" w:customStyle="1" w:styleId="E-poasta">
    <w:name w:val="E-poasta"/>
    <w:basedOn w:val="Normal"/>
    <w:uiPriority w:val="12"/>
    <w:qFormat/>
    <w:rsid w:val="00511158"/>
    <w:pPr>
      <w:tabs>
        <w:tab w:val="left" w:pos="360"/>
      </w:tabs>
      <w:outlineLvl w:val="0"/>
    </w:pPr>
    <w:rPr>
      <w:i/>
      <w:lang w:val="ca-ES"/>
    </w:rPr>
  </w:style>
  <w:style w:type="paragraph" w:customStyle="1" w:styleId="Keywords">
    <w:name w:val="Keywords"/>
    <w:basedOn w:val="Normal"/>
    <w:uiPriority w:val="12"/>
    <w:qFormat/>
    <w:rsid w:val="00511158"/>
    <w:pPr>
      <w:spacing w:before="240" w:after="240"/>
    </w:pPr>
  </w:style>
  <w:style w:type="paragraph" w:customStyle="1" w:styleId="Giellavdnasat-nummaraston">
    <w:name w:val="Giellaávdnasat - nummaraston"/>
    <w:uiPriority w:val="10"/>
    <w:qFormat/>
    <w:rsid w:val="003D0FB5"/>
    <w:pPr>
      <w:numPr>
        <w:numId w:val="8"/>
      </w:numPr>
      <w:spacing w:before="240" w:after="240" w:line="360" w:lineRule="auto"/>
      <w:ind w:left="680" w:hanging="680"/>
      <w:contextualSpacing/>
    </w:pPr>
    <w:rPr>
      <w:rFonts w:ascii="Times New Roman" w:eastAsia="Times New Roman" w:hAnsi="Times New Roman" w:cs="Times New Roman"/>
      <w:lang w:val="ca-ES" w:eastAsia="nb-NO"/>
    </w:rPr>
  </w:style>
  <w:style w:type="paragraph" w:customStyle="1" w:styleId="Nummarastonlistu">
    <w:name w:val="Nummaraston listu"/>
    <w:uiPriority w:val="10"/>
    <w:qFormat/>
    <w:rsid w:val="009E0623"/>
    <w:pPr>
      <w:numPr>
        <w:numId w:val="9"/>
      </w:numPr>
      <w:tabs>
        <w:tab w:val="left" w:pos="360"/>
      </w:tabs>
      <w:spacing w:before="240" w:after="240" w:line="360" w:lineRule="auto"/>
      <w:ind w:left="357" w:hanging="357"/>
      <w:contextualSpacing/>
    </w:pPr>
    <w:rPr>
      <w:rFonts w:ascii="Times New Roman" w:eastAsia="Times New Roman" w:hAnsi="Times New Roman" w:cs="Times New Roman"/>
      <w:lang w:val="ca-ES" w:eastAsia="nb-NO"/>
    </w:rPr>
  </w:style>
  <w:style w:type="paragraph" w:styleId="Listeavsnitt">
    <w:name w:val="List Paragraph"/>
    <w:basedOn w:val="Normal"/>
    <w:uiPriority w:val="34"/>
    <w:rsid w:val="009E0083"/>
    <w:pPr>
      <w:ind w:left="720"/>
      <w:contextualSpacing/>
    </w:pPr>
  </w:style>
  <w:style w:type="paragraph" w:styleId="Brdtekst">
    <w:name w:val="Body Text"/>
    <w:basedOn w:val="Normal"/>
    <w:link w:val="BrdtekstTegn"/>
    <w:rsid w:val="009365D9"/>
    <w:pPr>
      <w:spacing w:after="140" w:line="276" w:lineRule="auto"/>
    </w:pPr>
    <w:rPr>
      <w:lang w:val="fi-FI" w:eastAsia="fi-FI"/>
    </w:rPr>
  </w:style>
  <w:style w:type="character" w:customStyle="1" w:styleId="BrdtekstTegn">
    <w:name w:val="Brødtekst Tegn"/>
    <w:basedOn w:val="Standardskriftforavsnitt"/>
    <w:link w:val="Brdtekst"/>
    <w:rsid w:val="009365D9"/>
    <w:rPr>
      <w:rFonts w:ascii="Times New Roman" w:eastAsia="Times New Roman" w:hAnsi="Times New Roman" w:cs="Times New Roman"/>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078323">
      <w:bodyDiv w:val="1"/>
      <w:marLeft w:val="0"/>
      <w:marRight w:val="0"/>
      <w:marTop w:val="0"/>
      <w:marBottom w:val="0"/>
      <w:divBdr>
        <w:top w:val="none" w:sz="0" w:space="0" w:color="auto"/>
        <w:left w:val="none" w:sz="0" w:space="0" w:color="auto"/>
        <w:bottom w:val="none" w:sz="0" w:space="0" w:color="auto"/>
        <w:right w:val="none" w:sz="0" w:space="0" w:color="auto"/>
      </w:divBdr>
      <w:divsChild>
        <w:div w:id="1016033947">
          <w:marLeft w:val="0"/>
          <w:marRight w:val="0"/>
          <w:marTop w:val="0"/>
          <w:marBottom w:val="0"/>
          <w:divBdr>
            <w:top w:val="none" w:sz="0" w:space="0" w:color="auto"/>
            <w:left w:val="none" w:sz="0" w:space="0" w:color="auto"/>
            <w:bottom w:val="none" w:sz="0" w:space="0" w:color="auto"/>
            <w:right w:val="none" w:sz="0" w:space="0" w:color="auto"/>
          </w:divBdr>
          <w:divsChild>
            <w:div w:id="1803689110">
              <w:marLeft w:val="0"/>
              <w:marRight w:val="0"/>
              <w:marTop w:val="0"/>
              <w:marBottom w:val="0"/>
              <w:divBdr>
                <w:top w:val="none" w:sz="0" w:space="0" w:color="auto"/>
                <w:left w:val="none" w:sz="0" w:space="0" w:color="auto"/>
                <w:bottom w:val="none" w:sz="0" w:space="0" w:color="auto"/>
                <w:right w:val="none" w:sz="0" w:space="0" w:color="auto"/>
              </w:divBdr>
              <w:divsChild>
                <w:div w:id="20937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03325">
      <w:bodyDiv w:val="1"/>
      <w:marLeft w:val="0"/>
      <w:marRight w:val="0"/>
      <w:marTop w:val="0"/>
      <w:marBottom w:val="0"/>
      <w:divBdr>
        <w:top w:val="none" w:sz="0" w:space="0" w:color="auto"/>
        <w:left w:val="none" w:sz="0" w:space="0" w:color="auto"/>
        <w:bottom w:val="none" w:sz="0" w:space="0" w:color="auto"/>
        <w:right w:val="none" w:sz="0" w:space="0" w:color="auto"/>
      </w:divBdr>
      <w:divsChild>
        <w:div w:id="1932860247">
          <w:marLeft w:val="0"/>
          <w:marRight w:val="0"/>
          <w:marTop w:val="0"/>
          <w:marBottom w:val="0"/>
          <w:divBdr>
            <w:top w:val="none" w:sz="0" w:space="0" w:color="auto"/>
            <w:left w:val="none" w:sz="0" w:space="0" w:color="auto"/>
            <w:bottom w:val="none" w:sz="0" w:space="0" w:color="auto"/>
            <w:right w:val="none" w:sz="0" w:space="0" w:color="auto"/>
          </w:divBdr>
          <w:divsChild>
            <w:div w:id="239104082">
              <w:marLeft w:val="0"/>
              <w:marRight w:val="0"/>
              <w:marTop w:val="0"/>
              <w:marBottom w:val="0"/>
              <w:divBdr>
                <w:top w:val="none" w:sz="0" w:space="0" w:color="auto"/>
                <w:left w:val="none" w:sz="0" w:space="0" w:color="auto"/>
                <w:bottom w:val="none" w:sz="0" w:space="0" w:color="auto"/>
                <w:right w:val="none" w:sz="0" w:space="0" w:color="auto"/>
              </w:divBdr>
              <w:divsChild>
                <w:div w:id="2085835806">
                  <w:marLeft w:val="0"/>
                  <w:marRight w:val="0"/>
                  <w:marTop w:val="0"/>
                  <w:marBottom w:val="0"/>
                  <w:divBdr>
                    <w:top w:val="none" w:sz="0" w:space="0" w:color="auto"/>
                    <w:left w:val="none" w:sz="0" w:space="0" w:color="auto"/>
                    <w:bottom w:val="none" w:sz="0" w:space="0" w:color="auto"/>
                    <w:right w:val="none" w:sz="0" w:space="0" w:color="auto"/>
                  </w:divBdr>
                  <w:divsChild>
                    <w:div w:id="946422865">
                      <w:marLeft w:val="0"/>
                      <w:marRight w:val="0"/>
                      <w:marTop w:val="0"/>
                      <w:marBottom w:val="0"/>
                      <w:divBdr>
                        <w:top w:val="none" w:sz="0" w:space="0" w:color="auto"/>
                        <w:left w:val="none" w:sz="0" w:space="0" w:color="auto"/>
                        <w:bottom w:val="none" w:sz="0" w:space="0" w:color="auto"/>
                        <w:right w:val="none" w:sz="0" w:space="0" w:color="auto"/>
                      </w:divBdr>
                    </w:div>
                  </w:divsChild>
                </w:div>
                <w:div w:id="2052538219">
                  <w:marLeft w:val="0"/>
                  <w:marRight w:val="0"/>
                  <w:marTop w:val="0"/>
                  <w:marBottom w:val="0"/>
                  <w:divBdr>
                    <w:top w:val="none" w:sz="0" w:space="0" w:color="auto"/>
                    <w:left w:val="none" w:sz="0" w:space="0" w:color="auto"/>
                    <w:bottom w:val="none" w:sz="0" w:space="0" w:color="auto"/>
                    <w:right w:val="none" w:sz="0" w:space="0" w:color="auto"/>
                  </w:divBdr>
                  <w:divsChild>
                    <w:div w:id="9130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3215">
              <w:marLeft w:val="0"/>
              <w:marRight w:val="0"/>
              <w:marTop w:val="0"/>
              <w:marBottom w:val="0"/>
              <w:divBdr>
                <w:top w:val="none" w:sz="0" w:space="0" w:color="auto"/>
                <w:left w:val="none" w:sz="0" w:space="0" w:color="auto"/>
                <w:bottom w:val="none" w:sz="0" w:space="0" w:color="auto"/>
                <w:right w:val="none" w:sz="0" w:space="0" w:color="auto"/>
              </w:divBdr>
              <w:divsChild>
                <w:div w:id="751387635">
                  <w:marLeft w:val="0"/>
                  <w:marRight w:val="0"/>
                  <w:marTop w:val="0"/>
                  <w:marBottom w:val="0"/>
                  <w:divBdr>
                    <w:top w:val="none" w:sz="0" w:space="0" w:color="auto"/>
                    <w:left w:val="none" w:sz="0" w:space="0" w:color="auto"/>
                    <w:bottom w:val="none" w:sz="0" w:space="0" w:color="auto"/>
                    <w:right w:val="none" w:sz="0" w:space="0" w:color="auto"/>
                  </w:divBdr>
                  <w:divsChild>
                    <w:div w:id="893468260">
                      <w:marLeft w:val="0"/>
                      <w:marRight w:val="0"/>
                      <w:marTop w:val="0"/>
                      <w:marBottom w:val="0"/>
                      <w:divBdr>
                        <w:top w:val="none" w:sz="0" w:space="0" w:color="auto"/>
                        <w:left w:val="none" w:sz="0" w:space="0" w:color="auto"/>
                        <w:bottom w:val="none" w:sz="0" w:space="0" w:color="auto"/>
                        <w:right w:val="none" w:sz="0" w:space="0" w:color="auto"/>
                      </w:divBdr>
                    </w:div>
                  </w:divsChild>
                </w:div>
                <w:div w:id="729883402">
                  <w:marLeft w:val="0"/>
                  <w:marRight w:val="0"/>
                  <w:marTop w:val="0"/>
                  <w:marBottom w:val="0"/>
                  <w:divBdr>
                    <w:top w:val="none" w:sz="0" w:space="0" w:color="auto"/>
                    <w:left w:val="none" w:sz="0" w:space="0" w:color="auto"/>
                    <w:bottom w:val="none" w:sz="0" w:space="0" w:color="auto"/>
                    <w:right w:val="none" w:sz="0" w:space="0" w:color="auto"/>
                  </w:divBdr>
                  <w:divsChild>
                    <w:div w:id="12516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023071">
      <w:bodyDiv w:val="1"/>
      <w:marLeft w:val="0"/>
      <w:marRight w:val="0"/>
      <w:marTop w:val="0"/>
      <w:marBottom w:val="0"/>
      <w:divBdr>
        <w:top w:val="none" w:sz="0" w:space="0" w:color="auto"/>
        <w:left w:val="none" w:sz="0" w:space="0" w:color="auto"/>
        <w:bottom w:val="none" w:sz="0" w:space="0" w:color="auto"/>
        <w:right w:val="none" w:sz="0" w:space="0" w:color="auto"/>
      </w:divBdr>
    </w:div>
    <w:div w:id="1650863469">
      <w:bodyDiv w:val="1"/>
      <w:marLeft w:val="0"/>
      <w:marRight w:val="0"/>
      <w:marTop w:val="0"/>
      <w:marBottom w:val="0"/>
      <w:divBdr>
        <w:top w:val="none" w:sz="0" w:space="0" w:color="auto"/>
        <w:left w:val="none" w:sz="0" w:space="0" w:color="auto"/>
        <w:bottom w:val="none" w:sz="0" w:space="0" w:color="auto"/>
        <w:right w:val="none" w:sz="0" w:space="0" w:color="auto"/>
      </w:divBdr>
    </w:div>
    <w:div w:id="1757895631">
      <w:bodyDiv w:val="1"/>
      <w:marLeft w:val="0"/>
      <w:marRight w:val="0"/>
      <w:marTop w:val="0"/>
      <w:marBottom w:val="0"/>
      <w:divBdr>
        <w:top w:val="none" w:sz="0" w:space="0" w:color="auto"/>
        <w:left w:val="none" w:sz="0" w:space="0" w:color="auto"/>
        <w:bottom w:val="none" w:sz="0" w:space="0" w:color="auto"/>
        <w:right w:val="none" w:sz="0" w:space="0" w:color="auto"/>
      </w:divBdr>
      <w:divsChild>
        <w:div w:id="126944953">
          <w:marLeft w:val="0"/>
          <w:marRight w:val="0"/>
          <w:marTop w:val="0"/>
          <w:marBottom w:val="0"/>
          <w:divBdr>
            <w:top w:val="none" w:sz="0" w:space="0" w:color="auto"/>
            <w:left w:val="none" w:sz="0" w:space="0" w:color="auto"/>
            <w:bottom w:val="none" w:sz="0" w:space="0" w:color="auto"/>
            <w:right w:val="none" w:sz="0" w:space="0" w:color="auto"/>
          </w:divBdr>
          <w:divsChild>
            <w:div w:id="905067121">
              <w:marLeft w:val="0"/>
              <w:marRight w:val="0"/>
              <w:marTop w:val="0"/>
              <w:marBottom w:val="0"/>
              <w:divBdr>
                <w:top w:val="none" w:sz="0" w:space="0" w:color="auto"/>
                <w:left w:val="none" w:sz="0" w:space="0" w:color="auto"/>
                <w:bottom w:val="none" w:sz="0" w:space="0" w:color="auto"/>
                <w:right w:val="none" w:sz="0" w:space="0" w:color="auto"/>
              </w:divBdr>
              <w:divsChild>
                <w:div w:id="17181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643">
      <w:bodyDiv w:val="1"/>
      <w:marLeft w:val="0"/>
      <w:marRight w:val="0"/>
      <w:marTop w:val="0"/>
      <w:marBottom w:val="0"/>
      <w:divBdr>
        <w:top w:val="none" w:sz="0" w:space="0" w:color="auto"/>
        <w:left w:val="none" w:sz="0" w:space="0" w:color="auto"/>
        <w:bottom w:val="none" w:sz="0" w:space="0" w:color="auto"/>
        <w:right w:val="none" w:sz="0" w:space="0" w:color="auto"/>
      </w:divBdr>
      <w:divsChild>
        <w:div w:id="257180536">
          <w:marLeft w:val="0"/>
          <w:marRight w:val="0"/>
          <w:marTop w:val="0"/>
          <w:marBottom w:val="0"/>
          <w:divBdr>
            <w:top w:val="none" w:sz="0" w:space="0" w:color="auto"/>
            <w:left w:val="none" w:sz="0" w:space="0" w:color="auto"/>
            <w:bottom w:val="none" w:sz="0" w:space="0" w:color="auto"/>
            <w:right w:val="none" w:sz="0" w:space="0" w:color="auto"/>
          </w:divBdr>
          <w:divsChild>
            <w:div w:id="2039382015">
              <w:marLeft w:val="0"/>
              <w:marRight w:val="0"/>
              <w:marTop w:val="0"/>
              <w:marBottom w:val="0"/>
              <w:divBdr>
                <w:top w:val="none" w:sz="0" w:space="0" w:color="auto"/>
                <w:left w:val="none" w:sz="0" w:space="0" w:color="auto"/>
                <w:bottom w:val="none" w:sz="0" w:space="0" w:color="auto"/>
                <w:right w:val="none" w:sz="0" w:space="0" w:color="auto"/>
              </w:divBdr>
              <w:divsChild>
                <w:div w:id="12375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n000/Downloads/SDA_artihkalvuoddu%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978750-1F8A-034A-84E1-077EE630AC74}">
  <we:reference id="fa2cecd4-a288-449c-b932-0a760948757d" version="1.3.2.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251D4-45EB-324E-A880-8946D1FDB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SDA_artihkalvuoddu (2).dotx</Template>
  <TotalTime>1057</TotalTime>
  <Pages>27</Pages>
  <Words>8019</Words>
  <Characters>42505</Characters>
  <Application>Microsoft Office Word</Application>
  <DocSecurity>0</DocSecurity>
  <Lines>354</Lines>
  <Paragraphs>100</Paragraphs>
  <ScaleCrop>false</ScaleCrop>
  <HeadingPairs>
    <vt:vector size="2" baseType="variant">
      <vt:variant>
        <vt:lpstr>Tittel</vt:lpstr>
      </vt:variant>
      <vt:variant>
        <vt:i4>1</vt:i4>
      </vt:variant>
    </vt:vector>
  </HeadingPairs>
  <TitlesOfParts>
    <vt:vector size="1" baseType="lpstr">
      <vt:lpstr/>
    </vt:vector>
  </TitlesOfParts>
  <Manager/>
  <Company>University of Tromsø</Company>
  <LinksUpToDate>false</LinksUpToDate>
  <CharactersWithSpaces>50424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Office-bruker</dc:creator>
  <cp:keywords/>
  <dc:description/>
  <cp:lastModifiedBy>Lene Antonsen</cp:lastModifiedBy>
  <cp:revision>494</cp:revision>
  <cp:lastPrinted>2014-06-13T09:24:00Z</cp:lastPrinted>
  <dcterms:created xsi:type="dcterms:W3CDTF">2020-01-03T09:37:00Z</dcterms:created>
  <dcterms:modified xsi:type="dcterms:W3CDTF">2020-07-05T22:07:00Z</dcterms:modified>
  <cp:category/>
</cp:coreProperties>
</file>